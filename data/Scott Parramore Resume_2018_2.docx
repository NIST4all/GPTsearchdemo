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957"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80"/>
        <w:gridCol w:w="6163"/>
        <w:gridCol w:w="1614"/>
      </w:tblGrid>
      <w:tr w:rsidR="00BB0402" w14:paraId="5792410B" w14:textId="77777777" w:rsidTr="00196491">
        <w:trPr>
          <w:cantSplit/>
          <w:trHeight w:val="112"/>
        </w:trPr>
        <w:tc>
          <w:tcPr>
            <w:tcW w:w="9957" w:type="dxa"/>
            <w:gridSpan w:val="3"/>
            <w:tcBorders>
              <w:top w:val="nil"/>
              <w:left w:val="nil"/>
              <w:bottom w:val="nil"/>
              <w:right w:val="nil"/>
            </w:tcBorders>
          </w:tcPr>
          <w:p w14:paraId="388B6AF0" w14:textId="77777777" w:rsidR="00BB0402" w:rsidRDefault="00BB0402" w:rsidP="003D30DD">
            <w:pPr>
              <w:pStyle w:val="Name"/>
            </w:pPr>
            <w:bookmarkStart w:id="0" w:name="_GoBack"/>
            <w:bookmarkEnd w:id="0"/>
            <w:r>
              <w:t>Scott Parramore</w:t>
            </w:r>
          </w:p>
        </w:tc>
      </w:tr>
      <w:tr w:rsidR="00BB0402" w14:paraId="08202214" w14:textId="77777777" w:rsidTr="00196491">
        <w:trPr>
          <w:cantSplit/>
          <w:trHeight w:val="112"/>
        </w:trPr>
        <w:tc>
          <w:tcPr>
            <w:tcW w:w="9957" w:type="dxa"/>
            <w:gridSpan w:val="3"/>
            <w:tcBorders>
              <w:top w:val="nil"/>
              <w:left w:val="nil"/>
              <w:bottom w:val="nil"/>
              <w:right w:val="nil"/>
            </w:tcBorders>
          </w:tcPr>
          <w:p w14:paraId="20D62441" w14:textId="77777777" w:rsidR="006D617A" w:rsidRDefault="006D617A" w:rsidP="00DF4744">
            <w:pPr>
              <w:pStyle w:val="ContactInformation"/>
            </w:pPr>
            <w:r>
              <w:t>4307 Spring Lake Drive</w:t>
            </w:r>
          </w:p>
          <w:p w14:paraId="5239A29C" w14:textId="77777777" w:rsidR="00BB0402" w:rsidRDefault="009A041D" w:rsidP="00DF4744">
            <w:pPr>
              <w:pStyle w:val="ContactInformation"/>
            </w:pPr>
            <w:r>
              <w:t>Lake in the Hills Il 60156</w:t>
            </w:r>
          </w:p>
        </w:tc>
      </w:tr>
      <w:tr w:rsidR="00BB0402" w14:paraId="3AAF3CF1" w14:textId="77777777" w:rsidTr="00196491">
        <w:trPr>
          <w:cantSplit/>
          <w:trHeight w:val="112"/>
        </w:trPr>
        <w:tc>
          <w:tcPr>
            <w:tcW w:w="9957" w:type="dxa"/>
            <w:gridSpan w:val="3"/>
            <w:tcBorders>
              <w:top w:val="nil"/>
              <w:left w:val="nil"/>
              <w:bottom w:val="nil"/>
              <w:right w:val="nil"/>
            </w:tcBorders>
          </w:tcPr>
          <w:p w14:paraId="53C7FFDA" w14:textId="77777777" w:rsidR="00BB0402" w:rsidRDefault="00BB0402" w:rsidP="009A041D">
            <w:pPr>
              <w:pStyle w:val="ContactInformation"/>
            </w:pPr>
            <w:r>
              <w:t xml:space="preserve">(630) 803-0468 </w:t>
            </w:r>
          </w:p>
        </w:tc>
      </w:tr>
      <w:tr w:rsidR="00BB0402" w14:paraId="745E086F" w14:textId="77777777" w:rsidTr="00196491">
        <w:trPr>
          <w:cantSplit/>
          <w:trHeight w:val="112"/>
        </w:trPr>
        <w:tc>
          <w:tcPr>
            <w:tcW w:w="9957" w:type="dxa"/>
            <w:gridSpan w:val="3"/>
            <w:tcBorders>
              <w:top w:val="nil"/>
              <w:left w:val="nil"/>
              <w:bottom w:val="single" w:sz="8" w:space="0" w:color="808080"/>
              <w:right w:val="nil"/>
            </w:tcBorders>
          </w:tcPr>
          <w:p w14:paraId="6FC1AEDB" w14:textId="77777777" w:rsidR="00BB0402" w:rsidRDefault="009A041D" w:rsidP="009A041D">
            <w:pPr>
              <w:pStyle w:val="ContactInformation"/>
            </w:pPr>
            <w:r w:rsidRPr="009A041D">
              <w:t>itguy18@hotmail.com</w:t>
            </w:r>
            <w:r>
              <w:t xml:space="preserve"> /</w:t>
            </w:r>
            <w:r w:rsidRPr="00C04F39">
              <w:t xml:space="preserve"> </w:t>
            </w:r>
            <w:r w:rsidR="00BB0402" w:rsidRPr="00C04F39">
              <w:t>scott.parramore@att.net</w:t>
            </w:r>
            <w:r w:rsidR="00BB0402">
              <w:t xml:space="preserve"> </w:t>
            </w:r>
          </w:p>
        </w:tc>
      </w:tr>
      <w:tr w:rsidR="00BB0402" w14:paraId="4206161C" w14:textId="77777777" w:rsidTr="00196491">
        <w:trPr>
          <w:trHeight w:val="104"/>
        </w:trPr>
        <w:tc>
          <w:tcPr>
            <w:tcW w:w="2180" w:type="dxa"/>
            <w:tcBorders>
              <w:top w:val="single" w:sz="8" w:space="0" w:color="808080"/>
              <w:left w:val="nil"/>
              <w:bottom w:val="single" w:sz="4" w:space="0" w:color="C0C0C0"/>
              <w:right w:val="nil"/>
            </w:tcBorders>
            <w:shd w:val="clear" w:color="auto" w:fill="auto"/>
          </w:tcPr>
          <w:p w14:paraId="56767459" w14:textId="77777777" w:rsidR="00BB0402" w:rsidRPr="009E6FB2" w:rsidRDefault="00BB0402" w:rsidP="009E6FB2">
            <w:pPr>
              <w:pStyle w:val="Heading1"/>
            </w:pPr>
            <w:r w:rsidRPr="009E6FB2">
              <w:t>Summary</w:t>
            </w:r>
          </w:p>
        </w:tc>
        <w:tc>
          <w:tcPr>
            <w:tcW w:w="7777" w:type="dxa"/>
            <w:gridSpan w:val="2"/>
            <w:tcBorders>
              <w:top w:val="single" w:sz="8" w:space="0" w:color="808080"/>
              <w:left w:val="nil"/>
              <w:bottom w:val="single" w:sz="4" w:space="0" w:color="C0C0C0"/>
              <w:right w:val="nil"/>
            </w:tcBorders>
            <w:shd w:val="clear" w:color="auto" w:fill="auto"/>
          </w:tcPr>
          <w:p w14:paraId="195A5513" w14:textId="77777777" w:rsidR="00BB0402" w:rsidRPr="00F4679B" w:rsidRDefault="00BB0402" w:rsidP="00AC237C">
            <w:pPr>
              <w:pStyle w:val="SummaryText"/>
            </w:pPr>
            <w:r w:rsidRPr="00F4679B">
              <w:t xml:space="preserve">Strong leader, exceptional motivator, out-of-the-box thinker, proven rainmaker.  20 years experience in IT, from developing software and managing teams of developers, to building corporate infrastructure. </w:t>
            </w:r>
            <w:r w:rsidR="006D617A">
              <w:rPr>
                <w:bCs w:val="0"/>
              </w:rPr>
              <w:t xml:space="preserve">SDLC </w:t>
            </w:r>
            <w:r>
              <w:rPr>
                <w:bCs w:val="0"/>
              </w:rPr>
              <w:t>experience is vast and virtually endless, but I still learn something new every day</w:t>
            </w:r>
            <w:r w:rsidRPr="00F4679B">
              <w:rPr>
                <w:bCs w:val="0"/>
              </w:rPr>
              <w:t>.</w:t>
            </w:r>
          </w:p>
          <w:p w14:paraId="397E6C1B" w14:textId="77777777" w:rsidR="00BB0402" w:rsidRDefault="00BB0402" w:rsidP="00EF0370"/>
        </w:tc>
      </w:tr>
      <w:tr w:rsidR="00BB0402" w14:paraId="13AB24CC" w14:textId="77777777" w:rsidTr="00196491">
        <w:trPr>
          <w:cantSplit/>
          <w:trHeight w:val="3523"/>
        </w:trPr>
        <w:tc>
          <w:tcPr>
            <w:tcW w:w="2180" w:type="dxa"/>
            <w:tcBorders>
              <w:top w:val="single" w:sz="4" w:space="0" w:color="C0C0C0"/>
              <w:left w:val="nil"/>
              <w:bottom w:val="single" w:sz="4" w:space="0" w:color="C0C0C0"/>
              <w:right w:val="nil"/>
            </w:tcBorders>
          </w:tcPr>
          <w:p w14:paraId="7E8B02E4" w14:textId="77777777" w:rsidR="00BB0402" w:rsidRPr="009E6FB2" w:rsidRDefault="00BB0402" w:rsidP="009E6FB2">
            <w:pPr>
              <w:pStyle w:val="Heading1"/>
            </w:pPr>
            <w:r w:rsidRPr="009E6FB2">
              <w:t>Areas of Expertise</w:t>
            </w:r>
          </w:p>
        </w:tc>
        <w:tc>
          <w:tcPr>
            <w:tcW w:w="7777" w:type="dxa"/>
            <w:gridSpan w:val="2"/>
            <w:tcBorders>
              <w:top w:val="single" w:sz="4" w:space="0" w:color="C0C0C0"/>
              <w:left w:val="nil"/>
              <w:bottom w:val="nil"/>
              <w:right w:val="nil"/>
            </w:tcBorders>
          </w:tcPr>
          <w:p w14:paraId="35FAD30C" w14:textId="77777777" w:rsidR="00BB0402" w:rsidRPr="00C77A92" w:rsidRDefault="00BB0402" w:rsidP="00AC237C">
            <w:pPr>
              <w:pStyle w:val="1stlinebulleted"/>
            </w:pPr>
            <w:r>
              <w:t>Team Building / Managing People &amp; Policy / Finding balance between production and production capability.</w:t>
            </w:r>
          </w:p>
          <w:p w14:paraId="727F54B0" w14:textId="77777777" w:rsidR="00BB0402" w:rsidRPr="003E1F5B" w:rsidRDefault="00BB0402" w:rsidP="009E6FB2">
            <w:pPr>
              <w:pStyle w:val="BulletedList"/>
            </w:pPr>
            <w:r>
              <w:t xml:space="preserve">Business Continuity </w:t>
            </w:r>
            <w:r w:rsidR="002A4E3B">
              <w:t>Planning</w:t>
            </w:r>
            <w:r>
              <w:t xml:space="preserve">/ Disaster Recovery </w:t>
            </w:r>
            <w:r w:rsidR="002A4E3B">
              <w:t>tabletop exercises / Crisis m</w:t>
            </w:r>
            <w:r>
              <w:t>anagement on all fronts</w:t>
            </w:r>
            <w:r w:rsidR="002A4E3B">
              <w:t>.</w:t>
            </w:r>
            <w:r w:rsidR="00814CF5">
              <w:t xml:space="preserve">  </w:t>
            </w:r>
            <w:r w:rsidR="008B507D">
              <w:t>Knowing how not to panic.</w:t>
            </w:r>
          </w:p>
          <w:p w14:paraId="19E0E245" w14:textId="77777777" w:rsidR="002A4E3B" w:rsidRDefault="00BB0402" w:rsidP="009E6FB2">
            <w:pPr>
              <w:pStyle w:val="BulletedList"/>
            </w:pPr>
            <w:r>
              <w:t>Innovative</w:t>
            </w:r>
            <w:r w:rsidR="002A4E3B">
              <w:t xml:space="preserve"> d</w:t>
            </w:r>
            <w:r>
              <w:t xml:space="preserve">evelopment </w:t>
            </w:r>
            <w:r w:rsidR="002A4E3B">
              <w:t>with limited resources.  Finding opportunity with what you have on hand or can get easily.</w:t>
            </w:r>
            <w:r w:rsidR="00814CF5">
              <w:t xml:space="preserve">  I am a master at making something from seemingly nothing.</w:t>
            </w:r>
          </w:p>
          <w:p w14:paraId="63552E22" w14:textId="77777777" w:rsidR="00BB0402" w:rsidRDefault="00BB0402" w:rsidP="009E6FB2">
            <w:pPr>
              <w:pStyle w:val="BulletedList"/>
            </w:pPr>
            <w:r>
              <w:t>Project Management / Rapid Operations / SDLC</w:t>
            </w:r>
            <w:r w:rsidR="002A4E3B">
              <w:t xml:space="preserve"> as it relates to Rapid Application Development environment, and the ability to bridge the gap between disparate frames of reference.</w:t>
            </w:r>
          </w:p>
          <w:p w14:paraId="55D7A99D" w14:textId="77777777" w:rsidR="00BB0402" w:rsidRPr="003E1F5B" w:rsidRDefault="002A4E3B" w:rsidP="009D207D">
            <w:pPr>
              <w:pStyle w:val="BulletedList"/>
            </w:pPr>
            <w:r>
              <w:t>I</w:t>
            </w:r>
            <w:r w:rsidR="00BB0402">
              <w:t xml:space="preserve">dentifying the pitfalls associated with some RAD </w:t>
            </w:r>
            <w:proofErr w:type="gramStart"/>
            <w:r w:rsidR="00BB0402">
              <w:t>techniques</w:t>
            </w:r>
            <w:r>
              <w:t>, and</w:t>
            </w:r>
            <w:proofErr w:type="gramEnd"/>
            <w:r>
              <w:t xml:space="preserve"> practicing a unique set of principles to accommodate the culture prevalent in rapid programming environments.</w:t>
            </w:r>
          </w:p>
          <w:p w14:paraId="4D92CF04" w14:textId="77777777" w:rsidR="00BB0402" w:rsidRDefault="00BB0402" w:rsidP="009E6FB2">
            <w:pPr>
              <w:pStyle w:val="BulletedList"/>
            </w:pPr>
            <w:r>
              <w:t>Experienced in working with ODBC, ADO, Web Services, OLAP; understanding what objects and protocols should be used for integration vs. primary delivery</w:t>
            </w:r>
            <w:r w:rsidR="002A4E3B">
              <w:t>.  When to apply products like BizTalk vs. a mesh of web services.</w:t>
            </w:r>
          </w:p>
          <w:p w14:paraId="141CA446" w14:textId="77777777" w:rsidR="00BB0402" w:rsidRDefault="00BB0402" w:rsidP="009E6FB2">
            <w:pPr>
              <w:pStyle w:val="BulletedList"/>
            </w:pPr>
            <w:r>
              <w:t xml:space="preserve">Identifying business improvement potential and understanding what technologies </w:t>
            </w:r>
            <w:r w:rsidR="002A4E3B">
              <w:t xml:space="preserve">and features </w:t>
            </w:r>
            <w:r>
              <w:t>to apply</w:t>
            </w:r>
            <w:r w:rsidR="002A4E3B">
              <w:t xml:space="preserve"> in a specific situation.  When </w:t>
            </w:r>
            <w:r w:rsidR="00196491">
              <w:t>to use</w:t>
            </w:r>
            <w:r w:rsidR="002A4E3B">
              <w:t xml:space="preserve"> a list </w:t>
            </w:r>
            <w:r w:rsidR="00196491">
              <w:t>or</w:t>
            </w:r>
            <w:r w:rsidR="00814CF5">
              <w:t xml:space="preserve"> SQL?  </w:t>
            </w:r>
            <w:r w:rsidR="002A4E3B">
              <w:t xml:space="preserve">  </w:t>
            </w:r>
          </w:p>
          <w:p w14:paraId="29D6C069" w14:textId="77777777" w:rsidR="00BB0402" w:rsidRDefault="00BB0402" w:rsidP="009E6FB2">
            <w:pPr>
              <w:pStyle w:val="BulletedList"/>
            </w:pPr>
            <w:r>
              <w:t>Knowing when to outsource and when to exploit internal resources</w:t>
            </w:r>
            <w:r w:rsidR="00D453D6">
              <w:t xml:space="preserve">.  Having the </w:t>
            </w:r>
            <w:proofErr w:type="gramStart"/>
            <w:r w:rsidR="00D453D6">
              <w:t>real world</w:t>
            </w:r>
            <w:proofErr w:type="gramEnd"/>
            <w:r w:rsidR="00D453D6">
              <w:t xml:space="preserve"> experience of building from the ground up in 3 generations of technology lends insights that are otherwise unattainable.</w:t>
            </w:r>
          </w:p>
          <w:p w14:paraId="2EA051B7" w14:textId="77777777" w:rsidR="00BB0402" w:rsidRDefault="00BB0402" w:rsidP="009E6FB2">
            <w:pPr>
              <w:pStyle w:val="BulletedList"/>
            </w:pPr>
            <w:r>
              <w:t>Discovery for normalization, project specifications, functional requirements, etc.</w:t>
            </w:r>
            <w:r w:rsidR="00D453D6">
              <w:t xml:space="preserve">  Working with many different people to glean the truth about their expectations.  The expectations are always the variable, but if managed means the difference between a hit or miss.  </w:t>
            </w:r>
          </w:p>
          <w:p w14:paraId="576B9D97" w14:textId="77777777" w:rsidR="00BB0402" w:rsidRPr="003E1F5B" w:rsidRDefault="00BB0402" w:rsidP="009E6FB2">
            <w:pPr>
              <w:pStyle w:val="BulletedList"/>
            </w:pPr>
            <w:r>
              <w:t xml:space="preserve">Building Emerging Enterprises / </w:t>
            </w:r>
            <w:r w:rsidR="00D453D6">
              <w:t xml:space="preserve">Creating and participating in visionary and idealistic ventures.  Negotiating a win / win or no deal </w:t>
            </w:r>
            <w:r w:rsidR="00342372">
              <w:t xml:space="preserve">requires </w:t>
            </w:r>
            <w:r w:rsidR="009E5A20">
              <w:t>a holistic approach;</w:t>
            </w:r>
            <w:r w:rsidR="00D453D6">
              <w:t xml:space="preserve"> you </w:t>
            </w:r>
            <w:proofErr w:type="gramStart"/>
            <w:r w:rsidR="00D453D6">
              <w:t>have to</w:t>
            </w:r>
            <w:proofErr w:type="gramEnd"/>
            <w:r w:rsidR="00D453D6">
              <w:t xml:space="preserve"> have your eye on today, tomorrow, and next year </w:t>
            </w:r>
            <w:r w:rsidR="009E5A20">
              <w:t>- all at the same</w:t>
            </w:r>
            <w:r w:rsidR="00D453D6">
              <w:t xml:space="preserve"> time.  </w:t>
            </w:r>
          </w:p>
          <w:p w14:paraId="568987F7" w14:textId="77777777" w:rsidR="00BB0402" w:rsidRPr="003E1F5B" w:rsidRDefault="00BB0402" w:rsidP="009E6FB2">
            <w:pPr>
              <w:pStyle w:val="BulletedList"/>
            </w:pPr>
            <w:r>
              <w:t>Strategic Planning / Strategic Alliances / Building New &amp; Recurring Revenue Streams</w:t>
            </w:r>
            <w:r w:rsidR="009E5A20">
              <w:t xml:space="preserve">.  Ideas and innovations abound when parallels and relationships are exploited.   I have a unique ability to see relationships where others do not.  </w:t>
            </w:r>
          </w:p>
          <w:p w14:paraId="7531EDF6" w14:textId="77777777" w:rsidR="00BB0402" w:rsidRDefault="00BB0402" w:rsidP="009E6FB2">
            <w:pPr>
              <w:pStyle w:val="BulletedList"/>
            </w:pPr>
            <w:r>
              <w:t>Written &amp; Verbal Communication / Social Network Implementation / Process Improvement</w:t>
            </w:r>
          </w:p>
          <w:p w14:paraId="1782F167" w14:textId="77777777" w:rsidR="00BB0402" w:rsidRPr="003E1F5B" w:rsidRDefault="00BB0402" w:rsidP="009E6FB2">
            <w:pPr>
              <w:pStyle w:val="BulletedList"/>
            </w:pPr>
            <w:r>
              <w:t>Evangelizing IT in the knowledge worker age; getting people excited about IT investments and delivering on those expectations consistently</w:t>
            </w:r>
            <w:r w:rsidR="00342372">
              <w:t>.</w:t>
            </w:r>
          </w:p>
          <w:p w14:paraId="1573B9CA" w14:textId="77777777" w:rsidR="00BB0402" w:rsidRPr="00780F50" w:rsidRDefault="00BB0402" w:rsidP="00780F50">
            <w:pPr>
              <w:tabs>
                <w:tab w:val="right" w:pos="6480"/>
              </w:tabs>
            </w:pPr>
          </w:p>
        </w:tc>
      </w:tr>
      <w:tr w:rsidR="00BB0402" w14:paraId="545E9CD3" w14:textId="77777777" w:rsidTr="00196491">
        <w:trPr>
          <w:cantSplit/>
          <w:trHeight w:val="94"/>
        </w:trPr>
        <w:tc>
          <w:tcPr>
            <w:tcW w:w="2180" w:type="dxa"/>
            <w:tcBorders>
              <w:top w:val="nil"/>
              <w:left w:val="nil"/>
              <w:bottom w:val="nil"/>
              <w:right w:val="nil"/>
            </w:tcBorders>
          </w:tcPr>
          <w:p w14:paraId="27AF523E" w14:textId="77777777" w:rsidR="00BB0402" w:rsidRDefault="00342372" w:rsidP="00CD0C38">
            <w:pPr>
              <w:pStyle w:val="ContactInformation"/>
            </w:pPr>
            <w:r>
              <w:lastRenderedPageBreak/>
              <w:t>Experience</w:t>
            </w:r>
          </w:p>
        </w:tc>
        <w:tc>
          <w:tcPr>
            <w:tcW w:w="7777" w:type="dxa"/>
            <w:gridSpan w:val="2"/>
            <w:tcBorders>
              <w:top w:val="nil"/>
              <w:left w:val="nil"/>
              <w:bottom w:val="nil"/>
              <w:right w:val="nil"/>
            </w:tcBorders>
          </w:tcPr>
          <w:p w14:paraId="0BF2EDD7" w14:textId="77777777" w:rsidR="003C75AB" w:rsidRDefault="003C75AB" w:rsidP="00D35C3E">
            <w:pPr>
              <w:tabs>
                <w:tab w:val="right" w:pos="6480"/>
              </w:tabs>
              <w:rPr>
                <w:rStyle w:val="JobTitleChar"/>
              </w:rPr>
            </w:pPr>
          </w:p>
          <w:p w14:paraId="019B185E" w14:textId="77777777" w:rsidR="006D617A" w:rsidRDefault="006D617A" w:rsidP="006D617A">
            <w:pPr>
              <w:tabs>
                <w:tab w:val="right" w:pos="6480"/>
              </w:tabs>
              <w:rPr>
                <w:rStyle w:val="JobTitleChar"/>
              </w:rPr>
            </w:pPr>
            <w:r>
              <w:t>AIIM Technology Co Op.                                                          2008 - Present</w:t>
            </w:r>
          </w:p>
          <w:p w14:paraId="360277A9" w14:textId="77777777" w:rsidR="006D617A" w:rsidRDefault="006D617A" w:rsidP="006D617A">
            <w:pPr>
              <w:tabs>
                <w:tab w:val="right" w:pos="6480"/>
              </w:tabs>
              <w:rPr>
                <w:rFonts w:cs="Arial"/>
              </w:rPr>
            </w:pPr>
            <w:r>
              <w:rPr>
                <w:rStyle w:val="JobTitleChar"/>
              </w:rPr>
              <w:t>CIO AIIM Technology</w:t>
            </w:r>
            <w:r>
              <w:rPr>
                <w:rFonts w:cs="Arial"/>
                <w:szCs w:val="20"/>
              </w:rPr>
              <w:t xml:space="preserve">.   </w:t>
            </w:r>
            <w:r w:rsidRPr="009A041D">
              <w:rPr>
                <w:rFonts w:cs="Arial"/>
                <w:b/>
                <w:szCs w:val="20"/>
              </w:rPr>
              <w:t>$1</w:t>
            </w:r>
            <w:r>
              <w:rPr>
                <w:rFonts w:cs="Arial"/>
                <w:b/>
                <w:szCs w:val="20"/>
              </w:rPr>
              <w:t>20</w:t>
            </w:r>
            <w:r w:rsidRPr="009A041D">
              <w:rPr>
                <w:rFonts w:cs="Arial"/>
                <w:b/>
                <w:szCs w:val="20"/>
              </w:rPr>
              <w:t>,000.00 Annual</w:t>
            </w:r>
          </w:p>
          <w:p w14:paraId="17B55A00" w14:textId="77777777" w:rsidR="006D617A" w:rsidRPr="003E1F5B" w:rsidRDefault="006D617A" w:rsidP="006D617A">
            <w:pPr>
              <w:pStyle w:val="Description"/>
            </w:pPr>
            <w:r>
              <w:t>SharePoint and Strategic IT Consultant for Top 5 Government Security Service Contractors.  Planned and Deployed AIIM Technology Software with SharePoint Hosting Service for clients.</w:t>
            </w:r>
          </w:p>
          <w:p w14:paraId="234A7B82" w14:textId="77777777" w:rsidR="006D617A" w:rsidRDefault="006D617A" w:rsidP="006D617A">
            <w:pPr>
              <w:tabs>
                <w:tab w:val="right" w:pos="8640"/>
              </w:tabs>
              <w:rPr>
                <w:rFonts w:cs="Arial"/>
              </w:rPr>
            </w:pPr>
            <w:r>
              <w:rPr>
                <w:rFonts w:cs="Arial"/>
              </w:rPr>
              <w:t xml:space="preserve">Responsible for developing AIIM Technology </w:t>
            </w:r>
            <w:r w:rsidR="003B6E1A">
              <w:rPr>
                <w:rFonts w:cs="Arial"/>
              </w:rPr>
              <w:t xml:space="preserve">and its </w:t>
            </w:r>
            <w:r>
              <w:rPr>
                <w:rFonts w:cs="Arial"/>
              </w:rPr>
              <w:t xml:space="preserve">Software </w:t>
            </w:r>
            <w:r w:rsidR="003B6E1A">
              <w:rPr>
                <w:rFonts w:cs="Arial"/>
              </w:rPr>
              <w:t>while</w:t>
            </w:r>
            <w:r>
              <w:rPr>
                <w:rFonts w:cs="Arial"/>
              </w:rPr>
              <w:t xml:space="preserve"> satisfying client demands.</w:t>
            </w:r>
          </w:p>
          <w:p w14:paraId="7B70E4F8" w14:textId="77777777" w:rsidR="006D617A" w:rsidRDefault="006D617A" w:rsidP="006D617A">
            <w:pPr>
              <w:numPr>
                <w:ilvl w:val="0"/>
                <w:numId w:val="14"/>
              </w:numPr>
            </w:pPr>
            <w:r>
              <w:t xml:space="preserve">Developed Asset Management System </w:t>
            </w:r>
            <w:r w:rsidR="00E45480">
              <w:t xml:space="preserve">called AIIM Technology; </w:t>
            </w:r>
            <w:r>
              <w:t>for control of armament within top secret government locations.</w:t>
            </w:r>
          </w:p>
          <w:p w14:paraId="350CE785" w14:textId="77777777" w:rsidR="00E45480" w:rsidRDefault="00E45480" w:rsidP="006D617A">
            <w:pPr>
              <w:numPr>
                <w:ilvl w:val="0"/>
                <w:numId w:val="14"/>
              </w:numPr>
            </w:pPr>
            <w:r>
              <w:t>Developed SharePoint Web application for management of automated bar-coded inventory from Administrator POV.</w:t>
            </w:r>
          </w:p>
          <w:p w14:paraId="4B1AA2AC" w14:textId="77777777" w:rsidR="006D617A" w:rsidRDefault="00E45480" w:rsidP="006D617A">
            <w:pPr>
              <w:numPr>
                <w:ilvl w:val="0"/>
                <w:numId w:val="14"/>
              </w:numPr>
            </w:pPr>
            <w:r>
              <w:t>Developed Desktop Application that is integrated with SharePoint Web Application from Operator POV</w:t>
            </w:r>
            <w:r w:rsidR="006D617A">
              <w:t>.</w:t>
            </w:r>
          </w:p>
          <w:p w14:paraId="57DF73A7" w14:textId="77777777" w:rsidR="006D617A" w:rsidRDefault="00E45480" w:rsidP="00D35C3E">
            <w:pPr>
              <w:numPr>
                <w:ilvl w:val="0"/>
                <w:numId w:val="14"/>
              </w:numPr>
            </w:pPr>
            <w:r>
              <w:t>Developed Corporate Intranets that use Earned Value Management practices in a unified Content Management environment from the components of the Web Application and Desktop Application</w:t>
            </w:r>
            <w:r w:rsidR="003B6E1A">
              <w:t xml:space="preserve"> thus completing the first generation of the AIIM SDLC</w:t>
            </w:r>
            <w:r>
              <w:t>.</w:t>
            </w:r>
          </w:p>
          <w:p w14:paraId="3264BF56" w14:textId="77777777" w:rsidR="00E45480" w:rsidRDefault="00E45480" w:rsidP="00D35C3E">
            <w:pPr>
              <w:numPr>
                <w:ilvl w:val="0"/>
                <w:numId w:val="14"/>
              </w:numPr>
            </w:pPr>
            <w:r>
              <w:t>Frequently use Designer 2007, VS 2008.</w:t>
            </w:r>
          </w:p>
          <w:p w14:paraId="5E0D0EC5" w14:textId="77777777" w:rsidR="00E45480" w:rsidRDefault="00E45480" w:rsidP="00E45480">
            <w:pPr>
              <w:numPr>
                <w:ilvl w:val="0"/>
                <w:numId w:val="14"/>
              </w:numPr>
            </w:pPr>
            <w:r>
              <w:t>Finding all the bugs in Foundation / Limited Designer 2010</w:t>
            </w:r>
          </w:p>
          <w:p w14:paraId="35FC952D" w14:textId="77777777" w:rsidR="00E45480" w:rsidRDefault="00E45480" w:rsidP="00D35C3E">
            <w:pPr>
              <w:numPr>
                <w:ilvl w:val="0"/>
                <w:numId w:val="14"/>
              </w:numPr>
            </w:pPr>
            <w:r>
              <w:t>Frequently review and write policy based on NIST Publications – perform compliance audits, security audits from PM POV.</w:t>
            </w:r>
          </w:p>
          <w:p w14:paraId="35F3B19F" w14:textId="77777777" w:rsidR="006D617A" w:rsidRDefault="006D617A" w:rsidP="00D35C3E">
            <w:pPr>
              <w:tabs>
                <w:tab w:val="right" w:pos="6480"/>
              </w:tabs>
            </w:pPr>
          </w:p>
          <w:p w14:paraId="60F1E52B" w14:textId="77777777" w:rsidR="00BB0402" w:rsidRDefault="00BB0402" w:rsidP="00D35C3E">
            <w:pPr>
              <w:tabs>
                <w:tab w:val="right" w:pos="6480"/>
              </w:tabs>
              <w:rPr>
                <w:rStyle w:val="JobTitleChar"/>
              </w:rPr>
            </w:pPr>
            <w:r>
              <w:t>Covenant Services Worldwide, LTD.</w:t>
            </w:r>
            <w:r w:rsidR="00C7390F">
              <w:t xml:space="preserve">                                                          2002 - 2008</w:t>
            </w:r>
          </w:p>
          <w:p w14:paraId="3AF19C9B" w14:textId="77777777" w:rsidR="00BB0402" w:rsidRDefault="00BB0402" w:rsidP="005B37A2">
            <w:pPr>
              <w:tabs>
                <w:tab w:val="right" w:pos="6480"/>
              </w:tabs>
              <w:rPr>
                <w:rFonts w:cs="Arial"/>
              </w:rPr>
            </w:pPr>
            <w:r w:rsidRPr="00AC237C">
              <w:rPr>
                <w:rStyle w:val="JobTitleChar"/>
              </w:rPr>
              <w:t xml:space="preserve">Director of </w:t>
            </w:r>
            <w:r>
              <w:rPr>
                <w:rStyle w:val="JobTitleChar"/>
              </w:rPr>
              <w:t>Information Technology</w:t>
            </w:r>
            <w:r>
              <w:rPr>
                <w:rFonts w:cs="Arial"/>
                <w:szCs w:val="20"/>
              </w:rPr>
              <w:t xml:space="preserve">. </w:t>
            </w:r>
            <w:r w:rsidR="009A041D">
              <w:rPr>
                <w:rFonts w:cs="Arial"/>
                <w:szCs w:val="20"/>
              </w:rPr>
              <w:t xml:space="preserve">  </w:t>
            </w:r>
            <w:r w:rsidR="009A041D" w:rsidRPr="009A041D">
              <w:rPr>
                <w:rFonts w:cs="Arial"/>
                <w:b/>
                <w:szCs w:val="20"/>
              </w:rPr>
              <w:t>$100,000.00 Annual</w:t>
            </w:r>
          </w:p>
          <w:p w14:paraId="6211B50E" w14:textId="77777777" w:rsidR="00BB0402" w:rsidRPr="003E1F5B" w:rsidRDefault="00BB0402" w:rsidP="003268E3">
            <w:pPr>
              <w:pStyle w:val="Description"/>
            </w:pPr>
            <w:r>
              <w:t>Built the IT department from scratch, instituted all policies and procedures in government compliance environment, created new IT products, identified potential technological advantages and exploited them.</w:t>
            </w:r>
          </w:p>
          <w:p w14:paraId="5C5BD69E" w14:textId="77777777" w:rsidR="00BB0402" w:rsidRDefault="00BB0402" w:rsidP="003E1F5B">
            <w:pPr>
              <w:tabs>
                <w:tab w:val="right" w:pos="8640"/>
              </w:tabs>
              <w:rPr>
                <w:rFonts w:cs="Arial"/>
              </w:rPr>
            </w:pPr>
            <w:r>
              <w:rPr>
                <w:rFonts w:cs="Arial"/>
              </w:rPr>
              <w:t>Responsible for management of all Covenant IT systems.</w:t>
            </w:r>
          </w:p>
          <w:p w14:paraId="4A4540E4" w14:textId="77777777" w:rsidR="00BB0402" w:rsidRDefault="00BB0402" w:rsidP="003E1F5B">
            <w:pPr>
              <w:numPr>
                <w:ilvl w:val="0"/>
                <w:numId w:val="14"/>
              </w:numPr>
            </w:pPr>
            <w:r>
              <w:t>Created a 5-year business plan and budget, executed theme-based programs each year to achieve the business objectives set forth by the BOD and stakeholders.</w:t>
            </w:r>
          </w:p>
          <w:p w14:paraId="5DD74E55" w14:textId="77777777" w:rsidR="00BB0402" w:rsidRDefault="00BB0402" w:rsidP="003E1F5B">
            <w:pPr>
              <w:numPr>
                <w:ilvl w:val="0"/>
                <w:numId w:val="14"/>
              </w:numPr>
            </w:pPr>
            <w:r>
              <w:t>Project Managed deployment of Accounting, Payroll, HRIS, Logistics, and SharePoint based on budget forecast outlined in 5-year plan.</w:t>
            </w:r>
          </w:p>
          <w:p w14:paraId="27E4F51D" w14:textId="77777777" w:rsidR="00BB0402" w:rsidRDefault="00BB0402" w:rsidP="00162D37">
            <w:pPr>
              <w:numPr>
                <w:ilvl w:val="0"/>
                <w:numId w:val="14"/>
              </w:numPr>
            </w:pPr>
            <w:r>
              <w:t xml:space="preserve">Strategized, developed, and implemented the methodology for using Social Networks to navigate and facilitate the </w:t>
            </w:r>
            <w:proofErr w:type="gramStart"/>
            <w:r>
              <w:t>back office</w:t>
            </w:r>
            <w:proofErr w:type="gramEnd"/>
            <w:r>
              <w:t xml:space="preserve"> applications.</w:t>
            </w:r>
          </w:p>
          <w:p w14:paraId="159C1209" w14:textId="77777777" w:rsidR="00BB0402" w:rsidRDefault="00BB0402" w:rsidP="003E1F5B">
            <w:pPr>
              <w:numPr>
                <w:ilvl w:val="0"/>
                <w:numId w:val="14"/>
              </w:numPr>
            </w:pPr>
            <w:r>
              <w:t>Developed, tested, and implemented more than 50 custom applications using a mixture of integrations between virtually all points within the infrastructure of the Covenant Datacenter</w:t>
            </w:r>
            <w:r w:rsidR="00196491">
              <w:t>.</w:t>
            </w:r>
            <w:r>
              <w:t xml:space="preserve"> </w:t>
            </w:r>
          </w:p>
          <w:p w14:paraId="1F6C9519" w14:textId="77777777" w:rsidR="00BB0402" w:rsidRDefault="00BB0402" w:rsidP="003E1F5B">
            <w:pPr>
              <w:numPr>
                <w:ilvl w:val="0"/>
                <w:numId w:val="14"/>
              </w:numPr>
            </w:pPr>
            <w:r>
              <w:t>Frequently provided technical writing, pricing structures, and SME input on technology phases of business development and new or potential contract RFP’s.</w:t>
            </w:r>
          </w:p>
          <w:p w14:paraId="23A0B1E8" w14:textId="77777777" w:rsidR="00BB0402" w:rsidRDefault="00BB0402" w:rsidP="003E1F5B">
            <w:pPr>
              <w:numPr>
                <w:ilvl w:val="0"/>
                <w:numId w:val="14"/>
              </w:numPr>
            </w:pPr>
            <w:r>
              <w:t>Frequently used visual studio tools to perform tests and debug.</w:t>
            </w:r>
          </w:p>
          <w:p w14:paraId="66D5D23E" w14:textId="77777777" w:rsidR="00BB0402" w:rsidRDefault="00BB0402" w:rsidP="003E1F5B">
            <w:pPr>
              <w:numPr>
                <w:ilvl w:val="0"/>
                <w:numId w:val="14"/>
              </w:numPr>
            </w:pPr>
            <w:r>
              <w:t xml:space="preserve">Frequently used Visual Studio 2005 and SourceSafe to review, compile, and test prototypes of applications and systems I was managing.  </w:t>
            </w:r>
          </w:p>
          <w:p w14:paraId="33EF80DF" w14:textId="77777777" w:rsidR="00BB0402" w:rsidRDefault="00BB0402" w:rsidP="003E1F5B">
            <w:pPr>
              <w:numPr>
                <w:ilvl w:val="0"/>
                <w:numId w:val="14"/>
              </w:numPr>
            </w:pPr>
            <w:r>
              <w:t xml:space="preserve">Wrote programs and services in VB 6 and VB.NET, converted ADO, forms, procedures and modules from VB 6 applications to .NET (visual Studio 2005). </w:t>
            </w:r>
          </w:p>
          <w:p w14:paraId="062FB784" w14:textId="77777777" w:rsidR="00BB0402" w:rsidRDefault="00BB0402" w:rsidP="003E1F5B">
            <w:pPr>
              <w:numPr>
                <w:ilvl w:val="0"/>
                <w:numId w:val="14"/>
              </w:numPr>
            </w:pPr>
            <w:r>
              <w:t xml:space="preserve">Frequently used web services and custom developed web services to create BI tools in SharePoint and on VB 6 Dashboard.  </w:t>
            </w:r>
          </w:p>
          <w:p w14:paraId="6FA007E2" w14:textId="77777777" w:rsidR="00BB0402" w:rsidRDefault="00BB0402" w:rsidP="003268E3">
            <w:pPr>
              <w:numPr>
                <w:ilvl w:val="0"/>
                <w:numId w:val="14"/>
              </w:numPr>
            </w:pPr>
            <w:r>
              <w:t>Frequently managed between 2-10 FTE’s, 5 – 10 SME Contractors, and coordinated with 5 or more temps, dotted line reports, and contract to hire employees on-site and remotely.</w:t>
            </w:r>
          </w:p>
          <w:p w14:paraId="695B6D7F" w14:textId="77777777" w:rsidR="00BB0402" w:rsidRDefault="00BB0402" w:rsidP="003268E3">
            <w:pPr>
              <w:numPr>
                <w:ilvl w:val="0"/>
                <w:numId w:val="14"/>
              </w:numPr>
            </w:pPr>
            <w:r>
              <w:t>Frequently contributed personally to contract start up operations (known as transitions), often under extreme conditions, holding to budget and timeline forecasts. Team received Presidential Award for transitioning the Strategic Petroleum Reserve during two hurricanes.</w:t>
            </w:r>
          </w:p>
          <w:p w14:paraId="73849FD6" w14:textId="77777777" w:rsidR="00BB0402" w:rsidRPr="002F1854" w:rsidRDefault="00BB0402" w:rsidP="009E6FB2">
            <w:pPr>
              <w:numPr>
                <w:ilvl w:val="0"/>
                <w:numId w:val="14"/>
              </w:numPr>
              <w:tabs>
                <w:tab w:val="right" w:pos="6480"/>
              </w:tabs>
            </w:pPr>
            <w:r>
              <w:rPr>
                <w:rFonts w:cs="Arial"/>
              </w:rPr>
              <w:t>Built custom applications for Government Security.  Established programs using SDLC and implemented budgetary governance solutions and client portals to track and maintain.</w:t>
            </w:r>
          </w:p>
          <w:p w14:paraId="41F4DADD" w14:textId="77777777" w:rsidR="00BB0402" w:rsidRPr="0025588B" w:rsidRDefault="00BB0402" w:rsidP="009E6FB2">
            <w:pPr>
              <w:numPr>
                <w:ilvl w:val="0"/>
                <w:numId w:val="14"/>
              </w:numPr>
              <w:tabs>
                <w:tab w:val="right" w:pos="6480"/>
              </w:tabs>
            </w:pPr>
            <w:r>
              <w:rPr>
                <w:rFonts w:cs="Arial"/>
              </w:rPr>
              <w:t xml:space="preserve">Worked in and around Six Sigma initiatives, business process development and reengineering at a Green Belt level for over 10 years. </w:t>
            </w:r>
          </w:p>
          <w:p w14:paraId="697D2F84" w14:textId="77777777" w:rsidR="00BB0402" w:rsidRPr="002F1854" w:rsidRDefault="00BB0402" w:rsidP="002C32F6">
            <w:pPr>
              <w:numPr>
                <w:ilvl w:val="0"/>
                <w:numId w:val="14"/>
              </w:numPr>
              <w:tabs>
                <w:tab w:val="right" w:pos="6480"/>
              </w:tabs>
            </w:pPr>
            <w:r>
              <w:t>Frequently reported to senior level management on cost and risk analysis for new or emerging opportunities, and managed internal departmental annual budget.</w:t>
            </w:r>
          </w:p>
          <w:p w14:paraId="0294D5FD" w14:textId="77777777" w:rsidR="00BB0402" w:rsidRDefault="00BB0402" w:rsidP="0008506D">
            <w:pPr>
              <w:tabs>
                <w:tab w:val="right" w:pos="6480"/>
              </w:tabs>
              <w:rPr>
                <w:rFonts w:cs="Arial"/>
                <w:szCs w:val="20"/>
              </w:rPr>
            </w:pPr>
          </w:p>
          <w:p w14:paraId="22E20821" w14:textId="77777777" w:rsidR="00BB0402" w:rsidRDefault="00BB0402" w:rsidP="0008506D">
            <w:pPr>
              <w:tabs>
                <w:tab w:val="right" w:pos="6480"/>
              </w:tabs>
              <w:rPr>
                <w:rFonts w:cs="Arial"/>
                <w:szCs w:val="20"/>
              </w:rPr>
            </w:pPr>
          </w:p>
        </w:tc>
      </w:tr>
      <w:tr w:rsidR="00BB0402" w14:paraId="3130E96A" w14:textId="77777777" w:rsidTr="00196491">
        <w:trPr>
          <w:cantSplit/>
          <w:trHeight w:val="223"/>
        </w:trPr>
        <w:tc>
          <w:tcPr>
            <w:tcW w:w="2180" w:type="dxa"/>
            <w:tcBorders>
              <w:top w:val="nil"/>
              <w:left w:val="nil"/>
              <w:bottom w:val="nil"/>
              <w:right w:val="nil"/>
            </w:tcBorders>
          </w:tcPr>
          <w:p w14:paraId="4CB33C65" w14:textId="77777777" w:rsidR="00BB0402" w:rsidRDefault="00BB0402" w:rsidP="00614C29">
            <w:pPr>
              <w:pStyle w:val="ContactInformation"/>
            </w:pPr>
          </w:p>
        </w:tc>
        <w:tc>
          <w:tcPr>
            <w:tcW w:w="6163" w:type="dxa"/>
            <w:tcBorders>
              <w:top w:val="nil"/>
              <w:left w:val="nil"/>
              <w:bottom w:val="nil"/>
              <w:right w:val="nil"/>
            </w:tcBorders>
          </w:tcPr>
          <w:p w14:paraId="1320BE32" w14:textId="77777777" w:rsidR="00BB0402" w:rsidRPr="009201BA" w:rsidRDefault="00BB0402" w:rsidP="009201BA">
            <w:pPr>
              <w:pStyle w:val="JobTitle"/>
              <w:rPr>
                <w:b w:val="0"/>
              </w:rPr>
            </w:pPr>
            <w:r w:rsidRPr="009201BA">
              <w:rPr>
                <w:b w:val="0"/>
              </w:rPr>
              <w:t xml:space="preserve">Marketing Database Systems, Inc </w:t>
            </w:r>
            <w:r w:rsidR="009A041D">
              <w:rPr>
                <w:b w:val="0"/>
              </w:rPr>
              <w:t xml:space="preserve"> </w:t>
            </w:r>
          </w:p>
          <w:p w14:paraId="6A2D2CEC" w14:textId="77777777" w:rsidR="00BB0402" w:rsidRPr="009A041D" w:rsidRDefault="00BB0402" w:rsidP="009201BA">
            <w:pPr>
              <w:pStyle w:val="JobTitle"/>
            </w:pPr>
            <w:r>
              <w:t xml:space="preserve">Director of Information </w:t>
            </w:r>
            <w:proofErr w:type="gramStart"/>
            <w:r>
              <w:t>Technology</w:t>
            </w:r>
            <w:r w:rsidR="009A041D">
              <w:t xml:space="preserve">  </w:t>
            </w:r>
            <w:r w:rsidR="009A041D" w:rsidRPr="009A041D">
              <w:t>$</w:t>
            </w:r>
            <w:proofErr w:type="gramEnd"/>
            <w:r w:rsidR="009A041D" w:rsidRPr="009A041D">
              <w:t>85,000.00</w:t>
            </w:r>
          </w:p>
          <w:p w14:paraId="622152BE" w14:textId="77777777" w:rsidR="00BB0402" w:rsidRPr="00EA43DB" w:rsidRDefault="00BB0402" w:rsidP="009201BA">
            <w:pPr>
              <w:pStyle w:val="Description"/>
            </w:pPr>
            <w:r>
              <w:t>Built the corporations technology offering and directed the IT department as a managing partner in this dot-com start-up.</w:t>
            </w:r>
          </w:p>
          <w:p w14:paraId="33702A47" w14:textId="77777777" w:rsidR="00BB0402" w:rsidRDefault="00BB0402" w:rsidP="009201BA">
            <w:pPr>
              <w:tabs>
                <w:tab w:val="right" w:pos="8640"/>
              </w:tabs>
              <w:rPr>
                <w:rFonts w:cs="Arial"/>
              </w:rPr>
            </w:pPr>
            <w:r>
              <w:rPr>
                <w:rFonts w:cs="Arial"/>
              </w:rPr>
              <w:t>Responsible for all areas of IT, including Business Continuity / Disaster Recovery, SDLC, network engineering, and implementation and support of software and ancillary products.</w:t>
            </w:r>
          </w:p>
          <w:p w14:paraId="7112A4CE" w14:textId="77777777" w:rsidR="00BB0402" w:rsidRDefault="00BB0402" w:rsidP="009201BA">
            <w:pPr>
              <w:numPr>
                <w:ilvl w:val="0"/>
                <w:numId w:val="25"/>
              </w:numPr>
            </w:pPr>
            <w:r>
              <w:t>Developed a vertical software application for the sports marketing industry that used strategic alliances to provide goods and services to suite box owners and attendees.  First ever product that used IE COM Object to facilitate strategic alliance revenue stream through IE within a VB form.</w:t>
            </w:r>
          </w:p>
          <w:p w14:paraId="734969D2" w14:textId="77777777" w:rsidR="00BB0402" w:rsidRPr="00AC237C" w:rsidRDefault="00BB0402" w:rsidP="009201BA">
            <w:pPr>
              <w:numPr>
                <w:ilvl w:val="0"/>
                <w:numId w:val="25"/>
              </w:numPr>
            </w:pPr>
            <w:r>
              <w:t xml:space="preserve">Successfully managed $1 Million capital investment for SDLC, project completed 2 months ahead of deadline.  </w:t>
            </w:r>
          </w:p>
          <w:p w14:paraId="626D8836" w14:textId="77777777" w:rsidR="00BB0402" w:rsidRDefault="00BB0402" w:rsidP="009201BA">
            <w:pPr>
              <w:numPr>
                <w:ilvl w:val="0"/>
                <w:numId w:val="25"/>
              </w:numPr>
            </w:pPr>
            <w:r>
              <w:t xml:space="preserve">Created a technical support center and wrote Call Center software using SAPI, TAPI, and MAPI.  </w:t>
            </w:r>
          </w:p>
          <w:p w14:paraId="1F0F6140" w14:textId="77777777" w:rsidR="00BB0402" w:rsidRDefault="00BB0402" w:rsidP="009201BA">
            <w:pPr>
              <w:numPr>
                <w:ilvl w:val="0"/>
                <w:numId w:val="25"/>
              </w:numPr>
            </w:pPr>
            <w:r>
              <w:t xml:space="preserve">Converted 700 form application from SDI format to </w:t>
            </w:r>
            <w:proofErr w:type="gramStart"/>
            <w:r>
              <w:t>MDI  format</w:t>
            </w:r>
            <w:proofErr w:type="gramEnd"/>
            <w:r>
              <w:t xml:space="preserve"> in VB, reduced form count by half, converted 9000 procedures and functions to 10 modules and two API calls.</w:t>
            </w:r>
          </w:p>
          <w:p w14:paraId="2C12A1BA" w14:textId="77777777" w:rsidR="00BB0402" w:rsidRPr="00AC237C" w:rsidRDefault="00BB0402" w:rsidP="009201BA">
            <w:pPr>
              <w:numPr>
                <w:ilvl w:val="0"/>
                <w:numId w:val="25"/>
              </w:numPr>
            </w:pPr>
            <w:r>
              <w:t xml:space="preserve">Formed software development team to facilitate the SDLC during the mid to late 90’s, which required much mentoring and teaching of </w:t>
            </w:r>
            <w:proofErr w:type="gramStart"/>
            <w:r>
              <w:t>Object Oriented</w:t>
            </w:r>
            <w:proofErr w:type="gramEnd"/>
            <w:r>
              <w:t xml:space="preserve"> programming methodologies and training of SD Best Practices to a relatively green crew.</w:t>
            </w:r>
          </w:p>
          <w:p w14:paraId="61D32F5D" w14:textId="77777777" w:rsidR="00BB0402" w:rsidRDefault="00BB0402" w:rsidP="009201BA">
            <w:pPr>
              <w:numPr>
                <w:ilvl w:val="0"/>
                <w:numId w:val="25"/>
              </w:numPr>
            </w:pPr>
            <w:r>
              <w:t xml:space="preserve">Created all IT policies and </w:t>
            </w:r>
            <w:proofErr w:type="gramStart"/>
            <w:r>
              <w:t>procedures, and</w:t>
            </w:r>
            <w:proofErr w:type="gramEnd"/>
            <w:r>
              <w:t xml:space="preserve"> managed up to 9 FTE’s.</w:t>
            </w:r>
          </w:p>
          <w:p w14:paraId="7DCCF7F8" w14:textId="77777777" w:rsidR="00BB0402" w:rsidRDefault="00BB0402" w:rsidP="009201BA">
            <w:pPr>
              <w:numPr>
                <w:ilvl w:val="0"/>
                <w:numId w:val="25"/>
              </w:numPr>
            </w:pPr>
            <w:r>
              <w:t>Frequently met with partners, stakeholders, investors, and potential clients to evangelize our cause.</w:t>
            </w:r>
          </w:p>
          <w:p w14:paraId="3B51E898" w14:textId="77777777" w:rsidR="00BB0402" w:rsidRPr="00AC237C" w:rsidRDefault="00BB0402" w:rsidP="009201BA">
            <w:pPr>
              <w:numPr>
                <w:ilvl w:val="0"/>
                <w:numId w:val="25"/>
              </w:numPr>
            </w:pPr>
            <w:r>
              <w:t>Negotiated on all sorts of vendor agreements, SLA’s, and performed audits and reviews.</w:t>
            </w:r>
          </w:p>
          <w:p w14:paraId="5054E0AA" w14:textId="77777777" w:rsidR="00BB0402" w:rsidRPr="00543F26" w:rsidRDefault="00BB0402" w:rsidP="00892692">
            <w:pPr>
              <w:rPr>
                <w:szCs w:val="20"/>
              </w:rPr>
            </w:pPr>
            <w:r>
              <w:rPr>
                <w:rFonts w:cs="Arial"/>
              </w:rPr>
              <w:t xml:space="preserve">                         </w:t>
            </w:r>
          </w:p>
        </w:tc>
        <w:tc>
          <w:tcPr>
            <w:tcW w:w="1614" w:type="dxa"/>
            <w:tcBorders>
              <w:top w:val="nil"/>
              <w:left w:val="nil"/>
              <w:bottom w:val="nil"/>
              <w:right w:val="nil"/>
            </w:tcBorders>
          </w:tcPr>
          <w:p w14:paraId="633BC49B" w14:textId="77777777" w:rsidR="00BB0402" w:rsidRDefault="00BB0402" w:rsidP="006063A7">
            <w:pPr>
              <w:pStyle w:val="Dates"/>
              <w:rPr>
                <w:rFonts w:cs="Arial"/>
              </w:rPr>
            </w:pPr>
            <w:r>
              <w:rPr>
                <w:rFonts w:cs="Arial"/>
              </w:rPr>
              <w:t>1996-2001</w:t>
            </w:r>
          </w:p>
          <w:p w14:paraId="06F248E7" w14:textId="77777777" w:rsidR="00BB0402" w:rsidRDefault="00BB0402" w:rsidP="006063A7">
            <w:pPr>
              <w:pStyle w:val="Dates"/>
              <w:rPr>
                <w:rFonts w:cs="Arial"/>
              </w:rPr>
            </w:pPr>
          </w:p>
          <w:p w14:paraId="17E36A30" w14:textId="77777777" w:rsidR="00BB0402" w:rsidRDefault="00BB0402" w:rsidP="006063A7">
            <w:pPr>
              <w:pStyle w:val="Dates"/>
              <w:rPr>
                <w:rFonts w:cs="Arial"/>
              </w:rPr>
            </w:pPr>
          </w:p>
          <w:p w14:paraId="0A6D639F" w14:textId="77777777" w:rsidR="00BB0402" w:rsidRDefault="00BB0402" w:rsidP="006063A7">
            <w:pPr>
              <w:pStyle w:val="Dates"/>
              <w:rPr>
                <w:rFonts w:cs="Arial"/>
              </w:rPr>
            </w:pPr>
          </w:p>
          <w:p w14:paraId="2193765F" w14:textId="77777777" w:rsidR="00BB0402" w:rsidRPr="003F17A0" w:rsidRDefault="00BB0402" w:rsidP="002C32F6">
            <w:pPr>
              <w:pStyle w:val="Dates"/>
              <w:jc w:val="center"/>
            </w:pPr>
          </w:p>
        </w:tc>
      </w:tr>
      <w:tr w:rsidR="00BB0402" w14:paraId="47B093C1" w14:textId="77777777" w:rsidTr="00196491">
        <w:trPr>
          <w:cantSplit/>
          <w:trHeight w:val="228"/>
        </w:trPr>
        <w:tc>
          <w:tcPr>
            <w:tcW w:w="2180" w:type="dxa"/>
            <w:tcBorders>
              <w:top w:val="nil"/>
              <w:left w:val="nil"/>
              <w:bottom w:val="nil"/>
              <w:right w:val="nil"/>
            </w:tcBorders>
          </w:tcPr>
          <w:p w14:paraId="3C774540" w14:textId="77777777" w:rsidR="00BB0402" w:rsidRDefault="00BB0402" w:rsidP="00614C29">
            <w:pPr>
              <w:pStyle w:val="ContactInformation"/>
            </w:pPr>
          </w:p>
        </w:tc>
        <w:tc>
          <w:tcPr>
            <w:tcW w:w="7777" w:type="dxa"/>
            <w:gridSpan w:val="2"/>
            <w:tcBorders>
              <w:top w:val="nil"/>
              <w:left w:val="nil"/>
              <w:bottom w:val="nil"/>
              <w:right w:val="nil"/>
            </w:tcBorders>
          </w:tcPr>
          <w:p w14:paraId="46A87580" w14:textId="77777777" w:rsidR="00BB0402" w:rsidRPr="00EF4B06" w:rsidRDefault="00BB0402" w:rsidP="00BF3FB4">
            <w:pPr>
              <w:rPr>
                <w:rFonts w:cs="Arial"/>
                <w:szCs w:val="20"/>
              </w:rPr>
            </w:pPr>
          </w:p>
        </w:tc>
      </w:tr>
    </w:tbl>
    <w:p w14:paraId="5C212E4D" w14:textId="77777777" w:rsidR="00196491" w:rsidRDefault="00196491" w:rsidP="00162D37">
      <w:pPr>
        <w:outlineLvl w:val="0"/>
        <w:rPr>
          <w:rFonts w:cs="Arial"/>
          <w:b/>
          <w:sz w:val="24"/>
        </w:rPr>
      </w:pPr>
    </w:p>
    <w:p w14:paraId="7FFA1BFB" w14:textId="77777777" w:rsidR="00852408" w:rsidRPr="00E278F3" w:rsidRDefault="00196491" w:rsidP="00162D37">
      <w:pPr>
        <w:outlineLvl w:val="0"/>
        <w:rPr>
          <w:rFonts w:cs="Arial"/>
          <w:b/>
          <w:sz w:val="24"/>
        </w:rPr>
      </w:pPr>
      <w:r>
        <w:rPr>
          <w:rFonts w:cs="Arial"/>
          <w:b/>
          <w:sz w:val="24"/>
        </w:rPr>
        <w:br w:type="page"/>
      </w:r>
      <w:r w:rsidR="0097338C" w:rsidRPr="00E278F3">
        <w:rPr>
          <w:rFonts w:cs="Arial"/>
          <w:b/>
          <w:sz w:val="24"/>
        </w:rPr>
        <w:lastRenderedPageBreak/>
        <w:t>Specs</w:t>
      </w:r>
      <w:r w:rsidR="00852408" w:rsidRPr="00E278F3">
        <w:rPr>
          <w:rFonts w:cs="Arial"/>
          <w:b/>
          <w:sz w:val="24"/>
        </w:rPr>
        <w:t>:</w:t>
      </w:r>
    </w:p>
    <w:p w14:paraId="39106E7C" w14:textId="77777777" w:rsidR="00852408" w:rsidRDefault="00852408">
      <w:pPr>
        <w:rPr>
          <w:rFonts w:cs="Arial"/>
          <w:szCs w:val="20"/>
        </w:rPr>
      </w:pPr>
    </w:p>
    <w:p w14:paraId="466B6017" w14:textId="77777777" w:rsidR="006D617A" w:rsidRDefault="006D617A" w:rsidP="0068283E">
      <w:pPr>
        <w:pStyle w:val="ListParagraph"/>
        <w:numPr>
          <w:ilvl w:val="0"/>
          <w:numId w:val="26"/>
        </w:numPr>
        <w:rPr>
          <w:rFonts w:cs="Arial"/>
          <w:szCs w:val="20"/>
        </w:rPr>
      </w:pPr>
      <w:r>
        <w:rPr>
          <w:rFonts w:cs="Arial"/>
          <w:szCs w:val="20"/>
        </w:rPr>
        <w:t xml:space="preserve">Limited 2008 – 2010 Server Administration and </w:t>
      </w:r>
      <w:proofErr w:type="spellStart"/>
      <w:r>
        <w:rPr>
          <w:rFonts w:cs="Arial"/>
          <w:szCs w:val="20"/>
        </w:rPr>
        <w:t>Powershell</w:t>
      </w:r>
      <w:proofErr w:type="spellEnd"/>
    </w:p>
    <w:p w14:paraId="2052326A" w14:textId="77777777" w:rsidR="001B1FBA" w:rsidRPr="00E278F3" w:rsidRDefault="001B1FBA" w:rsidP="0068283E">
      <w:pPr>
        <w:pStyle w:val="ListParagraph"/>
        <w:numPr>
          <w:ilvl w:val="0"/>
          <w:numId w:val="26"/>
        </w:numPr>
        <w:rPr>
          <w:rFonts w:cs="Arial"/>
          <w:szCs w:val="20"/>
        </w:rPr>
      </w:pPr>
      <w:r w:rsidRPr="00E278F3">
        <w:rPr>
          <w:rFonts w:cs="Arial"/>
          <w:szCs w:val="20"/>
        </w:rPr>
        <w:t xml:space="preserve">Windows </w:t>
      </w:r>
      <w:r w:rsidR="000505A8" w:rsidRPr="00E278F3">
        <w:rPr>
          <w:rFonts w:cs="Arial"/>
          <w:szCs w:val="20"/>
        </w:rPr>
        <w:t xml:space="preserve">NT </w:t>
      </w:r>
      <w:r w:rsidRPr="00E278F3">
        <w:rPr>
          <w:rFonts w:cs="Arial"/>
          <w:szCs w:val="20"/>
        </w:rPr>
        <w:t xml:space="preserve">Server – </w:t>
      </w:r>
      <w:r w:rsidR="000505A8" w:rsidRPr="00E278F3">
        <w:rPr>
          <w:rFonts w:cs="Arial"/>
          <w:szCs w:val="20"/>
        </w:rPr>
        <w:t xml:space="preserve">Server </w:t>
      </w:r>
      <w:r w:rsidRPr="00E278F3">
        <w:rPr>
          <w:rFonts w:cs="Arial"/>
          <w:szCs w:val="20"/>
        </w:rPr>
        <w:t xml:space="preserve">2003, Windows 2000, XP </w:t>
      </w:r>
      <w:r w:rsidR="00DF3FC6" w:rsidRPr="00E278F3">
        <w:rPr>
          <w:rFonts w:cs="Arial"/>
          <w:szCs w:val="20"/>
        </w:rPr>
        <w:t>using AD</w:t>
      </w:r>
      <w:r w:rsidRPr="00E278F3">
        <w:rPr>
          <w:rFonts w:cs="Arial"/>
          <w:szCs w:val="20"/>
        </w:rPr>
        <w:t>.</w:t>
      </w:r>
    </w:p>
    <w:p w14:paraId="0C64E11B" w14:textId="77777777" w:rsidR="0068283E" w:rsidRPr="00E278F3" w:rsidRDefault="00E278F3" w:rsidP="0068283E">
      <w:pPr>
        <w:pStyle w:val="ListParagraph"/>
        <w:numPr>
          <w:ilvl w:val="0"/>
          <w:numId w:val="26"/>
        </w:numPr>
        <w:rPr>
          <w:rFonts w:cs="Arial"/>
          <w:szCs w:val="20"/>
        </w:rPr>
      </w:pPr>
      <w:r>
        <w:rPr>
          <w:rFonts w:cs="Arial"/>
          <w:szCs w:val="20"/>
        </w:rPr>
        <w:t xml:space="preserve">Setup and managed all versions of </w:t>
      </w:r>
      <w:r w:rsidR="0068283E" w:rsidRPr="00E278F3">
        <w:rPr>
          <w:rFonts w:cs="Arial"/>
          <w:szCs w:val="20"/>
        </w:rPr>
        <w:t>Exchange Server</w:t>
      </w:r>
      <w:r>
        <w:rPr>
          <w:rFonts w:cs="Arial"/>
          <w:szCs w:val="20"/>
        </w:rPr>
        <w:t>.</w:t>
      </w:r>
    </w:p>
    <w:p w14:paraId="151C7F0F" w14:textId="77777777" w:rsidR="0068283E" w:rsidRPr="00E278F3" w:rsidRDefault="00E278F3" w:rsidP="0068283E">
      <w:pPr>
        <w:pStyle w:val="ListParagraph"/>
        <w:numPr>
          <w:ilvl w:val="0"/>
          <w:numId w:val="26"/>
        </w:numPr>
        <w:rPr>
          <w:rFonts w:cs="Arial"/>
          <w:szCs w:val="20"/>
        </w:rPr>
      </w:pPr>
      <w:r>
        <w:rPr>
          <w:rFonts w:cs="Arial"/>
          <w:szCs w:val="20"/>
        </w:rPr>
        <w:t xml:space="preserve">Setup and managed all versions of </w:t>
      </w:r>
      <w:r w:rsidR="00C04F39" w:rsidRPr="00E278F3">
        <w:rPr>
          <w:rFonts w:cs="Arial"/>
          <w:szCs w:val="20"/>
        </w:rPr>
        <w:t xml:space="preserve">MS </w:t>
      </w:r>
      <w:r w:rsidR="0068283E" w:rsidRPr="00E278F3">
        <w:rPr>
          <w:rFonts w:cs="Arial"/>
          <w:szCs w:val="20"/>
        </w:rPr>
        <w:t>SQL Server</w:t>
      </w:r>
      <w:r>
        <w:rPr>
          <w:rFonts w:cs="Arial"/>
          <w:szCs w:val="20"/>
        </w:rPr>
        <w:t>.</w:t>
      </w:r>
    </w:p>
    <w:p w14:paraId="01432969" w14:textId="77777777" w:rsidR="001B1FBA" w:rsidRDefault="00DF3FC6" w:rsidP="0068283E">
      <w:pPr>
        <w:pStyle w:val="ListParagraph"/>
        <w:numPr>
          <w:ilvl w:val="0"/>
          <w:numId w:val="26"/>
        </w:numPr>
        <w:rPr>
          <w:rFonts w:cs="Arial"/>
          <w:szCs w:val="20"/>
        </w:rPr>
      </w:pPr>
      <w:r w:rsidRPr="00E278F3">
        <w:rPr>
          <w:rFonts w:cs="Arial"/>
          <w:szCs w:val="20"/>
        </w:rPr>
        <w:t xml:space="preserve">Setup LAN’s and WAN’s for contract startups, remote offices </w:t>
      </w:r>
      <w:r w:rsidR="001B1FBA" w:rsidRPr="00E278F3">
        <w:rPr>
          <w:rFonts w:cs="Arial"/>
          <w:szCs w:val="20"/>
        </w:rPr>
        <w:t>(Firewalls, DMZ</w:t>
      </w:r>
      <w:r w:rsidR="000505A8" w:rsidRPr="00E278F3">
        <w:rPr>
          <w:rFonts w:cs="Arial"/>
          <w:szCs w:val="20"/>
        </w:rPr>
        <w:t xml:space="preserve">, </w:t>
      </w:r>
      <w:r w:rsidR="004B3A30" w:rsidRPr="00E278F3">
        <w:rPr>
          <w:rFonts w:cs="Arial"/>
          <w:szCs w:val="20"/>
        </w:rPr>
        <w:t xml:space="preserve">routers, </w:t>
      </w:r>
      <w:r w:rsidR="000505A8" w:rsidRPr="00E278F3">
        <w:rPr>
          <w:rFonts w:cs="Arial"/>
          <w:szCs w:val="20"/>
        </w:rPr>
        <w:t>switches</w:t>
      </w:r>
      <w:r w:rsidR="00C04F39" w:rsidRPr="00E278F3">
        <w:rPr>
          <w:rFonts w:cs="Arial"/>
          <w:szCs w:val="20"/>
        </w:rPr>
        <w:t>, appliances</w:t>
      </w:r>
      <w:r w:rsidR="00E278F3">
        <w:rPr>
          <w:rFonts w:cs="Arial"/>
          <w:szCs w:val="20"/>
        </w:rPr>
        <w:t xml:space="preserve"> for SPAM mitigation</w:t>
      </w:r>
      <w:r w:rsidR="00600211">
        <w:rPr>
          <w:rFonts w:cs="Arial"/>
          <w:szCs w:val="20"/>
        </w:rPr>
        <w:t>, etc.</w:t>
      </w:r>
      <w:r w:rsidR="001B1FBA" w:rsidRPr="00E278F3">
        <w:rPr>
          <w:rFonts w:cs="Arial"/>
          <w:szCs w:val="20"/>
        </w:rPr>
        <w:t>)</w:t>
      </w:r>
      <w:r w:rsidR="00600211">
        <w:rPr>
          <w:rFonts w:cs="Arial"/>
          <w:szCs w:val="20"/>
        </w:rPr>
        <w:t>.</w:t>
      </w:r>
    </w:p>
    <w:p w14:paraId="08985526" w14:textId="77777777" w:rsidR="00E278F3" w:rsidRPr="00E278F3" w:rsidRDefault="00E278F3" w:rsidP="0068283E">
      <w:pPr>
        <w:pStyle w:val="ListParagraph"/>
        <w:numPr>
          <w:ilvl w:val="0"/>
          <w:numId w:val="26"/>
        </w:numPr>
        <w:rPr>
          <w:rFonts w:cs="Arial"/>
          <w:szCs w:val="20"/>
        </w:rPr>
      </w:pPr>
      <w:r>
        <w:rPr>
          <w:rFonts w:cs="Arial"/>
          <w:szCs w:val="20"/>
        </w:rPr>
        <w:t>Implemented Intrusion Detection System, polic</w:t>
      </w:r>
      <w:r w:rsidR="00600211">
        <w:rPr>
          <w:rFonts w:cs="Arial"/>
          <w:szCs w:val="20"/>
        </w:rPr>
        <w:t>ies</w:t>
      </w:r>
      <w:r>
        <w:rPr>
          <w:rFonts w:cs="Arial"/>
          <w:szCs w:val="20"/>
        </w:rPr>
        <w:t xml:space="preserve"> and procedures</w:t>
      </w:r>
      <w:r w:rsidR="00600211">
        <w:rPr>
          <w:rFonts w:cs="Arial"/>
          <w:szCs w:val="20"/>
        </w:rPr>
        <w:t xml:space="preserve"> companywide</w:t>
      </w:r>
      <w:r>
        <w:rPr>
          <w:rFonts w:cs="Arial"/>
          <w:szCs w:val="20"/>
        </w:rPr>
        <w:t>.</w:t>
      </w:r>
    </w:p>
    <w:p w14:paraId="57074887" w14:textId="77777777" w:rsidR="001B1FBA" w:rsidRPr="00E278F3" w:rsidRDefault="00DF3FC6" w:rsidP="0068283E">
      <w:pPr>
        <w:pStyle w:val="ListParagraph"/>
        <w:numPr>
          <w:ilvl w:val="0"/>
          <w:numId w:val="26"/>
        </w:numPr>
        <w:rPr>
          <w:rFonts w:cs="Arial"/>
          <w:szCs w:val="20"/>
        </w:rPr>
      </w:pPr>
      <w:r w:rsidRPr="00E278F3">
        <w:rPr>
          <w:rFonts w:cs="Arial"/>
          <w:szCs w:val="20"/>
        </w:rPr>
        <w:t xml:space="preserve">Frequently used </w:t>
      </w:r>
      <w:r w:rsidR="001B1FBA" w:rsidRPr="00E278F3">
        <w:rPr>
          <w:rFonts w:cs="Arial"/>
          <w:szCs w:val="20"/>
        </w:rPr>
        <w:t xml:space="preserve">Windows </w:t>
      </w:r>
      <w:r w:rsidR="002966AB" w:rsidRPr="00E278F3">
        <w:rPr>
          <w:rFonts w:cs="Arial"/>
          <w:szCs w:val="20"/>
        </w:rPr>
        <w:t xml:space="preserve">Server </w:t>
      </w:r>
      <w:r w:rsidR="001B1FBA" w:rsidRPr="00E278F3">
        <w:rPr>
          <w:rFonts w:cs="Arial"/>
          <w:szCs w:val="20"/>
        </w:rPr>
        <w:t>Management family</w:t>
      </w:r>
      <w:r w:rsidR="002966AB" w:rsidRPr="00E278F3">
        <w:rPr>
          <w:rFonts w:cs="Arial"/>
          <w:szCs w:val="20"/>
        </w:rPr>
        <w:t xml:space="preserve"> (WSUS etc.)</w:t>
      </w:r>
    </w:p>
    <w:p w14:paraId="4D765173" w14:textId="77777777" w:rsidR="0068283E" w:rsidRPr="00E278F3" w:rsidRDefault="00600211" w:rsidP="0068283E">
      <w:pPr>
        <w:pStyle w:val="ListParagraph"/>
        <w:numPr>
          <w:ilvl w:val="0"/>
          <w:numId w:val="26"/>
        </w:numPr>
        <w:rPr>
          <w:rFonts w:cs="Arial"/>
          <w:szCs w:val="20"/>
        </w:rPr>
      </w:pPr>
      <w:r>
        <w:rPr>
          <w:rFonts w:cs="Arial"/>
          <w:szCs w:val="20"/>
        </w:rPr>
        <w:t>VMware experience: Farms, ASP,</w:t>
      </w:r>
      <w:r w:rsidR="004B3A30" w:rsidRPr="00E278F3">
        <w:rPr>
          <w:rFonts w:cs="Arial"/>
          <w:szCs w:val="20"/>
        </w:rPr>
        <w:t xml:space="preserve"> Disaster Recovery, Business Continuity</w:t>
      </w:r>
      <w:r w:rsidR="00DF3FC6" w:rsidRPr="00E278F3">
        <w:rPr>
          <w:rFonts w:cs="Arial"/>
          <w:szCs w:val="20"/>
        </w:rPr>
        <w:t>, and as a hosting solution for strategic alliances.</w:t>
      </w:r>
    </w:p>
    <w:p w14:paraId="4F1F883C" w14:textId="77777777" w:rsidR="0068283E" w:rsidRPr="00E278F3" w:rsidRDefault="00DF3FC6" w:rsidP="0068283E">
      <w:pPr>
        <w:pStyle w:val="ListParagraph"/>
        <w:numPr>
          <w:ilvl w:val="0"/>
          <w:numId w:val="26"/>
        </w:numPr>
        <w:rPr>
          <w:rFonts w:cs="Arial"/>
          <w:szCs w:val="20"/>
        </w:rPr>
      </w:pPr>
      <w:r w:rsidRPr="00E278F3">
        <w:rPr>
          <w:rFonts w:cs="Arial"/>
          <w:szCs w:val="20"/>
        </w:rPr>
        <w:t xml:space="preserve">Setup </w:t>
      </w:r>
      <w:proofErr w:type="spellStart"/>
      <w:r w:rsidR="004B3A30" w:rsidRPr="00E278F3">
        <w:rPr>
          <w:rFonts w:cs="Arial"/>
          <w:szCs w:val="20"/>
        </w:rPr>
        <w:t>Equalogic</w:t>
      </w:r>
      <w:proofErr w:type="spellEnd"/>
      <w:r w:rsidR="004B3A30" w:rsidRPr="00E278F3">
        <w:rPr>
          <w:rFonts w:cs="Arial"/>
          <w:szCs w:val="20"/>
        </w:rPr>
        <w:t xml:space="preserve"> SAN</w:t>
      </w:r>
      <w:r w:rsidR="00642701" w:rsidRPr="00E278F3">
        <w:rPr>
          <w:rFonts w:cs="Arial"/>
          <w:szCs w:val="20"/>
        </w:rPr>
        <w:t xml:space="preserve"> </w:t>
      </w:r>
      <w:r w:rsidRPr="00E278F3">
        <w:rPr>
          <w:rFonts w:cs="Arial"/>
          <w:szCs w:val="20"/>
        </w:rPr>
        <w:t>using</w:t>
      </w:r>
      <w:r w:rsidR="004B3A30" w:rsidRPr="00E278F3">
        <w:rPr>
          <w:rFonts w:cs="Arial"/>
          <w:szCs w:val="20"/>
        </w:rPr>
        <w:t xml:space="preserve"> iSCSI HBA</w:t>
      </w:r>
      <w:r w:rsidRPr="00E278F3">
        <w:rPr>
          <w:rFonts w:cs="Arial"/>
          <w:szCs w:val="20"/>
        </w:rPr>
        <w:t xml:space="preserve"> as part of the DR /BC</w:t>
      </w:r>
    </w:p>
    <w:p w14:paraId="07BA4F60" w14:textId="77777777" w:rsidR="0068283E" w:rsidRPr="00E278F3" w:rsidRDefault="00DF3FC6" w:rsidP="0068283E">
      <w:pPr>
        <w:pStyle w:val="ListParagraph"/>
        <w:numPr>
          <w:ilvl w:val="0"/>
          <w:numId w:val="26"/>
        </w:numPr>
        <w:rPr>
          <w:rFonts w:cs="Arial"/>
          <w:szCs w:val="20"/>
        </w:rPr>
      </w:pPr>
      <w:r w:rsidRPr="00E278F3">
        <w:rPr>
          <w:rFonts w:cs="Arial"/>
          <w:szCs w:val="20"/>
        </w:rPr>
        <w:t>Implemented Citrix Farm &amp;</w:t>
      </w:r>
      <w:r w:rsidR="002966AB" w:rsidRPr="00E278F3">
        <w:rPr>
          <w:rFonts w:cs="Arial"/>
          <w:szCs w:val="20"/>
        </w:rPr>
        <w:t xml:space="preserve"> Secure Gateway</w:t>
      </w:r>
      <w:r w:rsidRPr="00E278F3">
        <w:rPr>
          <w:rFonts w:cs="Arial"/>
          <w:szCs w:val="20"/>
        </w:rPr>
        <w:t xml:space="preserve"> to deliver legacy application developed in VB.</w:t>
      </w:r>
    </w:p>
    <w:p w14:paraId="1183C6BB" w14:textId="77777777" w:rsidR="000505A8" w:rsidRPr="00E278F3" w:rsidRDefault="00CF5DA0" w:rsidP="006334F4">
      <w:pPr>
        <w:pStyle w:val="ListParagraph"/>
        <w:numPr>
          <w:ilvl w:val="0"/>
          <w:numId w:val="26"/>
        </w:numPr>
        <w:rPr>
          <w:rFonts w:cs="Arial"/>
          <w:szCs w:val="20"/>
        </w:rPr>
      </w:pPr>
      <w:r w:rsidRPr="00E278F3">
        <w:rPr>
          <w:rFonts w:cs="Arial"/>
          <w:szCs w:val="20"/>
        </w:rPr>
        <w:t>Familiar with h</w:t>
      </w:r>
      <w:r w:rsidR="006334F4" w:rsidRPr="00E278F3">
        <w:rPr>
          <w:rFonts w:cs="Arial"/>
          <w:szCs w:val="20"/>
        </w:rPr>
        <w:t>undreds</w:t>
      </w:r>
      <w:r w:rsidR="004B3A30" w:rsidRPr="00E278F3">
        <w:rPr>
          <w:rFonts w:cs="Arial"/>
          <w:szCs w:val="20"/>
        </w:rPr>
        <w:t xml:space="preserve"> of utilities for</w:t>
      </w:r>
      <w:r w:rsidR="006334F4" w:rsidRPr="00E278F3">
        <w:rPr>
          <w:rFonts w:cs="Arial"/>
          <w:szCs w:val="20"/>
        </w:rPr>
        <w:t xml:space="preserve"> </w:t>
      </w:r>
      <w:r w:rsidR="000505A8" w:rsidRPr="00E278F3">
        <w:rPr>
          <w:rFonts w:cs="Arial"/>
          <w:szCs w:val="20"/>
        </w:rPr>
        <w:t>Hardware and Software troubleshooting</w:t>
      </w:r>
      <w:r w:rsidRPr="00E278F3">
        <w:rPr>
          <w:rFonts w:cs="Arial"/>
          <w:szCs w:val="20"/>
        </w:rPr>
        <w:t>.</w:t>
      </w:r>
    </w:p>
    <w:p w14:paraId="076BB7E6" w14:textId="77777777" w:rsidR="00852408" w:rsidRPr="00E278F3" w:rsidRDefault="00852408" w:rsidP="00852408">
      <w:pPr>
        <w:pStyle w:val="ListParagraph"/>
        <w:numPr>
          <w:ilvl w:val="0"/>
          <w:numId w:val="26"/>
        </w:numPr>
        <w:rPr>
          <w:rFonts w:cs="Arial"/>
          <w:szCs w:val="20"/>
        </w:rPr>
      </w:pPr>
      <w:r w:rsidRPr="00E278F3">
        <w:rPr>
          <w:rFonts w:cs="Arial"/>
          <w:szCs w:val="20"/>
        </w:rPr>
        <w:t xml:space="preserve">VB Programmer and </w:t>
      </w:r>
      <w:r w:rsidR="001B1FBA" w:rsidRPr="00E278F3">
        <w:rPr>
          <w:rFonts w:cs="Arial"/>
          <w:szCs w:val="20"/>
        </w:rPr>
        <w:t xml:space="preserve">Visual Studio </w:t>
      </w:r>
      <w:r w:rsidRPr="00E278F3">
        <w:rPr>
          <w:rFonts w:cs="Arial"/>
          <w:szCs w:val="20"/>
        </w:rPr>
        <w:t>developer</w:t>
      </w:r>
      <w:r w:rsidR="006334F4" w:rsidRPr="00E278F3">
        <w:rPr>
          <w:rFonts w:cs="Arial"/>
          <w:szCs w:val="20"/>
        </w:rPr>
        <w:t xml:space="preserve"> from 1992 </w:t>
      </w:r>
      <w:r w:rsidR="00DC2B67" w:rsidRPr="00E278F3">
        <w:rPr>
          <w:rFonts w:cs="Arial"/>
          <w:szCs w:val="20"/>
        </w:rPr>
        <w:t>–</w:t>
      </w:r>
      <w:r w:rsidR="006334F4" w:rsidRPr="00E278F3">
        <w:rPr>
          <w:rFonts w:cs="Arial"/>
          <w:szCs w:val="20"/>
        </w:rPr>
        <w:t xml:space="preserve"> 2006</w:t>
      </w:r>
    </w:p>
    <w:p w14:paraId="4A7A9C5D" w14:textId="77777777" w:rsidR="00DC2B67" w:rsidRPr="00E278F3" w:rsidRDefault="00DC2B67" w:rsidP="00852408">
      <w:pPr>
        <w:pStyle w:val="ListParagraph"/>
        <w:numPr>
          <w:ilvl w:val="0"/>
          <w:numId w:val="26"/>
        </w:numPr>
        <w:rPr>
          <w:rFonts w:cs="Arial"/>
          <w:szCs w:val="20"/>
        </w:rPr>
      </w:pPr>
      <w:r w:rsidRPr="00E278F3">
        <w:rPr>
          <w:rFonts w:cs="Arial"/>
          <w:szCs w:val="20"/>
        </w:rPr>
        <w:t>Experienced in SDLC</w:t>
      </w:r>
      <w:r w:rsidR="0097338C" w:rsidRPr="00E278F3">
        <w:rPr>
          <w:rFonts w:cs="Arial"/>
          <w:szCs w:val="20"/>
        </w:rPr>
        <w:t>, Process Improvement Loops</w:t>
      </w:r>
      <w:r w:rsidR="001F6DA6" w:rsidRPr="00E278F3">
        <w:rPr>
          <w:rFonts w:cs="Arial"/>
          <w:szCs w:val="20"/>
        </w:rPr>
        <w:t>, RAD</w:t>
      </w:r>
    </w:p>
    <w:p w14:paraId="5CCD8342" w14:textId="77777777" w:rsidR="0068283E" w:rsidRPr="00E278F3" w:rsidRDefault="00CF5DA0" w:rsidP="00852408">
      <w:pPr>
        <w:pStyle w:val="ListParagraph"/>
        <w:numPr>
          <w:ilvl w:val="0"/>
          <w:numId w:val="26"/>
        </w:numPr>
        <w:rPr>
          <w:rFonts w:cs="Arial"/>
          <w:szCs w:val="20"/>
        </w:rPr>
      </w:pPr>
      <w:r w:rsidRPr="00E278F3">
        <w:rPr>
          <w:rFonts w:cs="Arial"/>
          <w:szCs w:val="20"/>
        </w:rPr>
        <w:t xml:space="preserve">Frequently used </w:t>
      </w:r>
      <w:r w:rsidR="00852408" w:rsidRPr="00E278F3">
        <w:rPr>
          <w:rFonts w:cs="Arial"/>
          <w:szCs w:val="20"/>
        </w:rPr>
        <w:t>SQL, ODBC, OLAP</w:t>
      </w:r>
      <w:r w:rsidR="0068283E" w:rsidRPr="00E278F3">
        <w:rPr>
          <w:rFonts w:cs="Arial"/>
          <w:szCs w:val="20"/>
        </w:rPr>
        <w:t xml:space="preserve"> Services and Objects</w:t>
      </w:r>
      <w:r w:rsidRPr="00E278F3">
        <w:rPr>
          <w:rFonts w:cs="Arial"/>
          <w:szCs w:val="20"/>
        </w:rPr>
        <w:t xml:space="preserve"> to create BI tools and BI Dashboards.</w:t>
      </w:r>
    </w:p>
    <w:p w14:paraId="53317542" w14:textId="77777777" w:rsidR="0068283E" w:rsidRPr="00E278F3" w:rsidRDefault="008A2987" w:rsidP="00852408">
      <w:pPr>
        <w:pStyle w:val="ListParagraph"/>
        <w:numPr>
          <w:ilvl w:val="0"/>
          <w:numId w:val="26"/>
        </w:numPr>
        <w:rPr>
          <w:rFonts w:cs="Arial"/>
          <w:szCs w:val="20"/>
        </w:rPr>
      </w:pPr>
      <w:r w:rsidRPr="00E278F3">
        <w:rPr>
          <w:rFonts w:cs="Arial"/>
          <w:szCs w:val="20"/>
        </w:rPr>
        <w:t xml:space="preserve">Have used </w:t>
      </w:r>
      <w:r w:rsidR="0068283E" w:rsidRPr="00E278F3">
        <w:rPr>
          <w:rFonts w:cs="Arial"/>
          <w:szCs w:val="20"/>
        </w:rPr>
        <w:t>ADO</w:t>
      </w:r>
      <w:r w:rsidR="001B1FBA" w:rsidRPr="00E278F3">
        <w:rPr>
          <w:rFonts w:cs="Arial"/>
          <w:szCs w:val="20"/>
        </w:rPr>
        <w:t>, Web Services, Windows API</w:t>
      </w:r>
      <w:r w:rsidRPr="00E278F3">
        <w:rPr>
          <w:rFonts w:cs="Arial"/>
          <w:szCs w:val="20"/>
        </w:rPr>
        <w:t>, and IIS</w:t>
      </w:r>
      <w:r w:rsidR="004B3A30" w:rsidRPr="00E278F3">
        <w:rPr>
          <w:rFonts w:cs="Arial"/>
          <w:szCs w:val="20"/>
        </w:rPr>
        <w:t xml:space="preserve"> </w:t>
      </w:r>
      <w:r w:rsidRPr="00E278F3">
        <w:rPr>
          <w:rFonts w:cs="Arial"/>
          <w:szCs w:val="20"/>
        </w:rPr>
        <w:t xml:space="preserve">to create </w:t>
      </w:r>
      <w:proofErr w:type="gramStart"/>
      <w:r w:rsidRPr="00E278F3">
        <w:rPr>
          <w:rFonts w:cs="Arial"/>
          <w:szCs w:val="20"/>
        </w:rPr>
        <w:t>web based</w:t>
      </w:r>
      <w:proofErr w:type="gramEnd"/>
      <w:r w:rsidRPr="00E278F3">
        <w:rPr>
          <w:rFonts w:cs="Arial"/>
          <w:szCs w:val="20"/>
        </w:rPr>
        <w:t xml:space="preserve"> data collection systems and reporting tools. </w:t>
      </w:r>
    </w:p>
    <w:p w14:paraId="2B6C4F9A" w14:textId="77777777" w:rsidR="000505A8" w:rsidRPr="00E278F3" w:rsidRDefault="008A2987" w:rsidP="00852408">
      <w:pPr>
        <w:pStyle w:val="ListParagraph"/>
        <w:numPr>
          <w:ilvl w:val="0"/>
          <w:numId w:val="26"/>
        </w:numPr>
        <w:rPr>
          <w:rFonts w:cs="Arial"/>
          <w:szCs w:val="20"/>
        </w:rPr>
      </w:pPr>
      <w:r w:rsidRPr="00E278F3">
        <w:rPr>
          <w:rFonts w:cs="Arial"/>
          <w:szCs w:val="20"/>
        </w:rPr>
        <w:t xml:space="preserve">Have developed IVR and web applications using </w:t>
      </w:r>
      <w:r w:rsidR="000505A8" w:rsidRPr="00E278F3">
        <w:rPr>
          <w:rFonts w:cs="Arial"/>
          <w:szCs w:val="20"/>
        </w:rPr>
        <w:t>SAPI, TAPI,</w:t>
      </w:r>
      <w:r w:rsidR="00600211">
        <w:rPr>
          <w:rFonts w:cs="Arial"/>
          <w:szCs w:val="20"/>
        </w:rPr>
        <w:t xml:space="preserve"> and</w:t>
      </w:r>
      <w:r w:rsidR="000505A8" w:rsidRPr="00E278F3">
        <w:rPr>
          <w:rFonts w:cs="Arial"/>
          <w:szCs w:val="20"/>
        </w:rPr>
        <w:t xml:space="preserve"> MAPI</w:t>
      </w:r>
      <w:r w:rsidR="004B3A30" w:rsidRPr="00E278F3">
        <w:rPr>
          <w:rFonts w:cs="Arial"/>
          <w:szCs w:val="20"/>
        </w:rPr>
        <w:t xml:space="preserve"> </w:t>
      </w:r>
      <w:proofErr w:type="gramStart"/>
      <w:r w:rsidRPr="00E278F3">
        <w:rPr>
          <w:rFonts w:cs="Arial"/>
          <w:szCs w:val="20"/>
        </w:rPr>
        <w:t>as a means to</w:t>
      </w:r>
      <w:proofErr w:type="gramEnd"/>
      <w:r w:rsidRPr="00E278F3">
        <w:rPr>
          <w:rFonts w:cs="Arial"/>
          <w:szCs w:val="20"/>
        </w:rPr>
        <w:t xml:space="preserve"> automate business processes.</w:t>
      </w:r>
    </w:p>
    <w:p w14:paraId="75368CA0" w14:textId="77777777" w:rsidR="000505A8" w:rsidRPr="00E278F3" w:rsidRDefault="008A2987" w:rsidP="000505A8">
      <w:pPr>
        <w:pStyle w:val="ListParagraph"/>
        <w:numPr>
          <w:ilvl w:val="0"/>
          <w:numId w:val="26"/>
        </w:numPr>
        <w:rPr>
          <w:rFonts w:cs="Arial"/>
          <w:szCs w:val="20"/>
        </w:rPr>
      </w:pPr>
      <w:r w:rsidRPr="00E278F3">
        <w:rPr>
          <w:rFonts w:cs="Arial"/>
          <w:szCs w:val="20"/>
        </w:rPr>
        <w:t xml:space="preserve">Used </w:t>
      </w:r>
      <w:r w:rsidR="000505A8" w:rsidRPr="00E278F3">
        <w:rPr>
          <w:rFonts w:cs="Arial"/>
          <w:szCs w:val="20"/>
        </w:rPr>
        <w:t xml:space="preserve">Avaya IP Office, VOIP, </w:t>
      </w:r>
      <w:r w:rsidRPr="00E278F3">
        <w:rPr>
          <w:rFonts w:cs="Arial"/>
          <w:szCs w:val="20"/>
        </w:rPr>
        <w:t xml:space="preserve">and </w:t>
      </w:r>
      <w:r w:rsidR="000505A8" w:rsidRPr="00E278F3">
        <w:rPr>
          <w:rFonts w:cs="Arial"/>
          <w:szCs w:val="20"/>
        </w:rPr>
        <w:t>Telephony</w:t>
      </w:r>
      <w:r w:rsidRPr="00E278F3">
        <w:rPr>
          <w:rFonts w:cs="Arial"/>
          <w:szCs w:val="20"/>
        </w:rPr>
        <w:t xml:space="preserve"> to establish remote sites in contract startups.</w:t>
      </w:r>
    </w:p>
    <w:p w14:paraId="48BDD37B" w14:textId="77777777" w:rsidR="00852408" w:rsidRPr="00E278F3" w:rsidRDefault="008A2987" w:rsidP="00852408">
      <w:pPr>
        <w:pStyle w:val="ListParagraph"/>
        <w:numPr>
          <w:ilvl w:val="0"/>
          <w:numId w:val="26"/>
        </w:numPr>
        <w:rPr>
          <w:rFonts w:cs="Arial"/>
          <w:szCs w:val="20"/>
        </w:rPr>
      </w:pPr>
      <w:r w:rsidRPr="00E278F3">
        <w:rPr>
          <w:rFonts w:cs="Arial"/>
          <w:szCs w:val="20"/>
        </w:rPr>
        <w:t xml:space="preserve">Designed and deployed Social Networks using </w:t>
      </w:r>
      <w:r w:rsidR="00852408" w:rsidRPr="00E278F3">
        <w:rPr>
          <w:rFonts w:cs="Arial"/>
          <w:szCs w:val="20"/>
        </w:rPr>
        <w:t>MS SharePoint</w:t>
      </w:r>
      <w:r w:rsidR="0068283E" w:rsidRPr="00E278F3">
        <w:rPr>
          <w:rFonts w:cs="Arial"/>
          <w:szCs w:val="20"/>
        </w:rPr>
        <w:t xml:space="preserve">, </w:t>
      </w:r>
      <w:r w:rsidR="00852408" w:rsidRPr="00E278F3">
        <w:rPr>
          <w:rFonts w:cs="Arial"/>
          <w:szCs w:val="20"/>
        </w:rPr>
        <w:t>Portal</w:t>
      </w:r>
      <w:r w:rsidR="0068283E" w:rsidRPr="00E278F3">
        <w:rPr>
          <w:rFonts w:cs="Arial"/>
          <w:szCs w:val="20"/>
        </w:rPr>
        <w:t xml:space="preserve"> Server, WSS2 </w:t>
      </w:r>
      <w:r w:rsidRPr="00E278F3">
        <w:rPr>
          <w:rFonts w:cs="Arial"/>
          <w:szCs w:val="20"/>
        </w:rPr>
        <w:t>&amp;</w:t>
      </w:r>
      <w:r w:rsidR="0068283E" w:rsidRPr="00E278F3">
        <w:rPr>
          <w:rFonts w:cs="Arial"/>
          <w:szCs w:val="20"/>
        </w:rPr>
        <w:t xml:space="preserve"> 3</w:t>
      </w:r>
      <w:r w:rsidR="002966AB" w:rsidRPr="00E278F3">
        <w:rPr>
          <w:rFonts w:cs="Arial"/>
          <w:szCs w:val="20"/>
        </w:rPr>
        <w:t xml:space="preserve">, </w:t>
      </w:r>
      <w:r w:rsidRPr="00E278F3">
        <w:rPr>
          <w:rFonts w:cs="Arial"/>
          <w:szCs w:val="20"/>
        </w:rPr>
        <w:t xml:space="preserve">including </w:t>
      </w:r>
      <w:r w:rsidR="002966AB" w:rsidRPr="00E278F3">
        <w:rPr>
          <w:rFonts w:cs="Arial"/>
          <w:szCs w:val="20"/>
        </w:rPr>
        <w:t>Office SharePoint 2007</w:t>
      </w:r>
      <w:r w:rsidRPr="00E278F3">
        <w:rPr>
          <w:rFonts w:cs="Arial"/>
          <w:szCs w:val="20"/>
        </w:rPr>
        <w:t xml:space="preserve"> as a wraparound for existing business processes.</w:t>
      </w:r>
    </w:p>
    <w:p w14:paraId="3566EB2E" w14:textId="77777777" w:rsidR="00852408" w:rsidRPr="00E278F3" w:rsidRDefault="008A2987" w:rsidP="00852408">
      <w:pPr>
        <w:pStyle w:val="ListParagraph"/>
        <w:numPr>
          <w:ilvl w:val="0"/>
          <w:numId w:val="26"/>
        </w:numPr>
        <w:rPr>
          <w:rFonts w:cs="Arial"/>
          <w:szCs w:val="20"/>
        </w:rPr>
      </w:pPr>
      <w:r w:rsidRPr="00E278F3">
        <w:rPr>
          <w:rFonts w:cs="Arial"/>
          <w:szCs w:val="20"/>
        </w:rPr>
        <w:t xml:space="preserve">Use </w:t>
      </w:r>
      <w:r w:rsidR="00852408" w:rsidRPr="00E278F3">
        <w:rPr>
          <w:rFonts w:cs="Arial"/>
          <w:szCs w:val="20"/>
        </w:rPr>
        <w:t>MS Office</w:t>
      </w:r>
      <w:r w:rsidR="00D34249">
        <w:rPr>
          <w:rFonts w:cs="Arial"/>
          <w:szCs w:val="20"/>
        </w:rPr>
        <w:t xml:space="preserve"> 2003 &amp;</w:t>
      </w:r>
      <w:r w:rsidR="0068283E" w:rsidRPr="00E278F3">
        <w:rPr>
          <w:rFonts w:cs="Arial"/>
          <w:szCs w:val="20"/>
        </w:rPr>
        <w:t xml:space="preserve"> 2007</w:t>
      </w:r>
      <w:r w:rsidRPr="00E278F3">
        <w:rPr>
          <w:rFonts w:cs="Arial"/>
          <w:szCs w:val="20"/>
        </w:rPr>
        <w:t xml:space="preserve"> daily to facilitate P&amp;L, Risk Analysis, technical briefs, position papers, whitepapers, reports, diagrams, and presentations.</w:t>
      </w:r>
    </w:p>
    <w:p w14:paraId="485900DA" w14:textId="77777777" w:rsidR="002966AB" w:rsidRPr="00E278F3" w:rsidRDefault="008A2987" w:rsidP="00852408">
      <w:pPr>
        <w:pStyle w:val="ListParagraph"/>
        <w:numPr>
          <w:ilvl w:val="0"/>
          <w:numId w:val="26"/>
        </w:numPr>
        <w:rPr>
          <w:rFonts w:cs="Arial"/>
          <w:szCs w:val="20"/>
        </w:rPr>
      </w:pPr>
      <w:r w:rsidRPr="00E278F3">
        <w:rPr>
          <w:rFonts w:cs="Arial"/>
          <w:szCs w:val="20"/>
        </w:rPr>
        <w:t xml:space="preserve">Familiar with many </w:t>
      </w:r>
      <w:r w:rsidR="00B247FE" w:rsidRPr="00E278F3">
        <w:rPr>
          <w:rFonts w:cs="Arial"/>
          <w:szCs w:val="20"/>
        </w:rPr>
        <w:t xml:space="preserve">Document Management </w:t>
      </w:r>
      <w:r w:rsidRPr="00E278F3">
        <w:rPr>
          <w:rFonts w:cs="Arial"/>
          <w:szCs w:val="20"/>
        </w:rPr>
        <w:t xml:space="preserve">Systems </w:t>
      </w:r>
      <w:r w:rsidR="00B247FE" w:rsidRPr="00E278F3">
        <w:rPr>
          <w:rFonts w:cs="Arial"/>
          <w:szCs w:val="20"/>
        </w:rPr>
        <w:t xml:space="preserve">/ </w:t>
      </w:r>
      <w:r w:rsidR="002966AB" w:rsidRPr="00E278F3">
        <w:rPr>
          <w:rFonts w:cs="Arial"/>
          <w:szCs w:val="20"/>
        </w:rPr>
        <w:t>Document Management Servers</w:t>
      </w:r>
      <w:r w:rsidRPr="00E278F3">
        <w:rPr>
          <w:rFonts w:cs="Arial"/>
          <w:szCs w:val="20"/>
        </w:rPr>
        <w:t xml:space="preserve"> used in various contract startups, including EMC Documentum and MS Document Management.</w:t>
      </w:r>
    </w:p>
    <w:p w14:paraId="19828D6E" w14:textId="77777777" w:rsidR="0068283E" w:rsidRPr="00E278F3" w:rsidRDefault="008A2987" w:rsidP="00852408">
      <w:pPr>
        <w:pStyle w:val="ListParagraph"/>
        <w:numPr>
          <w:ilvl w:val="0"/>
          <w:numId w:val="26"/>
        </w:numPr>
        <w:rPr>
          <w:rFonts w:cs="Arial"/>
          <w:szCs w:val="20"/>
        </w:rPr>
      </w:pPr>
      <w:r w:rsidRPr="00E278F3">
        <w:rPr>
          <w:rFonts w:cs="Arial"/>
          <w:szCs w:val="20"/>
        </w:rPr>
        <w:t xml:space="preserve">Used </w:t>
      </w:r>
      <w:r w:rsidR="0068283E" w:rsidRPr="00E278F3">
        <w:rPr>
          <w:rFonts w:cs="Arial"/>
          <w:szCs w:val="20"/>
        </w:rPr>
        <w:t>MS Dynamics, Business Scorecard Manager</w:t>
      </w:r>
      <w:r w:rsidRPr="00E278F3">
        <w:rPr>
          <w:rFonts w:cs="Arial"/>
          <w:szCs w:val="20"/>
        </w:rPr>
        <w:t xml:space="preserve"> to provide BI from both data collection services </w:t>
      </w:r>
      <w:r w:rsidR="00F2345B" w:rsidRPr="00E278F3">
        <w:rPr>
          <w:rFonts w:cs="Arial"/>
          <w:szCs w:val="20"/>
        </w:rPr>
        <w:t>on SQL to</w:t>
      </w:r>
      <w:r w:rsidRPr="00E278F3">
        <w:rPr>
          <w:rFonts w:cs="Arial"/>
          <w:szCs w:val="20"/>
        </w:rPr>
        <w:t xml:space="preserve"> raw excel files from document libraries in SharePoint.</w:t>
      </w:r>
    </w:p>
    <w:p w14:paraId="40786D75" w14:textId="77777777" w:rsidR="008D59D5" w:rsidRPr="00E278F3" w:rsidRDefault="00F2345B" w:rsidP="008D59D5">
      <w:pPr>
        <w:pStyle w:val="ListParagraph"/>
        <w:numPr>
          <w:ilvl w:val="0"/>
          <w:numId w:val="26"/>
        </w:numPr>
        <w:rPr>
          <w:rFonts w:cs="Arial"/>
          <w:szCs w:val="20"/>
        </w:rPr>
      </w:pPr>
      <w:r w:rsidRPr="00E278F3">
        <w:rPr>
          <w:rFonts w:cs="Arial"/>
          <w:szCs w:val="20"/>
        </w:rPr>
        <w:t>Frequently installed or managed contractor install</w:t>
      </w:r>
      <w:r w:rsidR="00892692">
        <w:rPr>
          <w:rFonts w:cs="Arial"/>
          <w:szCs w:val="20"/>
        </w:rPr>
        <w:t xml:space="preserve"> of</w:t>
      </w:r>
      <w:r w:rsidRPr="00E278F3">
        <w:rPr>
          <w:rFonts w:cs="Arial"/>
          <w:szCs w:val="20"/>
        </w:rPr>
        <w:t xml:space="preserve"> </w:t>
      </w:r>
      <w:r w:rsidR="008D59D5" w:rsidRPr="00E278F3">
        <w:rPr>
          <w:rFonts w:cs="Arial"/>
          <w:szCs w:val="20"/>
        </w:rPr>
        <w:t>Access Control Systems</w:t>
      </w:r>
      <w:r w:rsidR="00760AF1" w:rsidRPr="00E278F3">
        <w:rPr>
          <w:rFonts w:cs="Arial"/>
          <w:szCs w:val="20"/>
        </w:rPr>
        <w:t>, Alarms, IP Surveillance</w:t>
      </w:r>
      <w:r w:rsidRPr="00E278F3">
        <w:rPr>
          <w:rFonts w:cs="Arial"/>
          <w:szCs w:val="20"/>
        </w:rPr>
        <w:t>, and RFID.</w:t>
      </w:r>
      <w:r w:rsidR="00892692">
        <w:rPr>
          <w:rFonts w:cs="Arial"/>
          <w:szCs w:val="20"/>
        </w:rPr>
        <w:t xml:space="preserve">  Wrote a proprietary IP Surveillance system for DOT using VB, TAPI, and MAPI.</w:t>
      </w:r>
    </w:p>
    <w:p w14:paraId="670BF9B1" w14:textId="77777777" w:rsidR="008D59D5" w:rsidRPr="00E278F3" w:rsidRDefault="00F2345B" w:rsidP="008D59D5">
      <w:pPr>
        <w:pStyle w:val="ListParagraph"/>
        <w:numPr>
          <w:ilvl w:val="0"/>
          <w:numId w:val="26"/>
        </w:numPr>
        <w:rPr>
          <w:rFonts w:cs="Arial"/>
          <w:szCs w:val="20"/>
        </w:rPr>
      </w:pPr>
      <w:r w:rsidRPr="00E278F3">
        <w:rPr>
          <w:rFonts w:cs="Arial"/>
          <w:szCs w:val="20"/>
        </w:rPr>
        <w:t xml:space="preserve">Familiar with many </w:t>
      </w:r>
      <w:r w:rsidR="008D59D5" w:rsidRPr="00E278F3">
        <w:rPr>
          <w:rFonts w:cs="Arial"/>
          <w:szCs w:val="20"/>
        </w:rPr>
        <w:t>Biometrics</w:t>
      </w:r>
      <w:r w:rsidR="00760AF1" w:rsidRPr="00E278F3">
        <w:rPr>
          <w:rFonts w:cs="Arial"/>
          <w:szCs w:val="20"/>
        </w:rPr>
        <w:t xml:space="preserve"> for Access Control and Timekeeping</w:t>
      </w:r>
      <w:r w:rsidRPr="00E278F3">
        <w:rPr>
          <w:rFonts w:cs="Arial"/>
          <w:szCs w:val="20"/>
        </w:rPr>
        <w:t>.</w:t>
      </w:r>
    </w:p>
    <w:p w14:paraId="5176F37C" w14:textId="77777777" w:rsidR="006334F4" w:rsidRPr="00E278F3" w:rsidRDefault="00F2345B" w:rsidP="008D59D5">
      <w:pPr>
        <w:pStyle w:val="ListParagraph"/>
        <w:numPr>
          <w:ilvl w:val="0"/>
          <w:numId w:val="26"/>
        </w:numPr>
        <w:rPr>
          <w:rFonts w:cs="Arial"/>
          <w:szCs w:val="20"/>
        </w:rPr>
      </w:pPr>
      <w:r w:rsidRPr="00E278F3">
        <w:rPr>
          <w:rFonts w:cs="Arial"/>
          <w:szCs w:val="20"/>
        </w:rPr>
        <w:t xml:space="preserve">Frequently worked with </w:t>
      </w:r>
      <w:r w:rsidR="006334F4" w:rsidRPr="00E278F3">
        <w:rPr>
          <w:rFonts w:cs="Arial"/>
          <w:szCs w:val="20"/>
        </w:rPr>
        <w:t xml:space="preserve">Asset Management, Inventory Tracking, Supply Chain, </w:t>
      </w:r>
      <w:r w:rsidRPr="00E278F3">
        <w:rPr>
          <w:rFonts w:cs="Arial"/>
          <w:szCs w:val="20"/>
        </w:rPr>
        <w:t xml:space="preserve">and </w:t>
      </w:r>
      <w:r w:rsidR="006334F4" w:rsidRPr="00E278F3">
        <w:rPr>
          <w:rFonts w:cs="Arial"/>
          <w:szCs w:val="20"/>
        </w:rPr>
        <w:t>Lean</w:t>
      </w:r>
      <w:r w:rsidRPr="00E278F3">
        <w:rPr>
          <w:rFonts w:cs="Arial"/>
          <w:szCs w:val="20"/>
        </w:rPr>
        <w:t xml:space="preserve"> Manufacturing doctrines, using several platforms and integration techniques to achieve systems unification.</w:t>
      </w:r>
    </w:p>
    <w:p w14:paraId="5B67C35F" w14:textId="77777777" w:rsidR="00760AF1" w:rsidRPr="00E278F3" w:rsidRDefault="00F2345B" w:rsidP="008D59D5">
      <w:pPr>
        <w:pStyle w:val="ListParagraph"/>
        <w:numPr>
          <w:ilvl w:val="0"/>
          <w:numId w:val="26"/>
        </w:numPr>
        <w:rPr>
          <w:rFonts w:cs="Arial"/>
          <w:szCs w:val="20"/>
        </w:rPr>
      </w:pPr>
      <w:r w:rsidRPr="00E278F3">
        <w:rPr>
          <w:rFonts w:cs="Arial"/>
          <w:szCs w:val="20"/>
        </w:rPr>
        <w:t>Worked with v</w:t>
      </w:r>
      <w:r w:rsidR="00760AF1" w:rsidRPr="00E278F3">
        <w:rPr>
          <w:rFonts w:cs="Arial"/>
          <w:szCs w:val="20"/>
        </w:rPr>
        <w:t xml:space="preserve">arious Time and Attendance interfaces </w:t>
      </w:r>
      <w:r w:rsidRPr="00E278F3">
        <w:rPr>
          <w:rFonts w:cs="Arial"/>
          <w:szCs w:val="20"/>
        </w:rPr>
        <w:t xml:space="preserve">from Recognition Systems, Time and Technology, </w:t>
      </w:r>
      <w:r w:rsidR="00760AF1" w:rsidRPr="00E278F3">
        <w:rPr>
          <w:rFonts w:cs="Arial"/>
          <w:szCs w:val="20"/>
        </w:rPr>
        <w:t>ADP</w:t>
      </w:r>
      <w:r w:rsidRPr="00E278F3">
        <w:rPr>
          <w:rFonts w:cs="Arial"/>
          <w:szCs w:val="20"/>
        </w:rPr>
        <w:t>, Ceridian, PeopleSoft, Valiant.</w:t>
      </w:r>
    </w:p>
    <w:p w14:paraId="36BEFFDC" w14:textId="77777777" w:rsidR="00760AF1" w:rsidRPr="00E278F3" w:rsidRDefault="00F2345B" w:rsidP="008D59D5">
      <w:pPr>
        <w:pStyle w:val="ListParagraph"/>
        <w:numPr>
          <w:ilvl w:val="0"/>
          <w:numId w:val="26"/>
        </w:numPr>
        <w:rPr>
          <w:rFonts w:cs="Arial"/>
          <w:szCs w:val="20"/>
        </w:rPr>
      </w:pPr>
      <w:r w:rsidRPr="00E278F3">
        <w:rPr>
          <w:rFonts w:cs="Arial"/>
          <w:szCs w:val="20"/>
        </w:rPr>
        <w:t>Managed t</w:t>
      </w:r>
      <w:r w:rsidR="00760AF1" w:rsidRPr="00E278F3">
        <w:rPr>
          <w:rFonts w:cs="Arial"/>
          <w:szCs w:val="20"/>
        </w:rPr>
        <w:t xml:space="preserve">hird party </w:t>
      </w:r>
      <w:r w:rsidRPr="00E278F3">
        <w:rPr>
          <w:rFonts w:cs="Arial"/>
          <w:szCs w:val="20"/>
        </w:rPr>
        <w:t xml:space="preserve">relationships </w:t>
      </w:r>
      <w:r w:rsidR="00760AF1" w:rsidRPr="00E278F3">
        <w:rPr>
          <w:rFonts w:cs="Arial"/>
          <w:szCs w:val="20"/>
        </w:rPr>
        <w:t xml:space="preserve">and </w:t>
      </w:r>
      <w:r w:rsidRPr="00E278F3">
        <w:rPr>
          <w:rFonts w:cs="Arial"/>
          <w:szCs w:val="20"/>
        </w:rPr>
        <w:t xml:space="preserve">SLA’s for </w:t>
      </w:r>
      <w:r w:rsidR="00760AF1" w:rsidRPr="00E278F3">
        <w:rPr>
          <w:rFonts w:cs="Arial"/>
          <w:szCs w:val="20"/>
        </w:rPr>
        <w:t xml:space="preserve">AccPac, </w:t>
      </w:r>
      <w:r w:rsidR="00B247FE" w:rsidRPr="00E278F3">
        <w:rPr>
          <w:rFonts w:cs="Arial"/>
          <w:szCs w:val="20"/>
        </w:rPr>
        <w:t xml:space="preserve">Sage, </w:t>
      </w:r>
      <w:r w:rsidR="00760AF1" w:rsidRPr="00E278F3">
        <w:rPr>
          <w:rFonts w:cs="Arial"/>
          <w:szCs w:val="20"/>
        </w:rPr>
        <w:t xml:space="preserve">Ceridian, </w:t>
      </w:r>
      <w:r w:rsidRPr="00E278F3">
        <w:rPr>
          <w:rFonts w:cs="Arial"/>
          <w:szCs w:val="20"/>
        </w:rPr>
        <w:t xml:space="preserve">Cybershift, </w:t>
      </w:r>
      <w:r w:rsidR="00760AF1" w:rsidRPr="00E278F3">
        <w:rPr>
          <w:rFonts w:cs="Arial"/>
          <w:szCs w:val="20"/>
        </w:rPr>
        <w:t>Valiant, ADP</w:t>
      </w:r>
      <w:r w:rsidRPr="00E278F3">
        <w:rPr>
          <w:rFonts w:cs="Arial"/>
          <w:szCs w:val="20"/>
        </w:rPr>
        <w:t>, and several other vendors.</w:t>
      </w:r>
    </w:p>
    <w:p w14:paraId="586A676C" w14:textId="77777777" w:rsidR="00C403D5" w:rsidRPr="00E278F3" w:rsidRDefault="00F2345B" w:rsidP="00852408">
      <w:pPr>
        <w:pStyle w:val="ListParagraph"/>
        <w:numPr>
          <w:ilvl w:val="0"/>
          <w:numId w:val="26"/>
        </w:numPr>
        <w:rPr>
          <w:rFonts w:cs="Arial"/>
          <w:szCs w:val="20"/>
        </w:rPr>
      </w:pPr>
      <w:r w:rsidRPr="00E278F3">
        <w:rPr>
          <w:rFonts w:cs="Arial"/>
          <w:szCs w:val="20"/>
        </w:rPr>
        <w:t xml:space="preserve">Frequently performed </w:t>
      </w:r>
      <w:r w:rsidR="00407ACD" w:rsidRPr="00E278F3">
        <w:rPr>
          <w:rFonts w:cs="Arial"/>
          <w:szCs w:val="20"/>
        </w:rPr>
        <w:t xml:space="preserve">Training, </w:t>
      </w:r>
      <w:r w:rsidR="00C403D5" w:rsidRPr="00E278F3">
        <w:rPr>
          <w:rFonts w:cs="Arial"/>
          <w:szCs w:val="20"/>
        </w:rPr>
        <w:t>Public Speak</w:t>
      </w:r>
      <w:r w:rsidRPr="00E278F3">
        <w:rPr>
          <w:rFonts w:cs="Arial"/>
          <w:szCs w:val="20"/>
        </w:rPr>
        <w:t>ing</w:t>
      </w:r>
      <w:r w:rsidR="00407ACD" w:rsidRPr="00E278F3">
        <w:rPr>
          <w:rFonts w:cs="Arial"/>
          <w:szCs w:val="20"/>
        </w:rPr>
        <w:t xml:space="preserve">, </w:t>
      </w:r>
      <w:r w:rsidRPr="00E278F3">
        <w:rPr>
          <w:rFonts w:cs="Arial"/>
          <w:szCs w:val="20"/>
        </w:rPr>
        <w:t xml:space="preserve">and Presenter to c-level executives.  </w:t>
      </w:r>
    </w:p>
    <w:p w14:paraId="050E8589" w14:textId="77777777" w:rsidR="00C403D5" w:rsidRPr="00E278F3" w:rsidRDefault="00F2345B" w:rsidP="00852408">
      <w:pPr>
        <w:pStyle w:val="ListParagraph"/>
        <w:numPr>
          <w:ilvl w:val="0"/>
          <w:numId w:val="26"/>
        </w:numPr>
        <w:rPr>
          <w:rFonts w:cs="Arial"/>
          <w:szCs w:val="20"/>
        </w:rPr>
      </w:pPr>
      <w:r w:rsidRPr="00E278F3">
        <w:rPr>
          <w:rFonts w:cs="Arial"/>
          <w:szCs w:val="20"/>
        </w:rPr>
        <w:t xml:space="preserve">Company training in PR techniques, </w:t>
      </w:r>
      <w:r w:rsidR="00407ACD" w:rsidRPr="00E278F3">
        <w:rPr>
          <w:rFonts w:cs="Arial"/>
          <w:szCs w:val="20"/>
        </w:rPr>
        <w:t xml:space="preserve">Press Release writing, </w:t>
      </w:r>
      <w:r w:rsidRPr="00E278F3">
        <w:rPr>
          <w:rFonts w:cs="Arial"/>
          <w:szCs w:val="20"/>
        </w:rPr>
        <w:t xml:space="preserve">and </w:t>
      </w:r>
      <w:r w:rsidR="008D59D5" w:rsidRPr="00E278F3">
        <w:rPr>
          <w:rFonts w:cs="Arial"/>
          <w:szCs w:val="20"/>
        </w:rPr>
        <w:t>Technical Writ</w:t>
      </w:r>
      <w:r w:rsidRPr="00E278F3">
        <w:rPr>
          <w:rFonts w:cs="Arial"/>
          <w:szCs w:val="20"/>
        </w:rPr>
        <w:t xml:space="preserve">ing.  </w:t>
      </w:r>
    </w:p>
    <w:p w14:paraId="19259072" w14:textId="77777777" w:rsidR="00407ACD" w:rsidRPr="00E278F3" w:rsidRDefault="00F2345B" w:rsidP="00852408">
      <w:pPr>
        <w:pStyle w:val="ListParagraph"/>
        <w:numPr>
          <w:ilvl w:val="0"/>
          <w:numId w:val="26"/>
        </w:numPr>
        <w:rPr>
          <w:rFonts w:cs="Arial"/>
          <w:szCs w:val="20"/>
        </w:rPr>
      </w:pPr>
      <w:r w:rsidRPr="00E278F3">
        <w:rPr>
          <w:rFonts w:cs="Arial"/>
          <w:szCs w:val="20"/>
        </w:rPr>
        <w:t xml:space="preserve">Company training in </w:t>
      </w:r>
      <w:r w:rsidR="00C403D5" w:rsidRPr="00E278F3">
        <w:rPr>
          <w:rFonts w:cs="Arial"/>
          <w:szCs w:val="20"/>
        </w:rPr>
        <w:t xml:space="preserve">Team Building, </w:t>
      </w:r>
      <w:r w:rsidR="002966AB" w:rsidRPr="00E278F3">
        <w:rPr>
          <w:rFonts w:cs="Arial"/>
          <w:szCs w:val="20"/>
        </w:rPr>
        <w:t xml:space="preserve">Project </w:t>
      </w:r>
      <w:r w:rsidR="00C403D5" w:rsidRPr="00E278F3">
        <w:rPr>
          <w:rFonts w:cs="Arial"/>
          <w:szCs w:val="20"/>
        </w:rPr>
        <w:t>Management</w:t>
      </w:r>
      <w:r w:rsidR="00407ACD" w:rsidRPr="00E278F3">
        <w:rPr>
          <w:rFonts w:cs="Arial"/>
          <w:szCs w:val="20"/>
        </w:rPr>
        <w:t xml:space="preserve">, </w:t>
      </w:r>
      <w:r w:rsidR="00E57DB0">
        <w:rPr>
          <w:rFonts w:cs="Arial"/>
          <w:szCs w:val="20"/>
        </w:rPr>
        <w:t>p</w:t>
      </w:r>
      <w:r w:rsidR="006334F4" w:rsidRPr="00E278F3">
        <w:rPr>
          <w:rFonts w:cs="Arial"/>
          <w:szCs w:val="20"/>
        </w:rPr>
        <w:t>olicy establishment and Change Control</w:t>
      </w:r>
      <w:r w:rsidRPr="00E278F3">
        <w:rPr>
          <w:rFonts w:cs="Arial"/>
          <w:szCs w:val="20"/>
        </w:rPr>
        <w:t xml:space="preserve">.  </w:t>
      </w:r>
    </w:p>
    <w:p w14:paraId="51231751" w14:textId="77777777" w:rsidR="00642701" w:rsidRPr="00E278F3" w:rsidRDefault="00F2345B" w:rsidP="00852408">
      <w:pPr>
        <w:pStyle w:val="ListParagraph"/>
        <w:numPr>
          <w:ilvl w:val="0"/>
          <w:numId w:val="26"/>
        </w:numPr>
        <w:rPr>
          <w:rFonts w:cs="Arial"/>
          <w:szCs w:val="20"/>
        </w:rPr>
      </w:pPr>
      <w:r w:rsidRPr="00E278F3">
        <w:rPr>
          <w:rFonts w:cs="Arial"/>
          <w:szCs w:val="20"/>
        </w:rPr>
        <w:t>Frequently provided</w:t>
      </w:r>
      <w:r w:rsidR="001F6DA6" w:rsidRPr="00E278F3">
        <w:rPr>
          <w:rFonts w:cs="Arial"/>
          <w:szCs w:val="20"/>
        </w:rPr>
        <w:t xml:space="preserve"> Process Establishment</w:t>
      </w:r>
      <w:r w:rsidRPr="00E278F3">
        <w:rPr>
          <w:rFonts w:cs="Arial"/>
          <w:szCs w:val="20"/>
        </w:rPr>
        <w:t xml:space="preserve"> &amp;</w:t>
      </w:r>
      <w:r w:rsidR="001F6DA6" w:rsidRPr="00E278F3">
        <w:rPr>
          <w:rFonts w:cs="Arial"/>
          <w:szCs w:val="20"/>
        </w:rPr>
        <w:t xml:space="preserve"> Process Documentation</w:t>
      </w:r>
      <w:r w:rsidRPr="00E278F3">
        <w:rPr>
          <w:rFonts w:cs="Arial"/>
          <w:szCs w:val="20"/>
        </w:rPr>
        <w:t>.</w:t>
      </w:r>
    </w:p>
    <w:p w14:paraId="4A425737" w14:textId="77777777" w:rsidR="0068283E" w:rsidRPr="00E278F3" w:rsidRDefault="00F2345B" w:rsidP="00852408">
      <w:pPr>
        <w:pStyle w:val="ListParagraph"/>
        <w:numPr>
          <w:ilvl w:val="0"/>
          <w:numId w:val="26"/>
        </w:numPr>
        <w:rPr>
          <w:rFonts w:cs="Arial"/>
          <w:szCs w:val="20"/>
        </w:rPr>
      </w:pPr>
      <w:r w:rsidRPr="00E278F3">
        <w:rPr>
          <w:rFonts w:cs="Arial"/>
          <w:szCs w:val="20"/>
        </w:rPr>
        <w:t xml:space="preserve">Company training in </w:t>
      </w:r>
      <w:r w:rsidR="00407ACD" w:rsidRPr="00E278F3">
        <w:rPr>
          <w:rFonts w:cs="Arial"/>
          <w:szCs w:val="20"/>
        </w:rPr>
        <w:t>C</w:t>
      </w:r>
      <w:r w:rsidR="006334F4" w:rsidRPr="00E278F3">
        <w:rPr>
          <w:rFonts w:cs="Arial"/>
          <w:szCs w:val="20"/>
        </w:rPr>
        <w:t>onflict R</w:t>
      </w:r>
      <w:r w:rsidR="00407ACD" w:rsidRPr="00E278F3">
        <w:rPr>
          <w:rFonts w:cs="Arial"/>
          <w:szCs w:val="20"/>
        </w:rPr>
        <w:t xml:space="preserve">esolution, Sexual Harassment, Labor Relations, CBA, </w:t>
      </w:r>
      <w:r w:rsidR="006334F4" w:rsidRPr="00E278F3">
        <w:rPr>
          <w:rFonts w:cs="Arial"/>
          <w:szCs w:val="20"/>
        </w:rPr>
        <w:t>Safety</w:t>
      </w:r>
      <w:r w:rsidRPr="00E278F3">
        <w:rPr>
          <w:rFonts w:cs="Arial"/>
          <w:szCs w:val="20"/>
        </w:rPr>
        <w:t xml:space="preserve">, </w:t>
      </w:r>
      <w:r w:rsidR="006334F4" w:rsidRPr="00E278F3">
        <w:rPr>
          <w:rFonts w:cs="Arial"/>
          <w:szCs w:val="20"/>
        </w:rPr>
        <w:t>Operational Security</w:t>
      </w:r>
      <w:r w:rsidR="00800911" w:rsidRPr="00E278F3">
        <w:rPr>
          <w:rFonts w:cs="Arial"/>
          <w:szCs w:val="20"/>
        </w:rPr>
        <w:t xml:space="preserve"> (OPSEC), Risk Analysis, Strategic Alliance Modeling</w:t>
      </w:r>
      <w:r w:rsidRPr="00E278F3">
        <w:rPr>
          <w:rFonts w:cs="Arial"/>
          <w:szCs w:val="20"/>
        </w:rPr>
        <w:t xml:space="preserve">, </w:t>
      </w:r>
      <w:r w:rsidR="00800911" w:rsidRPr="00E278F3">
        <w:rPr>
          <w:rFonts w:cs="Arial"/>
          <w:szCs w:val="20"/>
        </w:rPr>
        <w:t xml:space="preserve">Negotiation </w:t>
      </w:r>
      <w:r w:rsidR="00E278F3" w:rsidRPr="00E278F3">
        <w:rPr>
          <w:rFonts w:cs="Arial"/>
          <w:szCs w:val="20"/>
        </w:rPr>
        <w:t xml:space="preserve">(including BATNA), </w:t>
      </w:r>
      <w:r w:rsidR="0068283E" w:rsidRPr="00E278F3">
        <w:rPr>
          <w:rFonts w:cs="Arial"/>
          <w:szCs w:val="20"/>
        </w:rPr>
        <w:t>Vendor Management</w:t>
      </w:r>
      <w:r w:rsidR="00800911" w:rsidRPr="00E278F3">
        <w:rPr>
          <w:rFonts w:cs="Arial"/>
          <w:szCs w:val="20"/>
        </w:rPr>
        <w:t xml:space="preserve">, </w:t>
      </w:r>
      <w:r w:rsidR="00E278F3" w:rsidRPr="00E278F3">
        <w:rPr>
          <w:rFonts w:cs="Arial"/>
          <w:szCs w:val="20"/>
        </w:rPr>
        <w:t xml:space="preserve">and </w:t>
      </w:r>
      <w:r w:rsidR="00800911" w:rsidRPr="00E278F3">
        <w:rPr>
          <w:rFonts w:cs="Arial"/>
          <w:szCs w:val="20"/>
        </w:rPr>
        <w:t>Purchasing</w:t>
      </w:r>
      <w:r w:rsidR="00E278F3" w:rsidRPr="00E278F3">
        <w:rPr>
          <w:rFonts w:cs="Arial"/>
          <w:szCs w:val="20"/>
        </w:rPr>
        <w:t>.</w:t>
      </w:r>
      <w:r w:rsidR="00800911" w:rsidRPr="00E278F3">
        <w:rPr>
          <w:rFonts w:cs="Arial"/>
          <w:szCs w:val="20"/>
        </w:rPr>
        <w:t xml:space="preserve"> </w:t>
      </w:r>
    </w:p>
    <w:p w14:paraId="6E18BC2F" w14:textId="77777777" w:rsidR="000946CD" w:rsidRPr="00E278F3" w:rsidRDefault="000946CD" w:rsidP="00852408">
      <w:pPr>
        <w:pStyle w:val="ListParagraph"/>
        <w:numPr>
          <w:ilvl w:val="0"/>
          <w:numId w:val="26"/>
        </w:numPr>
        <w:rPr>
          <w:rFonts w:cs="Arial"/>
          <w:szCs w:val="20"/>
        </w:rPr>
      </w:pPr>
      <w:r w:rsidRPr="00E278F3">
        <w:rPr>
          <w:rFonts w:cs="Arial"/>
          <w:szCs w:val="20"/>
        </w:rPr>
        <w:t>Contractor Management and compliance auditing</w:t>
      </w:r>
      <w:r w:rsidR="00E278F3" w:rsidRPr="00E278F3">
        <w:rPr>
          <w:rFonts w:cs="Arial"/>
          <w:szCs w:val="20"/>
        </w:rPr>
        <w:t xml:space="preserve"> performed on a regular basis.</w:t>
      </w:r>
    </w:p>
    <w:p w14:paraId="45F843CC" w14:textId="77777777" w:rsidR="000505A8" w:rsidRPr="00E278F3" w:rsidRDefault="00E278F3" w:rsidP="00852408">
      <w:pPr>
        <w:pStyle w:val="ListParagraph"/>
        <w:numPr>
          <w:ilvl w:val="0"/>
          <w:numId w:val="26"/>
        </w:numPr>
        <w:rPr>
          <w:rFonts w:cs="Arial"/>
          <w:szCs w:val="20"/>
        </w:rPr>
      </w:pPr>
      <w:r w:rsidRPr="00E278F3">
        <w:rPr>
          <w:rFonts w:cs="Arial"/>
          <w:szCs w:val="20"/>
        </w:rPr>
        <w:t xml:space="preserve">Frequently negotiated </w:t>
      </w:r>
      <w:r w:rsidR="000505A8" w:rsidRPr="00E278F3">
        <w:rPr>
          <w:rFonts w:cs="Arial"/>
          <w:szCs w:val="20"/>
        </w:rPr>
        <w:t xml:space="preserve">Co-Location, Hosting, </w:t>
      </w:r>
      <w:r w:rsidRPr="00E278F3">
        <w:rPr>
          <w:rFonts w:cs="Arial"/>
          <w:szCs w:val="20"/>
        </w:rPr>
        <w:t>and Facilities</w:t>
      </w:r>
      <w:r w:rsidR="000505A8" w:rsidRPr="00E278F3">
        <w:rPr>
          <w:rFonts w:cs="Arial"/>
          <w:szCs w:val="20"/>
        </w:rPr>
        <w:t xml:space="preserve"> Management</w:t>
      </w:r>
      <w:r w:rsidR="004B3A30" w:rsidRPr="00E278F3">
        <w:rPr>
          <w:rFonts w:cs="Arial"/>
          <w:szCs w:val="20"/>
        </w:rPr>
        <w:t xml:space="preserve"> </w:t>
      </w:r>
      <w:r w:rsidRPr="00E278F3">
        <w:rPr>
          <w:rFonts w:cs="Arial"/>
          <w:szCs w:val="20"/>
        </w:rPr>
        <w:t>contracts, vendor and carrier agreements.</w:t>
      </w:r>
    </w:p>
    <w:p w14:paraId="604DB22A" w14:textId="77777777" w:rsidR="000946CD" w:rsidRPr="00E278F3" w:rsidRDefault="000946CD" w:rsidP="00852408">
      <w:pPr>
        <w:pStyle w:val="ListParagraph"/>
        <w:numPr>
          <w:ilvl w:val="0"/>
          <w:numId w:val="26"/>
        </w:numPr>
        <w:rPr>
          <w:rFonts w:cs="Arial"/>
          <w:szCs w:val="20"/>
        </w:rPr>
      </w:pPr>
      <w:r w:rsidRPr="00E278F3">
        <w:rPr>
          <w:rFonts w:cs="Arial"/>
          <w:szCs w:val="20"/>
        </w:rPr>
        <w:t>Federal Acquisition Regulations</w:t>
      </w:r>
      <w:r w:rsidR="002966AB" w:rsidRPr="00E278F3">
        <w:rPr>
          <w:rFonts w:cs="Arial"/>
          <w:szCs w:val="20"/>
        </w:rPr>
        <w:t xml:space="preserve"> experience</w:t>
      </w:r>
    </w:p>
    <w:p w14:paraId="1FB8D2EC" w14:textId="77777777" w:rsidR="000946CD" w:rsidRPr="00892692" w:rsidRDefault="00BD0B30" w:rsidP="000946CD">
      <w:pPr>
        <w:pStyle w:val="ListParagraph"/>
        <w:numPr>
          <w:ilvl w:val="0"/>
          <w:numId w:val="26"/>
        </w:numPr>
        <w:rPr>
          <w:rFonts w:cs="Arial"/>
          <w:sz w:val="24"/>
          <w:szCs w:val="20"/>
        </w:rPr>
      </w:pPr>
      <w:r w:rsidRPr="00892692">
        <w:rPr>
          <w:rFonts w:cs="Arial"/>
          <w:szCs w:val="20"/>
        </w:rPr>
        <w:t>Active</w:t>
      </w:r>
      <w:r w:rsidR="000946CD" w:rsidRPr="00892692">
        <w:rPr>
          <w:rFonts w:cs="Arial"/>
          <w:szCs w:val="20"/>
        </w:rPr>
        <w:t xml:space="preserve"> in </w:t>
      </w:r>
      <w:r w:rsidR="00760AF1" w:rsidRPr="00892692">
        <w:rPr>
          <w:rFonts w:cs="Arial"/>
          <w:szCs w:val="20"/>
        </w:rPr>
        <w:t>many</w:t>
      </w:r>
      <w:r w:rsidR="000946CD" w:rsidRPr="00892692">
        <w:rPr>
          <w:rFonts w:cs="Arial"/>
          <w:szCs w:val="20"/>
        </w:rPr>
        <w:t xml:space="preserve"> </w:t>
      </w:r>
      <w:r w:rsidR="002966AB" w:rsidRPr="00892692">
        <w:rPr>
          <w:rFonts w:cs="Arial"/>
          <w:szCs w:val="20"/>
        </w:rPr>
        <w:t xml:space="preserve">IT </w:t>
      </w:r>
      <w:r w:rsidR="000946CD" w:rsidRPr="00892692">
        <w:rPr>
          <w:rFonts w:cs="Arial"/>
          <w:szCs w:val="20"/>
        </w:rPr>
        <w:t>Industry Associations</w:t>
      </w:r>
    </w:p>
    <w:sectPr w:rsidR="000946CD" w:rsidRPr="00892692" w:rsidSect="00D35C3E">
      <w:pgSz w:w="12240" w:h="15840"/>
      <w:pgMar w:top="81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42D9A3" w14:textId="77777777" w:rsidR="00127B23" w:rsidRDefault="00127B23" w:rsidP="000C5ACF">
      <w:pPr>
        <w:spacing w:before="0"/>
      </w:pPr>
      <w:r>
        <w:separator/>
      </w:r>
    </w:p>
  </w:endnote>
  <w:endnote w:type="continuationSeparator" w:id="0">
    <w:p w14:paraId="1F7E2CAD" w14:textId="77777777" w:rsidR="00127B23" w:rsidRDefault="00127B23" w:rsidP="000C5ACF">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82B4EE" w14:textId="77777777" w:rsidR="00127B23" w:rsidRDefault="00127B23" w:rsidP="000C5ACF">
      <w:pPr>
        <w:spacing w:before="0"/>
      </w:pPr>
      <w:r>
        <w:separator/>
      </w:r>
    </w:p>
  </w:footnote>
  <w:footnote w:type="continuationSeparator" w:id="0">
    <w:p w14:paraId="7B3358EC" w14:textId="77777777" w:rsidR="00127B23" w:rsidRDefault="00127B23" w:rsidP="000C5ACF">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7735C"/>
    <w:multiLevelType w:val="hybridMultilevel"/>
    <w:tmpl w:val="C608B8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9C62F49"/>
    <w:multiLevelType w:val="multilevel"/>
    <w:tmpl w:val="348425B4"/>
    <w:lvl w:ilvl="0">
      <w:start w:val="1"/>
      <w:numFmt w:val="bullet"/>
      <w:lvlText w:val=""/>
      <w:lvlJc w:val="left"/>
      <w:pPr>
        <w:tabs>
          <w:tab w:val="num" w:pos="216"/>
        </w:tabs>
        <w:ind w:left="216" w:hanging="216"/>
      </w:pPr>
      <w:rPr>
        <w:rFonts w:ascii="Symbol" w:hAnsi="Symbol" w:hint="default"/>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DD3BEF"/>
    <w:multiLevelType w:val="multilevel"/>
    <w:tmpl w:val="A62C5AEE"/>
    <w:numStyleLink w:val="BulletedList2"/>
  </w:abstractNum>
  <w:abstractNum w:abstractNumId="3" w15:restartNumberingAfterBreak="0">
    <w:nsid w:val="23633907"/>
    <w:multiLevelType w:val="multilevel"/>
    <w:tmpl w:val="348425B4"/>
    <w:lvl w:ilvl="0">
      <w:start w:val="1"/>
      <w:numFmt w:val="bullet"/>
      <w:pStyle w:val="BulletedList"/>
      <w:lvlText w:val=""/>
      <w:lvlJc w:val="left"/>
      <w:pPr>
        <w:tabs>
          <w:tab w:val="num" w:pos="216"/>
        </w:tabs>
        <w:ind w:left="216" w:hanging="216"/>
      </w:pPr>
      <w:rPr>
        <w:rFonts w:ascii="Symbol" w:hAnsi="Symbol" w:hint="default"/>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3D30F64"/>
    <w:multiLevelType w:val="multilevel"/>
    <w:tmpl w:val="348425B4"/>
    <w:lvl w:ilvl="0">
      <w:start w:val="1"/>
      <w:numFmt w:val="bullet"/>
      <w:lvlText w:val=""/>
      <w:lvlJc w:val="left"/>
      <w:pPr>
        <w:tabs>
          <w:tab w:val="num" w:pos="216"/>
        </w:tabs>
        <w:ind w:left="216" w:hanging="216"/>
      </w:pPr>
      <w:rPr>
        <w:rFonts w:ascii="Symbol" w:hAnsi="Symbol" w:hint="default"/>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5364508"/>
    <w:multiLevelType w:val="multilevel"/>
    <w:tmpl w:val="A62C5AEE"/>
    <w:styleLink w:val="BulletedList2"/>
    <w:lvl w:ilvl="0">
      <w:start w:val="1"/>
      <w:numFmt w:val="bullet"/>
      <w:lvlText w:val=""/>
      <w:lvlJc w:val="left"/>
      <w:pPr>
        <w:tabs>
          <w:tab w:val="num" w:pos="432"/>
        </w:tabs>
        <w:ind w:left="432" w:hanging="216"/>
      </w:pPr>
      <w:rPr>
        <w:rFonts w:ascii="Trebuchet MS" w:hAnsi="Trebuchet MS"/>
        <w:b/>
        <w:bCs/>
        <w:sz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6956BCA"/>
    <w:multiLevelType w:val="multilevel"/>
    <w:tmpl w:val="A62C5AEE"/>
    <w:lvl w:ilvl="0">
      <w:start w:val="1"/>
      <w:numFmt w:val="bullet"/>
      <w:lvlText w:val=""/>
      <w:lvlJc w:val="left"/>
      <w:pPr>
        <w:tabs>
          <w:tab w:val="num" w:pos="432"/>
        </w:tabs>
        <w:ind w:left="432" w:hanging="216"/>
      </w:pPr>
      <w:rPr>
        <w:rFonts w:ascii="Trebuchet MS" w:hAnsi="Trebuchet MS" w:hint="default"/>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6DD1FC5"/>
    <w:multiLevelType w:val="multilevel"/>
    <w:tmpl w:val="348425B4"/>
    <w:lvl w:ilvl="0">
      <w:start w:val="1"/>
      <w:numFmt w:val="bullet"/>
      <w:lvlText w:val=""/>
      <w:lvlJc w:val="left"/>
      <w:pPr>
        <w:tabs>
          <w:tab w:val="num" w:pos="216"/>
        </w:tabs>
        <w:ind w:left="216" w:hanging="216"/>
      </w:pPr>
      <w:rPr>
        <w:rFonts w:ascii="Symbol" w:hAnsi="Symbol" w:hint="default"/>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DE430D3"/>
    <w:multiLevelType w:val="multilevel"/>
    <w:tmpl w:val="348425B4"/>
    <w:lvl w:ilvl="0">
      <w:start w:val="1"/>
      <w:numFmt w:val="bullet"/>
      <w:lvlText w:val=""/>
      <w:lvlJc w:val="left"/>
      <w:pPr>
        <w:tabs>
          <w:tab w:val="num" w:pos="216"/>
        </w:tabs>
        <w:ind w:left="216" w:hanging="216"/>
      </w:pPr>
      <w:rPr>
        <w:rFonts w:ascii="Symbol" w:hAnsi="Symbol" w:hint="default"/>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5827E55"/>
    <w:multiLevelType w:val="multilevel"/>
    <w:tmpl w:val="A62C5AEE"/>
    <w:lvl w:ilvl="0">
      <w:start w:val="1"/>
      <w:numFmt w:val="bullet"/>
      <w:lvlText w:val=""/>
      <w:lvlJc w:val="left"/>
      <w:pPr>
        <w:tabs>
          <w:tab w:val="num" w:pos="432"/>
        </w:tabs>
        <w:ind w:left="432" w:hanging="216"/>
      </w:pPr>
      <w:rPr>
        <w:rFonts w:ascii="Trebuchet MS" w:hAnsi="Trebuchet MS" w:hint="default"/>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92C0DF7"/>
    <w:multiLevelType w:val="hybridMultilevel"/>
    <w:tmpl w:val="BB2C04FA"/>
    <w:lvl w:ilvl="0" w:tplc="24F2A3EC">
      <w:start w:val="2343"/>
      <w:numFmt w:val="bullet"/>
      <w:lvlText w:val=""/>
      <w:lvlJc w:val="left"/>
      <w:pPr>
        <w:tabs>
          <w:tab w:val="num" w:pos="720"/>
        </w:tabs>
        <w:ind w:left="720" w:hanging="360"/>
      </w:pPr>
      <w:rPr>
        <w:rFonts w:ascii="Symbol" w:eastAsia="Times New Roman" w:hAnsi="Symbol" w:cs="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A06279A"/>
    <w:multiLevelType w:val="multilevel"/>
    <w:tmpl w:val="348425B4"/>
    <w:lvl w:ilvl="0">
      <w:start w:val="1"/>
      <w:numFmt w:val="bullet"/>
      <w:lvlText w:val=""/>
      <w:lvlJc w:val="left"/>
      <w:pPr>
        <w:tabs>
          <w:tab w:val="num" w:pos="216"/>
        </w:tabs>
        <w:ind w:left="216" w:hanging="216"/>
      </w:pPr>
      <w:rPr>
        <w:rFonts w:ascii="Symbol" w:hAnsi="Symbol" w:hint="default"/>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B6C51FD"/>
    <w:multiLevelType w:val="multilevel"/>
    <w:tmpl w:val="348425B4"/>
    <w:lvl w:ilvl="0">
      <w:start w:val="1"/>
      <w:numFmt w:val="bullet"/>
      <w:lvlText w:val=""/>
      <w:lvlJc w:val="left"/>
      <w:pPr>
        <w:tabs>
          <w:tab w:val="num" w:pos="216"/>
        </w:tabs>
        <w:ind w:left="216" w:hanging="216"/>
      </w:pPr>
      <w:rPr>
        <w:rFonts w:ascii="Symbol" w:hAnsi="Symbol" w:hint="default"/>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613193D"/>
    <w:multiLevelType w:val="multilevel"/>
    <w:tmpl w:val="A62C5AEE"/>
    <w:numStyleLink w:val="BulletedList2"/>
  </w:abstractNum>
  <w:abstractNum w:abstractNumId="14" w15:restartNumberingAfterBreak="0">
    <w:nsid w:val="475D7C18"/>
    <w:multiLevelType w:val="multilevel"/>
    <w:tmpl w:val="A62C5AEE"/>
    <w:lvl w:ilvl="0">
      <w:start w:val="1"/>
      <w:numFmt w:val="bullet"/>
      <w:lvlText w:val=""/>
      <w:lvlJc w:val="left"/>
      <w:pPr>
        <w:tabs>
          <w:tab w:val="num" w:pos="432"/>
        </w:tabs>
        <w:ind w:left="432" w:hanging="216"/>
      </w:pPr>
      <w:rPr>
        <w:rFonts w:ascii="Trebuchet MS" w:hAnsi="Trebuchet MS" w:hint="default"/>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1F43FF4"/>
    <w:multiLevelType w:val="multilevel"/>
    <w:tmpl w:val="04090023"/>
    <w:lvl w:ilvl="0">
      <w:start w:val="1"/>
      <w:numFmt w:val="upperRoman"/>
      <w:lvlText w:val="Article %1."/>
      <w:lvlJc w:val="left"/>
      <w:pPr>
        <w:tabs>
          <w:tab w:val="num" w:pos="2160"/>
        </w:tabs>
        <w:ind w:left="0" w:firstLine="0"/>
      </w:pPr>
    </w:lvl>
    <w:lvl w:ilvl="1">
      <w:start w:val="1"/>
      <w:numFmt w:val="decimalZero"/>
      <w:isLgl/>
      <w:lvlText w:val="Section %1.%2"/>
      <w:lvlJc w:val="left"/>
      <w:pPr>
        <w:tabs>
          <w:tab w:val="num" w:pos="216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6" w15:restartNumberingAfterBreak="0">
    <w:nsid w:val="534411CE"/>
    <w:multiLevelType w:val="multilevel"/>
    <w:tmpl w:val="A62C5AEE"/>
    <w:numStyleLink w:val="BulletedList2"/>
  </w:abstractNum>
  <w:abstractNum w:abstractNumId="17" w15:restartNumberingAfterBreak="0">
    <w:nsid w:val="53AA603B"/>
    <w:multiLevelType w:val="singleLevel"/>
    <w:tmpl w:val="4D9E11AA"/>
    <w:lvl w:ilvl="0">
      <w:start w:val="1"/>
      <w:numFmt w:val="bullet"/>
      <w:pStyle w:val="1stlinebulleted"/>
      <w:lvlText w:val=""/>
      <w:lvlJc w:val="left"/>
      <w:pPr>
        <w:tabs>
          <w:tab w:val="num" w:pos="216"/>
        </w:tabs>
        <w:ind w:left="216" w:hanging="216"/>
      </w:pPr>
      <w:rPr>
        <w:rFonts w:ascii="Symbol" w:hAnsi="Symbol" w:hint="default"/>
        <w:sz w:val="12"/>
        <w:szCs w:val="12"/>
      </w:rPr>
    </w:lvl>
  </w:abstractNum>
  <w:abstractNum w:abstractNumId="18" w15:restartNumberingAfterBreak="0">
    <w:nsid w:val="57B748AE"/>
    <w:multiLevelType w:val="multilevel"/>
    <w:tmpl w:val="A62C5AEE"/>
    <w:numStyleLink w:val="BulletedList2"/>
  </w:abstractNum>
  <w:abstractNum w:abstractNumId="19" w15:restartNumberingAfterBreak="0">
    <w:nsid w:val="58270B6A"/>
    <w:multiLevelType w:val="singleLevel"/>
    <w:tmpl w:val="C3E4ACF4"/>
    <w:lvl w:ilvl="0">
      <w:start w:val="1"/>
      <w:numFmt w:val="bullet"/>
      <w:lvlText w:val="o"/>
      <w:lvlJc w:val="left"/>
      <w:pPr>
        <w:tabs>
          <w:tab w:val="num" w:pos="576"/>
        </w:tabs>
        <w:ind w:left="576" w:hanging="576"/>
      </w:pPr>
      <w:rPr>
        <w:rFonts w:ascii="Courier New" w:hAnsi="Courier New" w:hint="default"/>
        <w:sz w:val="12"/>
        <w:szCs w:val="12"/>
      </w:rPr>
    </w:lvl>
  </w:abstractNum>
  <w:abstractNum w:abstractNumId="20" w15:restartNumberingAfterBreak="0">
    <w:nsid w:val="5F8B206B"/>
    <w:multiLevelType w:val="multilevel"/>
    <w:tmpl w:val="A62C5AEE"/>
    <w:numStyleLink w:val="BulletedList2"/>
  </w:abstractNum>
  <w:abstractNum w:abstractNumId="21" w15:restartNumberingAfterBreak="0">
    <w:nsid w:val="630D458D"/>
    <w:multiLevelType w:val="hybridMultilevel"/>
    <w:tmpl w:val="DB143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7D4BC8"/>
    <w:multiLevelType w:val="multilevel"/>
    <w:tmpl w:val="A62C5AEE"/>
    <w:numStyleLink w:val="BulletedList2"/>
  </w:abstractNum>
  <w:abstractNum w:abstractNumId="23" w15:restartNumberingAfterBreak="0">
    <w:nsid w:val="6C5F5437"/>
    <w:multiLevelType w:val="hybridMultilevel"/>
    <w:tmpl w:val="FAF0655C"/>
    <w:lvl w:ilvl="0" w:tplc="24F2A3EC">
      <w:start w:val="2343"/>
      <w:numFmt w:val="bullet"/>
      <w:lvlText w:val=""/>
      <w:lvlJc w:val="left"/>
      <w:pPr>
        <w:tabs>
          <w:tab w:val="num" w:pos="720"/>
        </w:tabs>
        <w:ind w:left="720" w:hanging="360"/>
      </w:pPr>
      <w:rPr>
        <w:rFonts w:ascii="Symbol" w:eastAsia="Times New Roman" w:hAnsi="Symbol" w:cs="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CB529D6"/>
    <w:multiLevelType w:val="multilevel"/>
    <w:tmpl w:val="348425B4"/>
    <w:lvl w:ilvl="0">
      <w:start w:val="1"/>
      <w:numFmt w:val="bullet"/>
      <w:lvlText w:val=""/>
      <w:lvlJc w:val="left"/>
      <w:pPr>
        <w:tabs>
          <w:tab w:val="num" w:pos="216"/>
        </w:tabs>
        <w:ind w:left="216" w:hanging="216"/>
      </w:pPr>
      <w:rPr>
        <w:rFonts w:ascii="Symbol" w:hAnsi="Symbol" w:hint="default"/>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5B16242"/>
    <w:multiLevelType w:val="hybridMultilevel"/>
    <w:tmpl w:val="899C8A94"/>
    <w:lvl w:ilvl="0" w:tplc="24F2A3EC">
      <w:start w:val="2343"/>
      <w:numFmt w:val="bullet"/>
      <w:lvlText w:val=""/>
      <w:lvlJc w:val="left"/>
      <w:pPr>
        <w:tabs>
          <w:tab w:val="num" w:pos="720"/>
        </w:tabs>
        <w:ind w:left="720" w:hanging="360"/>
      </w:pPr>
      <w:rPr>
        <w:rFonts w:ascii="Symbol" w:eastAsia="Times New Roman" w:hAnsi="Symbol" w:cs="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E736580"/>
    <w:multiLevelType w:val="multilevel"/>
    <w:tmpl w:val="A62C5AEE"/>
    <w:lvl w:ilvl="0">
      <w:start w:val="1"/>
      <w:numFmt w:val="bullet"/>
      <w:lvlText w:val=""/>
      <w:lvlJc w:val="left"/>
      <w:pPr>
        <w:tabs>
          <w:tab w:val="num" w:pos="432"/>
        </w:tabs>
        <w:ind w:left="432" w:hanging="216"/>
      </w:pPr>
      <w:rPr>
        <w:rFonts w:ascii="Trebuchet MS" w:hAnsi="Trebuchet MS" w:hint="default"/>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3"/>
  </w:num>
  <w:num w:numId="3">
    <w:abstractNumId w:val="19"/>
  </w:num>
  <w:num w:numId="4">
    <w:abstractNumId w:val="11"/>
  </w:num>
  <w:num w:numId="5">
    <w:abstractNumId w:val="1"/>
  </w:num>
  <w:num w:numId="6">
    <w:abstractNumId w:val="24"/>
  </w:num>
  <w:num w:numId="7">
    <w:abstractNumId w:val="15"/>
  </w:num>
  <w:num w:numId="8">
    <w:abstractNumId w:val="6"/>
  </w:num>
  <w:num w:numId="9">
    <w:abstractNumId w:val="14"/>
  </w:num>
  <w:num w:numId="10">
    <w:abstractNumId w:val="26"/>
  </w:num>
  <w:num w:numId="11">
    <w:abstractNumId w:val="4"/>
  </w:num>
  <w:num w:numId="12">
    <w:abstractNumId w:val="25"/>
  </w:num>
  <w:num w:numId="13">
    <w:abstractNumId w:val="7"/>
  </w:num>
  <w:num w:numId="14">
    <w:abstractNumId w:val="18"/>
  </w:num>
  <w:num w:numId="15">
    <w:abstractNumId w:val="23"/>
  </w:num>
  <w:num w:numId="16">
    <w:abstractNumId w:val="10"/>
  </w:num>
  <w:num w:numId="17">
    <w:abstractNumId w:val="12"/>
  </w:num>
  <w:num w:numId="18">
    <w:abstractNumId w:val="8"/>
  </w:num>
  <w:num w:numId="19">
    <w:abstractNumId w:val="9"/>
  </w:num>
  <w:num w:numId="20">
    <w:abstractNumId w:val="5"/>
  </w:num>
  <w:num w:numId="21">
    <w:abstractNumId w:val="20"/>
  </w:num>
  <w:num w:numId="22">
    <w:abstractNumId w:val="16"/>
  </w:num>
  <w:num w:numId="23">
    <w:abstractNumId w:val="13"/>
  </w:num>
  <w:num w:numId="24">
    <w:abstractNumId w:val="22"/>
  </w:num>
  <w:num w:numId="25">
    <w:abstractNumId w:val="2"/>
  </w:num>
  <w:num w:numId="26">
    <w:abstractNumId w:val="21"/>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744"/>
    <w:rsid w:val="00001BDA"/>
    <w:rsid w:val="000042FE"/>
    <w:rsid w:val="00006219"/>
    <w:rsid w:val="00012DF5"/>
    <w:rsid w:val="0001432C"/>
    <w:rsid w:val="00014AC5"/>
    <w:rsid w:val="00036117"/>
    <w:rsid w:val="0004584D"/>
    <w:rsid w:val="000505A8"/>
    <w:rsid w:val="00063FDC"/>
    <w:rsid w:val="0008506D"/>
    <w:rsid w:val="000946CD"/>
    <w:rsid w:val="000C5ACF"/>
    <w:rsid w:val="000D70A4"/>
    <w:rsid w:val="001209EA"/>
    <w:rsid w:val="00127B23"/>
    <w:rsid w:val="00134048"/>
    <w:rsid w:val="00162D37"/>
    <w:rsid w:val="00184B53"/>
    <w:rsid w:val="001852EB"/>
    <w:rsid w:val="0019026C"/>
    <w:rsid w:val="00196491"/>
    <w:rsid w:val="001A6DFB"/>
    <w:rsid w:val="001B1FBA"/>
    <w:rsid w:val="001C2D9B"/>
    <w:rsid w:val="001F6DA6"/>
    <w:rsid w:val="002039E3"/>
    <w:rsid w:val="00211B9C"/>
    <w:rsid w:val="00225E32"/>
    <w:rsid w:val="002269D3"/>
    <w:rsid w:val="00226CA5"/>
    <w:rsid w:val="00253036"/>
    <w:rsid w:val="0025588B"/>
    <w:rsid w:val="00261256"/>
    <w:rsid w:val="002613B6"/>
    <w:rsid w:val="002955A9"/>
    <w:rsid w:val="002966AB"/>
    <w:rsid w:val="002A4E3B"/>
    <w:rsid w:val="002B7225"/>
    <w:rsid w:val="002C32F6"/>
    <w:rsid w:val="002F1854"/>
    <w:rsid w:val="00305BA5"/>
    <w:rsid w:val="00315C08"/>
    <w:rsid w:val="003218E9"/>
    <w:rsid w:val="003268E3"/>
    <w:rsid w:val="00340840"/>
    <w:rsid w:val="00342255"/>
    <w:rsid w:val="00342372"/>
    <w:rsid w:val="00392025"/>
    <w:rsid w:val="003A1DDE"/>
    <w:rsid w:val="003B64C6"/>
    <w:rsid w:val="003B6E1A"/>
    <w:rsid w:val="003C030D"/>
    <w:rsid w:val="003C75AB"/>
    <w:rsid w:val="003D30DD"/>
    <w:rsid w:val="003D49C8"/>
    <w:rsid w:val="003E1F5B"/>
    <w:rsid w:val="003E3210"/>
    <w:rsid w:val="003F11F5"/>
    <w:rsid w:val="003F17A0"/>
    <w:rsid w:val="003F6337"/>
    <w:rsid w:val="00407ACD"/>
    <w:rsid w:val="00413241"/>
    <w:rsid w:val="004211E3"/>
    <w:rsid w:val="00426A39"/>
    <w:rsid w:val="00436D27"/>
    <w:rsid w:val="00480F5D"/>
    <w:rsid w:val="00492E7E"/>
    <w:rsid w:val="004B3A30"/>
    <w:rsid w:val="004D25AE"/>
    <w:rsid w:val="004F6F87"/>
    <w:rsid w:val="005141A0"/>
    <w:rsid w:val="00540C87"/>
    <w:rsid w:val="00543F26"/>
    <w:rsid w:val="00547DBB"/>
    <w:rsid w:val="00572B3F"/>
    <w:rsid w:val="005872D0"/>
    <w:rsid w:val="005B37A2"/>
    <w:rsid w:val="005E74E3"/>
    <w:rsid w:val="005F322B"/>
    <w:rsid w:val="005F649A"/>
    <w:rsid w:val="00600211"/>
    <w:rsid w:val="006063A7"/>
    <w:rsid w:val="00614C29"/>
    <w:rsid w:val="00615857"/>
    <w:rsid w:val="00632EE7"/>
    <w:rsid w:val="006334F4"/>
    <w:rsid w:val="00642701"/>
    <w:rsid w:val="006445F2"/>
    <w:rsid w:val="0068283E"/>
    <w:rsid w:val="006922E8"/>
    <w:rsid w:val="00693A08"/>
    <w:rsid w:val="006B37FD"/>
    <w:rsid w:val="006D617A"/>
    <w:rsid w:val="006E424B"/>
    <w:rsid w:val="006E5EB8"/>
    <w:rsid w:val="006E6720"/>
    <w:rsid w:val="00721F8F"/>
    <w:rsid w:val="00760AF1"/>
    <w:rsid w:val="00780F50"/>
    <w:rsid w:val="007833C6"/>
    <w:rsid w:val="0079629B"/>
    <w:rsid w:val="007A3651"/>
    <w:rsid w:val="007A54B9"/>
    <w:rsid w:val="007C36B1"/>
    <w:rsid w:val="007D5C35"/>
    <w:rsid w:val="00800911"/>
    <w:rsid w:val="00813F9A"/>
    <w:rsid w:val="00814CF5"/>
    <w:rsid w:val="008377FE"/>
    <w:rsid w:val="00852408"/>
    <w:rsid w:val="008912F5"/>
    <w:rsid w:val="00892692"/>
    <w:rsid w:val="008931FF"/>
    <w:rsid w:val="008A2987"/>
    <w:rsid w:val="008A482D"/>
    <w:rsid w:val="008B507D"/>
    <w:rsid w:val="008D59D5"/>
    <w:rsid w:val="009201BA"/>
    <w:rsid w:val="00921BA3"/>
    <w:rsid w:val="0095233B"/>
    <w:rsid w:val="009679FC"/>
    <w:rsid w:val="0097329C"/>
    <w:rsid w:val="0097338C"/>
    <w:rsid w:val="009A041D"/>
    <w:rsid w:val="009A5874"/>
    <w:rsid w:val="009D207D"/>
    <w:rsid w:val="009E1882"/>
    <w:rsid w:val="009E5A20"/>
    <w:rsid w:val="009E6FB2"/>
    <w:rsid w:val="009F0916"/>
    <w:rsid w:val="009F2D7B"/>
    <w:rsid w:val="00A054B7"/>
    <w:rsid w:val="00A332E5"/>
    <w:rsid w:val="00A5754B"/>
    <w:rsid w:val="00A650A5"/>
    <w:rsid w:val="00A70F00"/>
    <w:rsid w:val="00A76701"/>
    <w:rsid w:val="00A92D25"/>
    <w:rsid w:val="00AB5B26"/>
    <w:rsid w:val="00AC237C"/>
    <w:rsid w:val="00AC388A"/>
    <w:rsid w:val="00AF5092"/>
    <w:rsid w:val="00B11F15"/>
    <w:rsid w:val="00B247FE"/>
    <w:rsid w:val="00B401F1"/>
    <w:rsid w:val="00B51CD2"/>
    <w:rsid w:val="00B60A37"/>
    <w:rsid w:val="00B6242B"/>
    <w:rsid w:val="00B643C7"/>
    <w:rsid w:val="00B74529"/>
    <w:rsid w:val="00B84022"/>
    <w:rsid w:val="00BB0402"/>
    <w:rsid w:val="00BD0B30"/>
    <w:rsid w:val="00BD4EFC"/>
    <w:rsid w:val="00BF3FB4"/>
    <w:rsid w:val="00C04F39"/>
    <w:rsid w:val="00C165F4"/>
    <w:rsid w:val="00C2712B"/>
    <w:rsid w:val="00C403D5"/>
    <w:rsid w:val="00C708EE"/>
    <w:rsid w:val="00C71F47"/>
    <w:rsid w:val="00C72B26"/>
    <w:rsid w:val="00C7390F"/>
    <w:rsid w:val="00C77A92"/>
    <w:rsid w:val="00C94284"/>
    <w:rsid w:val="00CA767F"/>
    <w:rsid w:val="00CD0C38"/>
    <w:rsid w:val="00CF5DA0"/>
    <w:rsid w:val="00D03A08"/>
    <w:rsid w:val="00D132A7"/>
    <w:rsid w:val="00D265EC"/>
    <w:rsid w:val="00D34249"/>
    <w:rsid w:val="00D35C3E"/>
    <w:rsid w:val="00D44BF8"/>
    <w:rsid w:val="00D453D6"/>
    <w:rsid w:val="00D51434"/>
    <w:rsid w:val="00D60E7A"/>
    <w:rsid w:val="00D67FE3"/>
    <w:rsid w:val="00D721D0"/>
    <w:rsid w:val="00D75AAE"/>
    <w:rsid w:val="00D77ECF"/>
    <w:rsid w:val="00DA570A"/>
    <w:rsid w:val="00DB0114"/>
    <w:rsid w:val="00DC2B67"/>
    <w:rsid w:val="00DC491B"/>
    <w:rsid w:val="00DC6041"/>
    <w:rsid w:val="00DF3FC6"/>
    <w:rsid w:val="00DF4744"/>
    <w:rsid w:val="00E02FDE"/>
    <w:rsid w:val="00E251F6"/>
    <w:rsid w:val="00E278F3"/>
    <w:rsid w:val="00E45480"/>
    <w:rsid w:val="00E47C94"/>
    <w:rsid w:val="00E57CE5"/>
    <w:rsid w:val="00E57DB0"/>
    <w:rsid w:val="00E638F4"/>
    <w:rsid w:val="00E853F4"/>
    <w:rsid w:val="00E952C4"/>
    <w:rsid w:val="00EA43DB"/>
    <w:rsid w:val="00EB0C8F"/>
    <w:rsid w:val="00EB3E11"/>
    <w:rsid w:val="00EC75B2"/>
    <w:rsid w:val="00EF0370"/>
    <w:rsid w:val="00EF4B06"/>
    <w:rsid w:val="00F13427"/>
    <w:rsid w:val="00F2345B"/>
    <w:rsid w:val="00F4679B"/>
    <w:rsid w:val="00F71966"/>
    <w:rsid w:val="00F80CB9"/>
    <w:rsid w:val="00FD0EC9"/>
    <w:rsid w:val="00FD2A4C"/>
    <w:rsid w:val="00FF0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8E910A"/>
  <w15:chartTrackingRefBased/>
  <w15:docId w15:val="{BC02994A-7027-41BE-8C3A-909C1C493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679FC"/>
    <w:pPr>
      <w:spacing w:before="20"/>
    </w:pPr>
    <w:rPr>
      <w:rFonts w:ascii="Garamond" w:hAnsi="Garamond"/>
      <w:szCs w:val="24"/>
    </w:rPr>
  </w:style>
  <w:style w:type="paragraph" w:styleId="Heading1">
    <w:name w:val="heading 1"/>
    <w:basedOn w:val="Normal"/>
    <w:next w:val="Normal"/>
    <w:qFormat/>
    <w:rsid w:val="009E6FB2"/>
    <w:pPr>
      <w:tabs>
        <w:tab w:val="right" w:pos="6480"/>
      </w:tabs>
      <w:spacing w:before="160"/>
      <w:outlineLvl w:val="0"/>
    </w:pPr>
    <w:rPr>
      <w:rFonts w:cs="Arial"/>
      <w:b/>
      <w:bCs/>
      <w:sz w:val="22"/>
      <w:szCs w:val="20"/>
    </w:rPr>
  </w:style>
  <w:style w:type="paragraph" w:styleId="Heading2">
    <w:name w:val="heading 2"/>
    <w:basedOn w:val="Normal"/>
    <w:next w:val="Normal"/>
    <w:link w:val="Heading2Char"/>
    <w:qFormat/>
    <w:rsid w:val="009E6FB2"/>
    <w:pPr>
      <w:tabs>
        <w:tab w:val="right" w:pos="6480"/>
      </w:tabs>
      <w:outlineLvl w:val="1"/>
    </w:pPr>
    <w:rPr>
      <w:b/>
    </w:rPr>
  </w:style>
  <w:style w:type="paragraph" w:styleId="Heading3">
    <w:name w:val="heading 3"/>
    <w:basedOn w:val="SummaryText"/>
    <w:next w:val="Normal"/>
    <w:link w:val="Heading3Char"/>
    <w:qFormat/>
    <w:rsid w:val="00AC237C"/>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actInformation">
    <w:name w:val="Contact Information"/>
    <w:basedOn w:val="Normal"/>
    <w:link w:val="ContactInformationCharChar"/>
    <w:rsid w:val="00AB5B26"/>
    <w:pPr>
      <w:tabs>
        <w:tab w:val="right" w:pos="6480"/>
      </w:tabs>
    </w:pPr>
    <w:rPr>
      <w:rFonts w:cs="Arial"/>
      <w:b/>
      <w:bCs/>
      <w:szCs w:val="20"/>
    </w:rPr>
  </w:style>
  <w:style w:type="paragraph" w:customStyle="1" w:styleId="1stlinebulleted">
    <w:name w:val="1st line bulleted"/>
    <w:basedOn w:val="Normal"/>
    <w:link w:val="1stlinebulletedCharChar"/>
    <w:rsid w:val="00226CA5"/>
    <w:pPr>
      <w:numPr>
        <w:numId w:val="1"/>
      </w:numPr>
      <w:tabs>
        <w:tab w:val="right" w:pos="6480"/>
      </w:tabs>
      <w:spacing w:before="160"/>
    </w:pPr>
  </w:style>
  <w:style w:type="paragraph" w:customStyle="1" w:styleId="JobTitle">
    <w:name w:val="Job Title"/>
    <w:basedOn w:val="Normal"/>
    <w:link w:val="JobTitleChar"/>
    <w:rsid w:val="00AC237C"/>
    <w:pPr>
      <w:tabs>
        <w:tab w:val="right" w:pos="6480"/>
      </w:tabs>
    </w:pPr>
    <w:rPr>
      <w:b/>
    </w:rPr>
  </w:style>
  <w:style w:type="character" w:customStyle="1" w:styleId="JobTitleChar">
    <w:name w:val="Job Title Char"/>
    <w:basedOn w:val="DefaultParagraphFont"/>
    <w:link w:val="JobTitle"/>
    <w:rsid w:val="00AC237C"/>
    <w:rPr>
      <w:rFonts w:ascii="Garamond" w:hAnsi="Garamond"/>
      <w:b/>
      <w:szCs w:val="24"/>
      <w:lang w:val="en-US" w:eastAsia="en-US" w:bidi="ar-SA"/>
    </w:rPr>
  </w:style>
  <w:style w:type="character" w:customStyle="1" w:styleId="SummaryTextChar">
    <w:name w:val="Summary Text Char"/>
    <w:basedOn w:val="DefaultParagraphFont"/>
    <w:link w:val="SummaryText"/>
    <w:rsid w:val="00AC237C"/>
    <w:rPr>
      <w:rFonts w:ascii="Garamond" w:hAnsi="Garamond" w:cs="Arial"/>
      <w:b/>
      <w:bCs/>
      <w:lang w:val="en-US" w:eastAsia="en-US" w:bidi="ar-SA"/>
    </w:rPr>
  </w:style>
  <w:style w:type="character" w:customStyle="1" w:styleId="Heading3Char">
    <w:name w:val="Heading 3 Char"/>
    <w:basedOn w:val="SummaryTextChar"/>
    <w:link w:val="Heading3"/>
    <w:rsid w:val="00AC237C"/>
    <w:rPr>
      <w:rFonts w:ascii="Garamond" w:hAnsi="Garamond" w:cs="Arial"/>
      <w:b/>
      <w:bCs/>
      <w:lang w:val="en-US" w:eastAsia="en-US" w:bidi="ar-SA"/>
    </w:rPr>
  </w:style>
  <w:style w:type="paragraph" w:customStyle="1" w:styleId="Dates">
    <w:name w:val="Dates"/>
    <w:basedOn w:val="Normal"/>
    <w:link w:val="DatesCharChar"/>
    <w:rsid w:val="00480F5D"/>
    <w:pPr>
      <w:jc w:val="right"/>
    </w:pPr>
    <w:rPr>
      <w:szCs w:val="20"/>
    </w:rPr>
  </w:style>
  <w:style w:type="character" w:customStyle="1" w:styleId="DatesCharChar">
    <w:name w:val="Dates Char Char"/>
    <w:basedOn w:val="DefaultParagraphFont"/>
    <w:link w:val="Dates"/>
    <w:rsid w:val="00A92D25"/>
    <w:rPr>
      <w:rFonts w:ascii="Palatino Linotype" w:hAnsi="Palatino Linotype"/>
      <w:lang w:val="en-US" w:eastAsia="en-US" w:bidi="ar-SA"/>
    </w:rPr>
  </w:style>
  <w:style w:type="paragraph" w:customStyle="1" w:styleId="Name">
    <w:name w:val="Name"/>
    <w:basedOn w:val="Normal"/>
    <w:rsid w:val="009E6FB2"/>
    <w:pPr>
      <w:spacing w:after="40"/>
    </w:pPr>
    <w:rPr>
      <w:b/>
      <w:sz w:val="22"/>
      <w:szCs w:val="20"/>
    </w:rPr>
  </w:style>
  <w:style w:type="paragraph" w:customStyle="1" w:styleId="Description">
    <w:name w:val="Description"/>
    <w:basedOn w:val="Normal"/>
    <w:link w:val="DescriptionCharChar"/>
    <w:rsid w:val="003268E3"/>
    <w:pPr>
      <w:tabs>
        <w:tab w:val="right" w:pos="6480"/>
      </w:tabs>
    </w:pPr>
    <w:rPr>
      <w:rFonts w:cs="Arial"/>
      <w:b/>
      <w:i/>
      <w:iCs/>
      <w:spacing w:val="8"/>
      <w:szCs w:val="20"/>
    </w:rPr>
  </w:style>
  <w:style w:type="character" w:customStyle="1" w:styleId="1stlinebulletedCharChar">
    <w:name w:val="1st line bulleted Char Char"/>
    <w:basedOn w:val="DefaultParagraphFont"/>
    <w:link w:val="1stlinebulleted"/>
    <w:rsid w:val="00226CA5"/>
    <w:rPr>
      <w:rFonts w:ascii="Garamond" w:hAnsi="Garamond"/>
      <w:szCs w:val="24"/>
      <w:lang w:val="en-US" w:eastAsia="en-US" w:bidi="ar-SA"/>
    </w:rPr>
  </w:style>
  <w:style w:type="character" w:customStyle="1" w:styleId="Heading2Char">
    <w:name w:val="Heading 2 Char"/>
    <w:basedOn w:val="DefaultParagraphFont"/>
    <w:link w:val="Heading2"/>
    <w:rsid w:val="009E6FB2"/>
    <w:rPr>
      <w:rFonts w:ascii="Garamond" w:hAnsi="Garamond"/>
      <w:b/>
      <w:szCs w:val="24"/>
      <w:lang w:val="en-US" w:eastAsia="en-US" w:bidi="ar-SA"/>
    </w:rPr>
  </w:style>
  <w:style w:type="character" w:customStyle="1" w:styleId="DescriptionCharChar">
    <w:name w:val="Description Char Char"/>
    <w:basedOn w:val="DefaultParagraphFont"/>
    <w:link w:val="Description"/>
    <w:rsid w:val="003268E3"/>
    <w:rPr>
      <w:rFonts w:ascii="Garamond" w:hAnsi="Garamond" w:cs="Arial"/>
      <w:b/>
      <w:i/>
      <w:iCs/>
      <w:spacing w:val="8"/>
      <w:lang w:val="en-US" w:eastAsia="en-US" w:bidi="ar-SA"/>
    </w:rPr>
  </w:style>
  <w:style w:type="character" w:customStyle="1" w:styleId="ContactInformationCharChar">
    <w:name w:val="Contact Information Char Char"/>
    <w:basedOn w:val="DefaultParagraphFont"/>
    <w:link w:val="ContactInformation"/>
    <w:rsid w:val="003E1F5B"/>
    <w:rPr>
      <w:rFonts w:ascii="Garamond" w:hAnsi="Garamond" w:cs="Arial"/>
      <w:b/>
      <w:bCs/>
      <w:lang w:val="en-US" w:eastAsia="en-US" w:bidi="ar-SA"/>
    </w:rPr>
  </w:style>
  <w:style w:type="paragraph" w:customStyle="1" w:styleId="SummaryText">
    <w:name w:val="Summary Text"/>
    <w:basedOn w:val="Normal"/>
    <w:next w:val="Normal"/>
    <w:link w:val="SummaryTextChar"/>
    <w:rsid w:val="009E6FB2"/>
    <w:pPr>
      <w:tabs>
        <w:tab w:val="right" w:pos="6480"/>
      </w:tabs>
      <w:spacing w:before="160"/>
    </w:pPr>
    <w:rPr>
      <w:rFonts w:cs="Arial"/>
      <w:b/>
      <w:bCs/>
      <w:szCs w:val="20"/>
    </w:rPr>
  </w:style>
  <w:style w:type="paragraph" w:customStyle="1" w:styleId="BulletedList">
    <w:name w:val="Bulleted List"/>
    <w:basedOn w:val="Normal"/>
    <w:rsid w:val="009E6FB2"/>
    <w:pPr>
      <w:numPr>
        <w:numId w:val="2"/>
      </w:numPr>
      <w:spacing w:before="100"/>
    </w:pPr>
  </w:style>
  <w:style w:type="numbering" w:customStyle="1" w:styleId="BulletedList2">
    <w:name w:val="Bulleted List 2"/>
    <w:basedOn w:val="NoList"/>
    <w:rsid w:val="009E6FB2"/>
    <w:pPr>
      <w:numPr>
        <w:numId w:val="20"/>
      </w:numPr>
    </w:pPr>
  </w:style>
  <w:style w:type="paragraph" w:styleId="Header">
    <w:name w:val="header"/>
    <w:basedOn w:val="Normal"/>
    <w:link w:val="HeaderChar"/>
    <w:rsid w:val="000C5ACF"/>
    <w:pPr>
      <w:tabs>
        <w:tab w:val="center" w:pos="4680"/>
        <w:tab w:val="right" w:pos="9360"/>
      </w:tabs>
      <w:spacing w:before="0"/>
    </w:pPr>
  </w:style>
  <w:style w:type="character" w:customStyle="1" w:styleId="HeaderChar">
    <w:name w:val="Header Char"/>
    <w:basedOn w:val="DefaultParagraphFont"/>
    <w:link w:val="Header"/>
    <w:rsid w:val="000C5ACF"/>
    <w:rPr>
      <w:rFonts w:ascii="Garamond" w:hAnsi="Garamond"/>
      <w:szCs w:val="24"/>
    </w:rPr>
  </w:style>
  <w:style w:type="paragraph" w:styleId="Footer">
    <w:name w:val="footer"/>
    <w:basedOn w:val="Normal"/>
    <w:link w:val="FooterChar"/>
    <w:rsid w:val="000C5ACF"/>
    <w:pPr>
      <w:tabs>
        <w:tab w:val="center" w:pos="4680"/>
        <w:tab w:val="right" w:pos="9360"/>
      </w:tabs>
      <w:spacing w:before="0"/>
    </w:pPr>
  </w:style>
  <w:style w:type="character" w:customStyle="1" w:styleId="FooterChar">
    <w:name w:val="Footer Char"/>
    <w:basedOn w:val="DefaultParagraphFont"/>
    <w:link w:val="Footer"/>
    <w:rsid w:val="000C5ACF"/>
    <w:rPr>
      <w:rFonts w:ascii="Garamond" w:hAnsi="Garamond"/>
      <w:szCs w:val="24"/>
    </w:rPr>
  </w:style>
  <w:style w:type="paragraph" w:styleId="ListParagraph">
    <w:name w:val="List Paragraph"/>
    <w:basedOn w:val="Normal"/>
    <w:uiPriority w:val="34"/>
    <w:qFormat/>
    <w:rsid w:val="00852408"/>
    <w:pPr>
      <w:ind w:left="720"/>
      <w:contextualSpacing/>
    </w:pPr>
  </w:style>
  <w:style w:type="character" w:styleId="Hyperlink">
    <w:name w:val="Hyperlink"/>
    <w:basedOn w:val="DefaultParagraphFont"/>
    <w:rsid w:val="00B401F1"/>
    <w:rPr>
      <w:color w:val="0000FF"/>
      <w:u w:val="single"/>
    </w:rPr>
  </w:style>
  <w:style w:type="paragraph" w:styleId="DocumentMap">
    <w:name w:val="Document Map"/>
    <w:basedOn w:val="Normal"/>
    <w:link w:val="DocumentMapChar"/>
    <w:rsid w:val="00162D37"/>
    <w:rPr>
      <w:rFonts w:ascii="Tahoma" w:hAnsi="Tahoma" w:cs="Tahoma"/>
      <w:sz w:val="16"/>
      <w:szCs w:val="16"/>
    </w:rPr>
  </w:style>
  <w:style w:type="character" w:customStyle="1" w:styleId="DocumentMapChar">
    <w:name w:val="Document Map Char"/>
    <w:basedOn w:val="DefaultParagraphFont"/>
    <w:link w:val="DocumentMap"/>
    <w:rsid w:val="00162D3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ustomXml" Target="../customXml/item5.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parramore\Application%20Data\Microsoft\Templates\Executive%20resum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KB Article" ma:contentTypeID="0x0101001D27F52787CB344A8D5732B56A2413B1008D2DF067C586DC4A80A5FBB22502AE48" ma:contentTypeVersion="5" ma:contentTypeDescription="Knowledgebase Article for NIST Asist Operations." ma:contentTypeScope="" ma:versionID="273858765c57f9f21ac48d2234ce64cd">
  <xsd:schema xmlns:xsd="http://www.w3.org/2001/XMLSchema" xmlns:xs="http://www.w3.org/2001/XMLSchema" xmlns:p="http://schemas.microsoft.com/office/2006/metadata/properties" xmlns:ns2="cddfbb08-8c45-434e-8ae5-bee491fdbdc6" targetNamespace="http://schemas.microsoft.com/office/2006/metadata/properties" ma:root="true" ma:fieldsID="0482321b974e7bb5975663c4c0cd23b4" ns2:_="">
    <xsd:import namespace="cddfbb08-8c45-434e-8ae5-bee491fdbdc6"/>
    <xsd:element name="properties">
      <xsd:complexType>
        <xsd:sequence>
          <xsd:element name="documentManagement">
            <xsd:complexType>
              <xsd:all>
                <xsd:element ref="ns2:Tenant" minOccurs="0"/>
                <xsd:element ref="ns2:Article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fbb08-8c45-434e-8ae5-bee491fdbdc6" elementFormDefault="qualified">
    <xsd:import namespace="http://schemas.microsoft.com/office/2006/documentManagement/types"/>
    <xsd:import namespace="http://schemas.microsoft.com/office/infopath/2007/PartnerControls"/>
    <xsd:element name="Tenant" ma:index="8" nillable="true" ma:displayName="Tenant" ma:default="NA" ma:description="Please provide the tenant this KBA applies to if applicable." ma:internalName="Tenant">
      <xsd:simpleType>
        <xsd:restriction base="dms:Text">
          <xsd:maxLength value="255"/>
        </xsd:restriction>
      </xsd:simpleType>
    </xsd:element>
    <xsd:element name="Article_x0020_Type" ma:index="9" nillable="true" ma:displayName="Article Type" ma:default="NIST SOP" ma:description="What type of Knowledgebase Article is this?" ma:format="Dropdown" ma:internalName="Article_x0020_Type">
      <xsd:simpleType>
        <xsd:restriction base="dms:Choice">
          <xsd:enumeration value="NIST SOP"/>
          <xsd:enumeration value="How To"/>
          <xsd:enumeration value="FAQ"/>
          <xsd:enumeration value="Form"/>
          <xsd:enumeration value="Workflow"/>
          <xsd:enumeration value="Cust SOP"/>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enant xmlns="cddfbb08-8c45-434e-8ae5-bee491fdbdc6">NA</Tenant>
    <Article_x0020_Type xmlns="cddfbb08-8c45-434e-8ae5-bee491fdbdc6">NIST SOP</Article_x0020_Typ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SharedContentType xmlns="Microsoft.SharePoint.Taxonomy.ContentTypeSync" SourceId="0bc77436-f026-4174-97dc-5fd7a18b0982" ContentTypeId="0x0101001D27F52787CB344A8D5732B56A2413B1" PreviousValue="false"/>
</file>

<file path=customXml/itemProps1.xml><?xml version="1.0" encoding="utf-8"?>
<ds:datastoreItem xmlns:ds="http://schemas.openxmlformats.org/officeDocument/2006/customXml" ds:itemID="{AA7A3971-972B-4485-AA13-AD9007FFB746}"/>
</file>

<file path=customXml/itemProps2.xml><?xml version="1.0" encoding="utf-8"?>
<ds:datastoreItem xmlns:ds="http://schemas.openxmlformats.org/officeDocument/2006/customXml" ds:itemID="{E450E850-E403-4D73-A1E7-5923AFD1623B}">
  <ds:schemaRefs>
    <ds:schemaRef ds:uri="http://schemas.microsoft.com/sharepoint/v3/contenttype/forms"/>
  </ds:schemaRefs>
</ds:datastoreItem>
</file>

<file path=customXml/itemProps3.xml><?xml version="1.0" encoding="utf-8"?>
<ds:datastoreItem xmlns:ds="http://schemas.openxmlformats.org/officeDocument/2006/customXml" ds:itemID="{7F858D70-8CDA-4C3C-BA49-74D036D233D0}">
  <ds:schemaRefs>
    <ds:schemaRef ds:uri="http://purl.org/dc/elements/1.1/"/>
    <ds:schemaRef ds:uri="http://schemas.microsoft.com/office/2006/documentManagement/types"/>
    <ds:schemaRef ds:uri="http://purl.org/dc/terms/"/>
    <ds:schemaRef ds:uri="http://schemas.openxmlformats.org/package/2006/metadata/core-properties"/>
    <ds:schemaRef ds:uri="http://purl.org/dc/dcmitype/"/>
    <ds:schemaRef ds:uri="005425c3-2cdd-4b92-8346-2f7e87e45642"/>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BED6971E-202A-4562-BE5C-466249D8A826}">
  <ds:schemaRefs>
    <ds:schemaRef ds:uri="http://schemas.openxmlformats.org/officeDocument/2006/bibliography"/>
  </ds:schemaRefs>
</ds:datastoreItem>
</file>

<file path=customXml/itemProps5.xml><?xml version="1.0" encoding="utf-8"?>
<ds:datastoreItem xmlns:ds="http://schemas.openxmlformats.org/officeDocument/2006/customXml" ds:itemID="{AB0CCEBC-FF84-4CF9-8F6E-01FAEB9512AA}"/>
</file>

<file path=docProps/app.xml><?xml version="1.0" encoding="utf-8"?>
<Properties xmlns="http://schemas.openxmlformats.org/officeDocument/2006/extended-properties" xmlns:vt="http://schemas.openxmlformats.org/officeDocument/2006/docPropsVTypes">
  <Template>Executive resume</Template>
  <TotalTime>0</TotalTime>
  <Pages>4</Pages>
  <Words>1745</Words>
  <Characters>9953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Scott Parramore Resume</vt:lpstr>
    </vt:vector>
  </TitlesOfParts>
  <Manager/>
  <Company>Career Press</Company>
  <LinksUpToDate>false</LinksUpToDate>
  <CharactersWithSpaces>11675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Scott Parramore Resume</dc:title>
  <dc:subject/>
  <dc:creator>sparramore</dc:creator>
  <cp:keywords/>
  <dc:description/>
  <cp:lastModifiedBy>Scott Parramore</cp:lastModifiedBy>
  <cp:revision>2</cp:revision>
  <cp:lastPrinted>2008-02-15T19:47:00Z</cp:lastPrinted>
  <dcterms:created xsi:type="dcterms:W3CDTF">2019-04-10T12:34:00Z</dcterms:created>
  <dcterms:modified xsi:type="dcterms:W3CDTF">2019-04-10T12:34:00Z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TC063690221033</vt:lpwstr>
  </property>
  <property fmtid="{D5CDD505-2E9C-101B-9397-08002B2CF9AE}" pid="3" name="ContentTypeId">
    <vt:lpwstr>0x0101009F92561CE6E4D744A6A837C55BD9F17D</vt:lpwstr>
  </property>
</Properties>
</file>