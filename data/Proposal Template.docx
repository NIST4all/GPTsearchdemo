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3C85B" w14:textId="77777777" w:rsidR="007B74D3" w:rsidRDefault="009A000F">
      <w:pPr>
        <w:pStyle w:val="Title"/>
      </w:pPr>
      <w:sdt>
        <w:sdtPr>
          <w:alias w:val="Company Name"/>
          <w:tag w:val=""/>
          <w:id w:val="1501239775"/>
          <w:placeholder>
            <w:docPart w:val="990280EB462E4F20BFF7BFFCB06EAE20"/>
          </w:placeholder>
          <w:dataBinding w:prefixMappings="xmlns:ns0='http://schemas.openxmlformats.org/officeDocument/2006/extended-properties' " w:xpath="/ns0:Properties[1]/ns0:Company[1]" w:storeItemID="{6668398D-A668-4E3E-A5EB-62B293D839F1}"/>
          <w:text/>
        </w:sdtPr>
        <w:sdtEndPr/>
        <w:sdtContent>
          <w:r w:rsidR="004F3D84">
            <w:t>NISt Assist</w:t>
          </w:r>
        </w:sdtContent>
      </w:sdt>
      <w:r>
        <w:br/>
        <w:t>Proposal for Services</w:t>
      </w:r>
    </w:p>
    <w:p w14:paraId="7F6A32D5" w14:textId="77777777" w:rsidR="007B74D3" w:rsidRDefault="004F3D84">
      <w:pPr>
        <w:pStyle w:val="Subtitle"/>
      </w:pPr>
      <w:r>
        <w:t>On Demand Cloud Solutions for Office 365</w:t>
      </w:r>
    </w:p>
    <w:p w14:paraId="282D0540" w14:textId="77777777" w:rsidR="007B74D3" w:rsidRDefault="009A000F">
      <w:pPr>
        <w:pStyle w:val="Heading1"/>
      </w:pPr>
      <w:r>
        <w:t>O</w:t>
      </w:r>
      <w:r>
        <w:t>verview</w:t>
      </w:r>
    </w:p>
    <w:tbl>
      <w:tblPr>
        <w:tblStyle w:val="TipTable"/>
        <w:tblW w:w="5000" w:type="pct"/>
        <w:tblLook w:val="04A0" w:firstRow="1" w:lastRow="0" w:firstColumn="1" w:lastColumn="0" w:noHBand="0" w:noVBand="1"/>
      </w:tblPr>
      <w:tblGrid>
        <w:gridCol w:w="577"/>
        <w:gridCol w:w="8783"/>
      </w:tblGrid>
      <w:tr w:rsidR="007B74D3" w14:paraId="3D042D33" w14:textId="77777777">
        <w:tc>
          <w:tcPr>
            <w:cnfStyle w:val="001000000000" w:firstRow="0" w:lastRow="0" w:firstColumn="1" w:lastColumn="0" w:oddVBand="0" w:evenVBand="0" w:oddHBand="0" w:evenHBand="0" w:firstRowFirstColumn="0" w:firstRowLastColumn="0" w:lastRowFirstColumn="0" w:lastRowLastColumn="0"/>
            <w:tcW w:w="308" w:type="pct"/>
          </w:tcPr>
          <w:p w14:paraId="622F2311" w14:textId="77777777" w:rsidR="007B74D3" w:rsidRDefault="007B74D3"/>
        </w:tc>
        <w:tc>
          <w:tcPr>
            <w:tcW w:w="4692" w:type="pct"/>
          </w:tcPr>
          <w:p w14:paraId="45613391" w14:textId="77777777" w:rsidR="007B74D3" w:rsidRDefault="007B74D3">
            <w:pPr>
              <w:pStyle w:val="TipText"/>
              <w:cnfStyle w:val="000000000000" w:firstRow="0" w:lastRow="0" w:firstColumn="0" w:lastColumn="0" w:oddVBand="0" w:evenVBand="0" w:oddHBand="0" w:evenHBand="0" w:firstRowFirstColumn="0" w:firstRowLastColumn="0" w:lastRowFirstColumn="0" w:lastRowLastColumn="0"/>
            </w:pPr>
          </w:p>
        </w:tc>
      </w:tr>
    </w:tbl>
    <w:p w14:paraId="6446CA1A" w14:textId="77777777" w:rsidR="007B74D3" w:rsidRDefault="007B74D3">
      <w:pPr>
        <w:pStyle w:val="NoSpacing"/>
      </w:pPr>
    </w:p>
    <w:p w14:paraId="0AC439B7" w14:textId="77777777" w:rsidR="007B74D3" w:rsidRDefault="009A000F">
      <w:sdt>
        <w:sdtPr>
          <w:alias w:val="Company Name"/>
          <w:tag w:val=""/>
          <w:id w:val="-1319412129"/>
          <w:placeholder>
            <w:docPart w:val="5662483DB3FD499EB1FA090BF2B1C47C"/>
          </w:placeholder>
          <w:dataBinding w:prefixMappings="xmlns:ns0='http://schemas.openxmlformats.org/officeDocument/2006/extended-properties' " w:xpath="/ns0:Properties[1]/ns0:Company[1]" w:storeItemID="{6668398D-A668-4E3E-A5EB-62B293D839F1}"/>
          <w:text/>
        </w:sdtPr>
        <w:sdtEndPr/>
        <w:sdtContent>
          <w:r w:rsidR="004F3D84">
            <w:t>NISt Assist</w:t>
          </w:r>
        </w:sdtContent>
      </w:sdt>
      <w:r>
        <w:t xml:space="preserve"> is pleased to submit this proposal for services to support </w:t>
      </w:r>
      <w:sdt>
        <w:sdtPr>
          <w:alias w:val="Client Name"/>
          <w:tag w:val=""/>
          <w:id w:val="-1704244616"/>
          <w:placeholder>
            <w:docPart w:val="BD9DD7D83D344769B8B191F6E8798CA4"/>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Pr>
              <w:rStyle w:val="PlaceholderText"/>
            </w:rPr>
            <w:t>&lt;Client’s Company&gt;</w:t>
          </w:r>
        </w:sdtContent>
      </w:sdt>
      <w:r>
        <w:t xml:space="preserve"> in achieving its goals for improving customer satisfaction by &lt;providing training and post-sal</w:t>
      </w:r>
      <w:r>
        <w:t>es support for its new order entry and fulfillment system. We have partnered with dozens of small businesses throughout the Northeast—businesses committed to improving the customer experience through convenience, accuracy of orders, and timely delivery.&gt;</w:t>
      </w:r>
    </w:p>
    <w:p w14:paraId="24E6D508" w14:textId="77777777" w:rsidR="007B74D3" w:rsidRDefault="009A000F">
      <w:pPr>
        <w:pStyle w:val="Heading2"/>
      </w:pPr>
      <w:r>
        <w:t>T</w:t>
      </w:r>
      <w:r>
        <w:t>he Objective</w:t>
      </w:r>
    </w:p>
    <w:tbl>
      <w:tblPr>
        <w:tblStyle w:val="TipTable"/>
        <w:tblW w:w="5000" w:type="pct"/>
        <w:tblLook w:val="04A0" w:firstRow="1" w:lastRow="0" w:firstColumn="1" w:lastColumn="0" w:noHBand="0" w:noVBand="1"/>
      </w:tblPr>
      <w:tblGrid>
        <w:gridCol w:w="577"/>
        <w:gridCol w:w="8783"/>
      </w:tblGrid>
      <w:tr w:rsidR="007B74D3" w14:paraId="6A4A1C96" w14:textId="77777777">
        <w:tc>
          <w:tcPr>
            <w:cnfStyle w:val="001000000000" w:firstRow="0" w:lastRow="0" w:firstColumn="1" w:lastColumn="0" w:oddVBand="0" w:evenVBand="0" w:oddHBand="0" w:evenHBand="0" w:firstRowFirstColumn="0" w:firstRowLastColumn="0" w:lastRowFirstColumn="0" w:lastRowLastColumn="0"/>
            <w:tcW w:w="308" w:type="pct"/>
          </w:tcPr>
          <w:p w14:paraId="46876C8C" w14:textId="77777777" w:rsidR="007B74D3" w:rsidRDefault="007B74D3"/>
        </w:tc>
        <w:tc>
          <w:tcPr>
            <w:tcW w:w="4692" w:type="pct"/>
          </w:tcPr>
          <w:p w14:paraId="545C0C20" w14:textId="77777777" w:rsidR="007B74D3" w:rsidRDefault="007B74D3">
            <w:pPr>
              <w:pStyle w:val="TipText"/>
              <w:cnfStyle w:val="000000000000" w:firstRow="0" w:lastRow="0" w:firstColumn="0" w:lastColumn="0" w:oddVBand="0" w:evenVBand="0" w:oddHBand="0" w:evenHBand="0" w:firstRowFirstColumn="0" w:firstRowLastColumn="0" w:lastRowFirstColumn="0" w:lastRowLastColumn="0"/>
            </w:pPr>
          </w:p>
        </w:tc>
      </w:tr>
    </w:tbl>
    <w:p w14:paraId="38379516" w14:textId="77777777" w:rsidR="007B74D3" w:rsidRDefault="007B74D3">
      <w:pPr>
        <w:pStyle w:val="NoSpacing"/>
      </w:pPr>
    </w:p>
    <w:p w14:paraId="475F4ABA" w14:textId="77777777" w:rsidR="007B74D3" w:rsidRDefault="009A000F">
      <w:pPr>
        <w:pStyle w:val="ListBullet"/>
      </w:pPr>
      <w:r>
        <w:t xml:space="preserve">&lt;Need #1: improve response time for customer </w:t>
      </w:r>
      <w:r>
        <w:t>questions &gt;</w:t>
      </w:r>
    </w:p>
    <w:p w14:paraId="2DC2A454" w14:textId="77777777" w:rsidR="007B74D3" w:rsidRDefault="009A000F">
      <w:pPr>
        <w:pStyle w:val="ListBullet"/>
      </w:pPr>
      <w:r>
        <w:t>&lt;Need #2: improve upon weaknesses in upsell/cross-sell volumes&gt;</w:t>
      </w:r>
    </w:p>
    <w:p w14:paraId="1F26ED6E" w14:textId="77777777" w:rsidR="007B74D3" w:rsidRDefault="009A000F">
      <w:pPr>
        <w:pStyle w:val="ListBullet"/>
      </w:pPr>
      <w:r>
        <w:t>&lt;Need #3: rapid training for staff on new system&gt;</w:t>
      </w:r>
    </w:p>
    <w:p w14:paraId="336F504E" w14:textId="77777777" w:rsidR="007B74D3" w:rsidRDefault="009A000F">
      <w:pPr>
        <w:pStyle w:val="Heading2"/>
      </w:pPr>
      <w:r>
        <w:t>The Opportunity</w:t>
      </w:r>
    </w:p>
    <w:tbl>
      <w:tblPr>
        <w:tblStyle w:val="TipTable"/>
        <w:tblW w:w="5000" w:type="pct"/>
        <w:tblLook w:val="04A0" w:firstRow="1" w:lastRow="0" w:firstColumn="1" w:lastColumn="0" w:noHBand="0" w:noVBand="1"/>
      </w:tblPr>
      <w:tblGrid>
        <w:gridCol w:w="577"/>
        <w:gridCol w:w="8783"/>
      </w:tblGrid>
      <w:tr w:rsidR="007B74D3" w14:paraId="168E0B15" w14:textId="77777777">
        <w:tc>
          <w:tcPr>
            <w:cnfStyle w:val="001000000000" w:firstRow="0" w:lastRow="0" w:firstColumn="1" w:lastColumn="0" w:oddVBand="0" w:evenVBand="0" w:oddHBand="0" w:evenHBand="0" w:firstRowFirstColumn="0" w:firstRowLastColumn="0" w:lastRowFirstColumn="0" w:lastRowLastColumn="0"/>
            <w:tcW w:w="308" w:type="pct"/>
          </w:tcPr>
          <w:p w14:paraId="506894C8" w14:textId="77777777" w:rsidR="007B74D3" w:rsidRDefault="007B74D3"/>
        </w:tc>
        <w:tc>
          <w:tcPr>
            <w:tcW w:w="4692" w:type="pct"/>
          </w:tcPr>
          <w:p w14:paraId="57208B54" w14:textId="77777777" w:rsidR="007B74D3" w:rsidRDefault="007B74D3">
            <w:pPr>
              <w:pStyle w:val="TipText"/>
              <w:cnfStyle w:val="000000000000" w:firstRow="0" w:lastRow="0" w:firstColumn="0" w:lastColumn="0" w:oddVBand="0" w:evenVBand="0" w:oddHBand="0" w:evenHBand="0" w:firstRowFirstColumn="0" w:firstRowLastColumn="0" w:lastRowFirstColumn="0" w:lastRowLastColumn="0"/>
            </w:pPr>
          </w:p>
        </w:tc>
      </w:tr>
    </w:tbl>
    <w:p w14:paraId="624BD7E1" w14:textId="77777777" w:rsidR="007B74D3" w:rsidRDefault="007B74D3">
      <w:pPr>
        <w:pStyle w:val="NoSpacing"/>
      </w:pPr>
    </w:p>
    <w:p w14:paraId="12A5B5DF" w14:textId="77777777" w:rsidR="007B74D3" w:rsidRDefault="009A000F">
      <w:pPr>
        <w:pStyle w:val="ListBullet"/>
      </w:pPr>
      <w:r>
        <w:t>&lt;Goal #1: Train all CSRs on new system within 6 weeks of go-live date&gt;</w:t>
      </w:r>
    </w:p>
    <w:p w14:paraId="7A3EEB66" w14:textId="77777777" w:rsidR="007B74D3" w:rsidRDefault="009A000F">
      <w:pPr>
        <w:pStyle w:val="ListBullet"/>
      </w:pPr>
      <w:r>
        <w:t>&lt;Goal #2: Integrate sales training with functional training on new system&gt;</w:t>
      </w:r>
    </w:p>
    <w:p w14:paraId="5AD99B85" w14:textId="77777777" w:rsidR="007B74D3" w:rsidRDefault="009A000F">
      <w:pPr>
        <w:pStyle w:val="ListBullet"/>
      </w:pPr>
      <w:r>
        <w:t>&lt;Goal #3: Monitor sales volume, return rates, and key satisfaction m</w:t>
      </w:r>
      <w:r>
        <w:t>etrics for 6 weeks following training&gt;</w:t>
      </w:r>
    </w:p>
    <w:p w14:paraId="693013B5" w14:textId="77777777" w:rsidR="007B74D3" w:rsidRDefault="009A000F">
      <w:pPr>
        <w:pStyle w:val="Heading2"/>
      </w:pPr>
      <w:r>
        <w:t>The Solution</w:t>
      </w:r>
    </w:p>
    <w:sdt>
      <w:sdtPr>
        <w:id w:val="-510995402"/>
        <w:placeholder>
          <w:docPart w:val="785E41379367494CBC8BB652C87F8DC4"/>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7B74D3" w14:paraId="54768621" w14:textId="77777777">
            <w:tc>
              <w:tcPr>
                <w:cnfStyle w:val="001000000000" w:firstRow="0" w:lastRow="0" w:firstColumn="1" w:lastColumn="0" w:oddVBand="0" w:evenVBand="0" w:oddHBand="0" w:evenHBand="0" w:firstRowFirstColumn="0" w:firstRowLastColumn="0" w:lastRowFirstColumn="0" w:lastRowLastColumn="0"/>
                <w:tcW w:w="308" w:type="pct"/>
              </w:tcPr>
              <w:p w14:paraId="7470F126" w14:textId="77777777" w:rsidR="007B74D3" w:rsidRDefault="009A000F">
                <w:r>
                  <w:rPr>
                    <w:noProof/>
                  </w:rPr>
                  <mc:AlternateContent>
                    <mc:Choice Requires="wpg">
                      <w:drawing>
                        <wp:inline distT="0" distB="0" distL="0" distR="0" wp14:anchorId="05A8DA58" wp14:editId="39CD0988">
                          <wp:extent cx="141605" cy="141605"/>
                          <wp:effectExtent l="0" t="0" r="0" b="0"/>
                          <wp:docPr id="1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3FE3868"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lB7dwgAADAoAAAOAAAAZHJzL2Uyb0RvYy54bWzcWtuOo0YQfY+Uf0A8Rsp6uBtrvavV3hQp&#10;l1V28gEMxjYKBgLMeDZfn1PdjV2ecUFnV3nJPIyx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GzqUHt3CAAAMCgAAA4AAAAAAAAAAAAA&#10;AAAALgIAAGRycy9lMm9Eb2MueG1sUEsBAi0AFAAGAAgAAAAhAAXiDD3ZAAAAAwEAAA8AAAAAAAAA&#10;AAAAAAAA0QoAAGRycy9kb3ducmV2LnhtbFBLBQYAAAAABAAEAPMAAADXCwAAAAA=&#10;">
                          <v:rect id="Rectangle 1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BE03C50" w14:textId="77777777" w:rsidR="007B74D3" w:rsidRDefault="009A000F">
                <w:pPr>
                  <w:pStyle w:val="TipText"/>
                  <w:cnfStyle w:val="000000000000" w:firstRow="0" w:lastRow="0" w:firstColumn="0" w:lastColumn="0" w:oddVBand="0" w:evenVBand="0" w:oddHBand="0" w:evenHBand="0" w:firstRowFirstColumn="0" w:firstRowLastColumn="0" w:lastRowFirstColumn="0" w:lastRowLastColumn="0"/>
                </w:pPr>
                <w:r>
                  <w:t xml:space="preserve">[Include recommendations that lead to your proposed solution. Summarize what you’re proposing to do and how you’re going to meet the goals. You’ll be able to expand on the details within the ‘Our </w:t>
                </w:r>
                <w:r>
                  <w:t>Proposal’ section.]</w:t>
                </w:r>
              </w:p>
            </w:tc>
          </w:tr>
        </w:tbl>
        <w:p w14:paraId="62047B40" w14:textId="77777777" w:rsidR="007B74D3" w:rsidRDefault="009A000F">
          <w:pPr>
            <w:pStyle w:val="NoSpacing"/>
          </w:pPr>
        </w:p>
      </w:sdtContent>
    </w:sdt>
    <w:p w14:paraId="60F9293B" w14:textId="77777777" w:rsidR="007B74D3" w:rsidRDefault="009A000F">
      <w:pPr>
        <w:pStyle w:val="ListBullet"/>
      </w:pPr>
      <w:r>
        <w:t>&lt;Recommendation #1: Recommendation # 1 statement&gt;</w:t>
      </w:r>
    </w:p>
    <w:p w14:paraId="51AF9440" w14:textId="77777777" w:rsidR="007B74D3" w:rsidRDefault="009A000F">
      <w:pPr>
        <w:pStyle w:val="ListBullet"/>
      </w:pPr>
      <w:r>
        <w:t>&lt;Recommendation #2: Recommendation # 2 statement&gt;</w:t>
      </w:r>
    </w:p>
    <w:p w14:paraId="57D73098" w14:textId="77777777" w:rsidR="007B74D3" w:rsidRDefault="009A000F">
      <w:pPr>
        <w:pStyle w:val="ListBullet"/>
      </w:pPr>
      <w:r>
        <w:t>&lt;Recommendation #3: Recommendation # 3 statement&gt;</w:t>
      </w:r>
      <w:bookmarkStart w:id="0" w:name="_GoBack"/>
      <w:bookmarkEnd w:id="0"/>
    </w:p>
    <w:p w14:paraId="75700CC9" w14:textId="77777777" w:rsidR="007B74D3" w:rsidRDefault="009A000F">
      <w:pPr>
        <w:pStyle w:val="Heading1"/>
      </w:pPr>
      <w:r>
        <w:lastRenderedPageBreak/>
        <w:t>Our Proposal</w:t>
      </w:r>
    </w:p>
    <w:sdt>
      <w:sdtPr>
        <w:id w:val="-2021457460"/>
        <w:placeholder>
          <w:docPart w:val="785E41379367494CBC8BB652C87F8DC4"/>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7B74D3" w14:paraId="2E5C2E6E" w14:textId="77777777">
            <w:tc>
              <w:tcPr>
                <w:cnfStyle w:val="001000000000" w:firstRow="0" w:lastRow="0" w:firstColumn="1" w:lastColumn="0" w:oddVBand="0" w:evenVBand="0" w:oddHBand="0" w:evenHBand="0" w:firstRowFirstColumn="0" w:firstRowLastColumn="0" w:lastRowFirstColumn="0" w:lastRowLastColumn="0"/>
                <w:tcW w:w="308" w:type="pct"/>
              </w:tcPr>
              <w:p w14:paraId="66A7657E" w14:textId="77777777" w:rsidR="007B74D3" w:rsidRDefault="009A000F">
                <w:r>
                  <w:rPr>
                    <w:noProof/>
                  </w:rPr>
                  <mc:AlternateContent>
                    <mc:Choice Requires="wpg">
                      <w:drawing>
                        <wp:inline distT="0" distB="0" distL="0" distR="0" wp14:anchorId="09F37CA7" wp14:editId="5D01C8C4">
                          <wp:extent cx="141605" cy="141605"/>
                          <wp:effectExtent l="0" t="0" r="0" b="0"/>
                          <wp:docPr id="7"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62DF43"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s9JbggAACsoAAAOAAAAZHJzL2Uyb0RvYy54bWzcWtuOo0YQfY+Uf0A8Rsp6uBtrvavV3hQp&#10;l1V28gEMxjYKBgLMeDZfn1PdjV2ecUFnV3nJPIyxORR1TlVXVz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Abaz0luCAAAKygAAA4AAAAAAAAAAAAAAAAALgIAAGRy&#10;cy9lMm9Eb2MueG1sUEsBAi0AFAAGAAgAAAAhAAXiDD3ZAAAAAwEAAA8AAAAAAAAAAAAAAAAAyAoA&#10;AGRycy9kb3ducmV2LnhtbFBLBQYAAAAABAAEAPMAAADOCwAAAAA=&#10;">
                          <v:rect id="Rectangle 8"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Freeform 9"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EED70F5" w14:textId="77777777" w:rsidR="007B74D3" w:rsidRDefault="009A000F">
                <w:pPr>
                  <w:pStyle w:val="TipText"/>
                  <w:cnfStyle w:val="000000000000" w:firstRow="0" w:lastRow="0" w:firstColumn="0" w:lastColumn="0" w:oddVBand="0" w:evenVBand="0" w:oddHBand="0" w:evenHBand="0" w:firstRowFirstColumn="0" w:firstRowLastColumn="0" w:lastRowFirstColumn="0" w:lastRowLastColumn="0"/>
                </w:pPr>
                <w:r>
                  <w:t xml:space="preserve">[Provide background information, including a brief background on </w:t>
                </w:r>
                <w:r>
                  <w:t>your company and your understanding of the client’s needs and specific issues to be addressed. You may also choose to include the results of any related research, project history, and additional factors that impact the client’s needs, such as socio-economi</w:t>
                </w:r>
                <w:r>
                  <w:t>c trends or impending regulations.</w:t>
                </w:r>
              </w:p>
              <w:p w14:paraId="36134D35" w14:textId="77777777" w:rsidR="007B74D3" w:rsidRDefault="009A000F">
                <w:pPr>
                  <w:pStyle w:val="TipText"/>
                  <w:cnfStyle w:val="000000000000" w:firstRow="0" w:lastRow="0" w:firstColumn="0" w:lastColumn="0" w:oddVBand="0" w:evenVBand="0" w:oddHBand="0" w:evenHBand="0" w:firstRowFirstColumn="0" w:firstRowLastColumn="0" w:lastRowFirstColumn="0" w:lastRowLastColumn="0"/>
                </w:pPr>
                <w:r>
                  <w:t>Show your understanding of the benefits the client can expect. For example, describe the risks--what might be lost--if appropriate action is not taken and compare this to the benefits they can achieve with a positive cour</w:t>
                </w:r>
                <w:r>
                  <w:t>se of action. If applicable, identify potential areas of concern for the client and how you can address them. Such items may be fundamental issues that appear trivial, but are often overlooked by competing proposals.</w:t>
                </w:r>
              </w:p>
              <w:p w14:paraId="1D85BACE" w14:textId="77777777" w:rsidR="007B74D3" w:rsidRDefault="009A000F">
                <w:pPr>
                  <w:pStyle w:val="TipText"/>
                  <w:cnfStyle w:val="000000000000" w:firstRow="0" w:lastRow="0" w:firstColumn="0" w:lastColumn="0" w:oddVBand="0" w:evenVBand="0" w:oddHBand="0" w:evenHBand="0" w:firstRowFirstColumn="0" w:firstRowLastColumn="0" w:lastRowFirstColumn="0" w:lastRowLastColumn="0"/>
                </w:pPr>
                <w:r>
                  <w:t>Describe how your capabilities and prop</w:t>
                </w:r>
                <w:r>
                  <w:t>osed solution align with the client’s goals for the project, including how your qualifications can uniquely address the current opportunity.]</w:t>
                </w:r>
              </w:p>
            </w:tc>
          </w:tr>
        </w:tbl>
        <w:p w14:paraId="216DF147" w14:textId="77777777" w:rsidR="007B74D3" w:rsidRDefault="009A000F">
          <w:pPr>
            <w:pStyle w:val="NoSpacing"/>
          </w:pPr>
        </w:p>
      </w:sdtContent>
    </w:sdt>
    <w:p w14:paraId="11CDF6EE" w14:textId="77777777" w:rsidR="007B74D3" w:rsidRDefault="009A000F">
      <w:sdt>
        <w:sdtPr>
          <w:alias w:val="Client Name"/>
          <w:tag w:val=""/>
          <w:id w:val="364261442"/>
          <w:placeholder>
            <w:docPart w:val="BD9DD7D83D344769B8B191F6E8798CA4"/>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Pr>
              <w:rStyle w:val="PlaceholderText"/>
            </w:rPr>
            <w:t>&lt;Client’s Company&gt;</w:t>
          </w:r>
        </w:sdtContent>
      </w:sdt>
      <w:r>
        <w:t xml:space="preserve"> has a well-deserved reputation for quality customer service. However, faced with changes </w:t>
      </w:r>
      <w:r>
        <w:t xml:space="preserve">in distribution systems, economic impacts to transportation and logistics, and limitations that prevent taking full advantage of improvements in technology, </w:t>
      </w:r>
      <w:sdt>
        <w:sdtPr>
          <w:alias w:val="Client Name"/>
          <w:tag w:val=""/>
          <w:id w:val="-1383704395"/>
          <w:placeholder>
            <w:docPart w:val="BD9DD7D83D344769B8B191F6E8798CA4"/>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Pr>
              <w:rStyle w:val="PlaceholderText"/>
            </w:rPr>
            <w:t>&lt;Client’s Company&gt;</w:t>
          </w:r>
        </w:sdtContent>
      </w:sdt>
      <w:r>
        <w:t xml:space="preserve"> faces the possibility of decreasing sales revenues due customer perceptions of</w:t>
      </w:r>
      <w:r>
        <w:t xml:space="preserve"> slow delivery and services.</w:t>
      </w:r>
    </w:p>
    <w:p w14:paraId="2586BC8A" w14:textId="77777777" w:rsidR="007B74D3" w:rsidRDefault="009A000F">
      <w:r>
        <w:t xml:space="preserve">We have developed solutions to help businesses stay ahead of customer satisfaction trends and propose that </w:t>
      </w:r>
      <w:sdt>
        <w:sdtPr>
          <w:alias w:val="Client Name"/>
          <w:tag w:val=""/>
          <w:id w:val="1732887626"/>
          <w:placeholder>
            <w:docPart w:val="BD9DD7D83D344769B8B191F6E8798CA4"/>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Pr>
              <w:rStyle w:val="PlaceholderText"/>
            </w:rPr>
            <w:t>&lt;Client’s Company&gt;</w:t>
          </w:r>
        </w:sdtContent>
      </w:sdt>
      <w:r>
        <w:t xml:space="preserve"> implement a logistics solution focused on JIT order management and automation of many manual steps </w:t>
      </w:r>
      <w:r>
        <w:t xml:space="preserve">in your delivery process. Our solution easily integrates with a wide range of off-the-shelf CRM solutions and can enable </w:t>
      </w:r>
      <w:sdt>
        <w:sdtPr>
          <w:alias w:val="Client Name"/>
          <w:tag w:val=""/>
          <w:id w:val="-1864431781"/>
          <w:placeholder>
            <w:docPart w:val="BD9DD7D83D344769B8B191F6E8798CA4"/>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Pr>
              <w:rStyle w:val="PlaceholderText"/>
            </w:rPr>
            <w:t>&lt;Client’s Company&gt;</w:t>
          </w:r>
        </w:sdtContent>
      </w:sdt>
      <w:r>
        <w:t xml:space="preserve"> to fully realize the benefits of improved productivity throughout the entire sales cycle. Most importantly, we pro</w:t>
      </w:r>
      <w:r>
        <w:t>vide the training and support for this new solution that ensures your staff can ramp up quickly and realize concrete improvements in sales closure, customer satisfaction, and sales metrics.</w:t>
      </w:r>
    </w:p>
    <w:p w14:paraId="3CFBB6D3" w14:textId="77777777" w:rsidR="007B74D3" w:rsidRDefault="009A000F">
      <w:pPr>
        <w:pStyle w:val="Heading2"/>
      </w:pPr>
      <w:r>
        <w:t>Rationale</w:t>
      </w:r>
    </w:p>
    <w:sdt>
      <w:sdtPr>
        <w:id w:val="1914124807"/>
        <w:placeholder>
          <w:docPart w:val="785E41379367494CBC8BB652C87F8DC4"/>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7B74D3" w14:paraId="23F80897" w14:textId="77777777">
            <w:tc>
              <w:tcPr>
                <w:cnfStyle w:val="001000000000" w:firstRow="0" w:lastRow="0" w:firstColumn="1" w:lastColumn="0" w:oddVBand="0" w:evenVBand="0" w:oddHBand="0" w:evenHBand="0" w:firstRowFirstColumn="0" w:firstRowLastColumn="0" w:lastRowFirstColumn="0" w:lastRowLastColumn="0"/>
                <w:tcW w:w="308" w:type="pct"/>
              </w:tcPr>
              <w:p w14:paraId="1FA19B70" w14:textId="77777777" w:rsidR="007B74D3" w:rsidRDefault="009A000F">
                <w:r>
                  <w:rPr>
                    <w:noProof/>
                  </w:rPr>
                  <mc:AlternateContent>
                    <mc:Choice Requires="wpg">
                      <w:drawing>
                        <wp:inline distT="0" distB="0" distL="0" distR="0" wp14:anchorId="287FE697" wp14:editId="4DBDEB19">
                          <wp:extent cx="141605" cy="141605"/>
                          <wp:effectExtent l="0" t="0" r="0" b="0"/>
                          <wp:docPr id="13"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196584"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JtVE3kIAAAwKAAADgAAAAAAAAAA&#10;AAAAAAAuAgAAZHJzL2Uyb0RvYy54bWxQSwECLQAUAAYACAAAACEABeIMPdkAAAADAQAADwAAAAAA&#10;AAAAAAAAAADTCgAAZHJzL2Rvd25yZXYueG1sUEsFBgAAAAAEAAQA8wAAANkLAAAAAA==&#10;">
                          <v:rect id="Rectangle 14"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" fillcolor="#5b9bd5 [3204]" stroked="f" strokeweight="0"/>
                          <v:shape id="Freeform 15"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5D4E8EA" w14:textId="77777777" w:rsidR="007B74D3" w:rsidRDefault="009A000F">
                <w:pPr>
                  <w:pStyle w:val="TipText"/>
                  <w:cnfStyle w:val="000000000000" w:firstRow="0" w:lastRow="0" w:firstColumn="0" w:lastColumn="0" w:oddVBand="0" w:evenVBand="0" w:oddHBand="0" w:evenHBand="0" w:firstRowFirstColumn="0" w:firstRowLastColumn="0" w:lastRowFirstColumn="0" w:lastRowLastColumn="0"/>
                </w:pPr>
                <w:r>
                  <w:t>[Describe your reasons for developing the project as y</w:t>
                </w:r>
                <w:r>
                  <w:t>ou have proposed it. You may need to justify why you have chosen your unique approach. Consider including the following points in your rationale.]</w:t>
                </w:r>
              </w:p>
            </w:tc>
          </w:tr>
        </w:tbl>
        <w:p w14:paraId="7D6E4971" w14:textId="77777777" w:rsidR="007B74D3" w:rsidRDefault="009A000F">
          <w:pPr>
            <w:pStyle w:val="NoSpacing"/>
          </w:pPr>
        </w:p>
      </w:sdtContent>
    </w:sdt>
    <w:p w14:paraId="0B0463EC" w14:textId="77777777" w:rsidR="007B74D3" w:rsidRDefault="009A000F">
      <w:pPr>
        <w:pStyle w:val="ListBullet"/>
      </w:pPr>
      <w:r>
        <w:t>Research</w:t>
      </w:r>
    </w:p>
    <w:p w14:paraId="427A0F8E" w14:textId="77777777" w:rsidR="007B74D3" w:rsidRDefault="009A000F">
      <w:pPr>
        <w:pStyle w:val="ListBullet"/>
      </w:pPr>
      <w:r>
        <w:t>Market opportunities</w:t>
      </w:r>
    </w:p>
    <w:p w14:paraId="5FB3849D" w14:textId="77777777" w:rsidR="007B74D3" w:rsidRDefault="009A000F">
      <w:pPr>
        <w:pStyle w:val="ListBullet"/>
      </w:pPr>
      <w:r>
        <w:t>Alignment with mission</w:t>
      </w:r>
    </w:p>
    <w:p w14:paraId="04F36690" w14:textId="77777777" w:rsidR="007B74D3" w:rsidRDefault="009A000F">
      <w:pPr>
        <w:pStyle w:val="ListBullet"/>
      </w:pPr>
      <w:r>
        <w:t>Current resources/technology</w:t>
      </w:r>
    </w:p>
    <w:p w14:paraId="08B24888" w14:textId="77777777" w:rsidR="007B74D3" w:rsidRDefault="009A000F">
      <w:pPr>
        <w:pStyle w:val="Heading2"/>
      </w:pPr>
      <w:r>
        <w:t>Execution Strategy</w:t>
      </w:r>
    </w:p>
    <w:p w14:paraId="3A952EF2" w14:textId="77777777" w:rsidR="007B74D3" w:rsidRDefault="009A000F">
      <w:r>
        <w:t xml:space="preserve">Our </w:t>
      </w:r>
      <w:r>
        <w:t>execution strategy incorporates proven methodologies, extremely qualified personnel, and a highly responsive approach to managing deliverables. Following is a description of our project methods, including how the project will be developed, a proposed timel</w:t>
      </w:r>
      <w:r>
        <w:t>ine of events, and reasons for why we suggest developing the project as described.</w:t>
      </w:r>
    </w:p>
    <w:sdt>
      <w:sdtPr>
        <w:id w:val="2041400931"/>
        <w:placeholder>
          <w:docPart w:val="785E41379367494CBC8BB652C87F8DC4"/>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7B74D3" w14:paraId="737BB64C" w14:textId="77777777">
            <w:tc>
              <w:tcPr>
                <w:cnfStyle w:val="001000000000" w:firstRow="0" w:lastRow="0" w:firstColumn="1" w:lastColumn="0" w:oddVBand="0" w:evenVBand="0" w:oddHBand="0" w:evenHBand="0" w:firstRowFirstColumn="0" w:firstRowLastColumn="0" w:lastRowFirstColumn="0" w:lastRowLastColumn="0"/>
                <w:tcW w:w="308" w:type="pct"/>
              </w:tcPr>
              <w:p w14:paraId="0836D3D5" w14:textId="77777777" w:rsidR="007B74D3" w:rsidRDefault="009A000F">
                <w:r>
                  <w:rPr>
                    <w:noProof/>
                  </w:rPr>
                  <mc:AlternateContent>
                    <mc:Choice Requires="wpg">
                      <w:drawing>
                        <wp:inline distT="0" distB="0" distL="0" distR="0" wp14:anchorId="09F0F96C" wp14:editId="7C9D67D1">
                          <wp:extent cx="141605" cy="141605"/>
                          <wp:effectExtent l="0" t="0" r="0" b="0"/>
                          <wp:docPr id="23"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 name="Rectangle 24"/>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 name="Freeform 25"/>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C9C3A9C"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pJXBFXYIAAAwKAAADgAAAAAAAAAAAAAA&#10;AAAuAgAAZHJzL2Uyb0RvYy54bWxQSwECLQAUAAYACAAAACEABeIMPdkAAAADAQAADwAAAAAAAAAA&#10;AAAAAADQCgAAZHJzL2Rvd25yZXYueG1sUEsFBgAAAAAEAAQA8wAAANYLAAAAAA==&#10;">
                          <v:rect id="Rectangle 24"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" fillcolor="#5b9bd5 [3204]" stroked="f" strokeweight="0"/>
                          <v:shape id="Freeform 25"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VyxQAAANsAAAAPAAAAZHJzL2Rvd25yZXYueG1sRI9Ba8JA&#10;FITvgv9heUJvZlOh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CkwIVy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A6944A8" w14:textId="77777777" w:rsidR="007B74D3" w:rsidRDefault="009A000F">
                <w:pPr>
                  <w:pStyle w:val="TipText"/>
                  <w:cnfStyle w:val="000000000000" w:firstRow="0" w:lastRow="0" w:firstColumn="0" w:lastColumn="0" w:oddVBand="0" w:evenVBand="0" w:oddHBand="0" w:evenHBand="0" w:firstRowFirstColumn="0" w:firstRowLastColumn="0" w:lastRowFirstColumn="0" w:lastRowLastColumn="0"/>
                </w:pPr>
                <w:r>
                  <w:t>[Summarize your strategy based on your research into the client’s needs, your experience in providing similar services to other clients, etc.]</w:t>
                </w:r>
              </w:p>
            </w:tc>
          </w:tr>
        </w:tbl>
        <w:p w14:paraId="6C0D7692" w14:textId="77777777" w:rsidR="007B74D3" w:rsidRDefault="009A000F">
          <w:pPr>
            <w:pStyle w:val="NoSpacing"/>
          </w:pPr>
        </w:p>
      </w:sdtContent>
    </w:sdt>
    <w:p w14:paraId="5B8AADB5" w14:textId="77777777" w:rsidR="007B74D3" w:rsidRDefault="009A000F">
      <w:pPr>
        <w:pStyle w:val="Heading2"/>
      </w:pPr>
      <w:r>
        <w:lastRenderedPageBreak/>
        <w:t>Technical/Project Approa</w:t>
      </w:r>
      <w:r>
        <w:t>ch</w:t>
      </w:r>
    </w:p>
    <w:sdt>
      <w:sdtPr>
        <w:id w:val="-2035031659"/>
        <w:placeholder>
          <w:docPart w:val="785E41379367494CBC8BB652C87F8DC4"/>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7B74D3" w14:paraId="77EA8240" w14:textId="77777777">
            <w:tc>
              <w:tcPr>
                <w:cnfStyle w:val="001000000000" w:firstRow="0" w:lastRow="0" w:firstColumn="1" w:lastColumn="0" w:oddVBand="0" w:evenVBand="0" w:oddHBand="0" w:evenHBand="0" w:firstRowFirstColumn="0" w:firstRowLastColumn="0" w:lastRowFirstColumn="0" w:lastRowLastColumn="0"/>
                <w:tcW w:w="308" w:type="pct"/>
              </w:tcPr>
              <w:p w14:paraId="7236DD88" w14:textId="77777777" w:rsidR="007B74D3" w:rsidRDefault="009A000F">
                <w:r>
                  <w:rPr>
                    <w:noProof/>
                  </w:rPr>
                  <mc:AlternateContent>
                    <mc:Choice Requires="wpg">
                      <w:drawing>
                        <wp:inline distT="0" distB="0" distL="0" distR="0" wp14:anchorId="3DA4B6FC" wp14:editId="730CB756">
                          <wp:extent cx="141605" cy="141605"/>
                          <wp:effectExtent l="0" t="0" r="0" b="0"/>
                          <wp:docPr id="29"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 name="Rectangle 3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 name="Freeform 3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9F5DCED"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L8haVfggAADAoAAAOAAAA&#10;AAAAAAAAAAAAAC4CAABkcnMvZTJvRG9jLnhtbFBLAQItABQABgAIAAAAIQAF4gw92QAAAAMBAAAP&#10;AAAAAAAAAAAAAAAAANgKAABkcnMvZG93bnJldi54bWxQSwUGAAAAAAQABADzAAAA3gsAAAAA&#10;">
                          <v:rect id="Rectangle 30"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" fillcolor="#5b9bd5 [3204]" stroked="f" strokeweight="0"/>
                          <v:shape id="Freeform 3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hWsxAAAANsAAAAPAAAAZHJzL2Rvd25yZXYueG1sRI9Ba8JA&#10;FITvgv9heUJvZmOF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F4iF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DD9002" w14:textId="77777777" w:rsidR="007B74D3" w:rsidRDefault="009A000F">
                <w:pPr>
                  <w:pStyle w:val="TipText"/>
                  <w:cnfStyle w:val="000000000000" w:firstRow="0" w:lastRow="0" w:firstColumn="0" w:lastColumn="0" w:oddVBand="0" w:evenVBand="0" w:oddHBand="0" w:evenHBand="0" w:firstRowFirstColumn="0" w:firstRowLastColumn="0" w:lastRowFirstColumn="0" w:lastRowLastColumn="0"/>
                </w:pPr>
                <w:r>
                  <w:t xml:space="preserve">[Describe the details of how the project will be managed from start to finish. This will include your specific methodologies for completing deliverables, project management tools and techniques, communications with the client, methods to evaluate and </w:t>
                </w:r>
                <w:r>
                  <w:t>mitigate risk, and how the project will be evaluated.]</w:t>
                </w:r>
              </w:p>
            </w:tc>
          </w:tr>
        </w:tbl>
        <w:p w14:paraId="7A93D62B" w14:textId="77777777" w:rsidR="007B74D3" w:rsidRDefault="009A000F"/>
      </w:sdtContent>
    </w:sdt>
    <w:p w14:paraId="148C38D1" w14:textId="77777777" w:rsidR="007B74D3" w:rsidRDefault="009A000F">
      <w:pPr>
        <w:pStyle w:val="Heading2"/>
      </w:pPr>
      <w:r>
        <w:t>Resources</w:t>
      </w:r>
    </w:p>
    <w:sdt>
      <w:sdtPr>
        <w:id w:val="-258224699"/>
        <w:placeholder>
          <w:docPart w:val="785E41379367494CBC8BB652C87F8DC4"/>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7B74D3" w14:paraId="0B3C04F3" w14:textId="77777777">
            <w:tc>
              <w:tcPr>
                <w:cnfStyle w:val="001000000000" w:firstRow="0" w:lastRow="0" w:firstColumn="1" w:lastColumn="0" w:oddVBand="0" w:evenVBand="0" w:oddHBand="0" w:evenHBand="0" w:firstRowFirstColumn="0" w:firstRowLastColumn="0" w:lastRowFirstColumn="0" w:lastRowLastColumn="0"/>
                <w:tcW w:w="308" w:type="pct"/>
              </w:tcPr>
              <w:p w14:paraId="626C73E1" w14:textId="77777777" w:rsidR="007B74D3" w:rsidRDefault="009A000F">
                <w:r>
                  <w:rPr>
                    <w:noProof/>
                  </w:rPr>
                  <mc:AlternateContent>
                    <mc:Choice Requires="wpg">
                      <w:drawing>
                        <wp:inline distT="0" distB="0" distL="0" distR="0" wp14:anchorId="49E25D9F" wp14:editId="0C2E6E83">
                          <wp:extent cx="141605" cy="141605"/>
                          <wp:effectExtent l="0" t="0" r="0" b="0"/>
                          <wp:docPr id="32"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 name="Rectangle 33"/>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 name="Freeform 3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27180A3"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OfQ4ml6CAAAMCgAAA4AAAAAAAAA&#10;AAAAAAAALgIAAGRycy9lMm9Eb2MueG1sUEsBAi0AFAAGAAgAAAAhAAXiDD3ZAAAAAwEAAA8AAAAA&#10;AAAAAAAAAAAA1AoAAGRycy9kb3ducmV2LnhtbFBLBQYAAAAABAAEAPMAAADaCwAAAAA=&#10;">
                          <v:rect id="Rectangle 33"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" fillcolor="#5b9bd5 [3204]" stroked="f" strokeweight="0"/>
                          <v:shape id="Freeform 34"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bY0xQAAANsAAAAPAAAAZHJzL2Rvd25yZXYueG1sRI9Ba8JA&#10;FITvBf/D8gRvdVOV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OVbY0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5A6634A" w14:textId="77777777" w:rsidR="007B74D3" w:rsidRDefault="009A000F">
                <w:pPr>
                  <w:pStyle w:val="TipText"/>
                  <w:cnfStyle w:val="000000000000" w:firstRow="0" w:lastRow="0" w:firstColumn="0" w:lastColumn="0" w:oddVBand="0" w:evenVBand="0" w:oddHBand="0" w:evenHBand="0" w:firstRowFirstColumn="0" w:firstRowLastColumn="0" w:lastRowFirstColumn="0" w:lastRowLastColumn="0"/>
                </w:pPr>
                <w:r>
                  <w:t>[Describe the resources you have in place or plan to acquire, such as qualified contractors, facilities, and technology.]</w:t>
                </w:r>
              </w:p>
            </w:tc>
          </w:tr>
        </w:tbl>
        <w:p w14:paraId="18968385" w14:textId="77777777" w:rsidR="007B74D3" w:rsidRDefault="009A000F"/>
      </w:sdtContent>
    </w:sdt>
    <w:p w14:paraId="6140435B" w14:textId="77777777" w:rsidR="007B74D3" w:rsidRDefault="009A000F">
      <w:pPr>
        <w:pStyle w:val="Heading2"/>
      </w:pPr>
      <w:r>
        <w:t>Project Deliverables</w:t>
      </w:r>
    </w:p>
    <w:p w14:paraId="7964E32E" w14:textId="77777777" w:rsidR="007B74D3" w:rsidRDefault="009A000F">
      <w:r>
        <w:t>Following is a complete list of all pr</w:t>
      </w:r>
      <w:r>
        <w:t>oject deliverables:</w:t>
      </w:r>
    </w:p>
    <w:tbl>
      <w:tblPr>
        <w:tblStyle w:val="ProposalTable"/>
        <w:tblW w:w="5000" w:type="pct"/>
        <w:tblLook w:val="04A0" w:firstRow="1" w:lastRow="0" w:firstColumn="1" w:lastColumn="0" w:noHBand="0" w:noVBand="1"/>
        <w:tblDescription w:val="Project deliverables"/>
      </w:tblPr>
      <w:tblGrid>
        <w:gridCol w:w="2784"/>
        <w:gridCol w:w="6566"/>
      </w:tblGrid>
      <w:tr w:rsidR="007B74D3" w14:paraId="0A18B834" w14:textId="77777777" w:rsidTr="007B74D3">
        <w:trPr>
          <w:cnfStyle w:val="100000000000" w:firstRow="1" w:lastRow="0" w:firstColumn="0" w:lastColumn="0" w:oddVBand="0" w:evenVBand="0" w:oddHBand="0" w:evenHBand="0" w:firstRowFirstColumn="0" w:firstRowLastColumn="0" w:lastRowFirstColumn="0" w:lastRowLastColumn="0"/>
        </w:trPr>
        <w:tc>
          <w:tcPr>
            <w:tcW w:w="1489" w:type="pct"/>
          </w:tcPr>
          <w:p w14:paraId="2E6C55D8" w14:textId="77777777" w:rsidR="007B74D3" w:rsidRDefault="009A000F">
            <w:r>
              <w:t>Deliverable</w:t>
            </w:r>
          </w:p>
        </w:tc>
        <w:tc>
          <w:tcPr>
            <w:tcW w:w="3511" w:type="pct"/>
          </w:tcPr>
          <w:p w14:paraId="0D261C4F" w14:textId="77777777" w:rsidR="007B74D3" w:rsidRDefault="009A000F">
            <w:r>
              <w:t>Description</w:t>
            </w:r>
          </w:p>
        </w:tc>
      </w:tr>
      <w:tr w:rsidR="007B74D3" w14:paraId="731F67F3" w14:textId="77777777" w:rsidTr="007B74D3">
        <w:tc>
          <w:tcPr>
            <w:tcW w:w="1489" w:type="pct"/>
          </w:tcPr>
          <w:p w14:paraId="715F4A86" w14:textId="77777777" w:rsidR="007B74D3" w:rsidRDefault="009A000F">
            <w:r>
              <w:t>&lt;Deliverable #1&gt;</w:t>
            </w:r>
          </w:p>
        </w:tc>
        <w:tc>
          <w:tcPr>
            <w:tcW w:w="3511" w:type="pct"/>
          </w:tcPr>
          <w:p w14:paraId="6FBAFA40" w14:textId="77777777" w:rsidR="007B74D3" w:rsidRDefault="009A000F">
            <w:r>
              <w:t>&lt;Brief description&gt;</w:t>
            </w:r>
          </w:p>
        </w:tc>
      </w:tr>
      <w:tr w:rsidR="007B74D3" w14:paraId="271BF093" w14:textId="77777777" w:rsidTr="007B74D3">
        <w:tc>
          <w:tcPr>
            <w:tcW w:w="1489" w:type="pct"/>
          </w:tcPr>
          <w:p w14:paraId="16E3DB7A" w14:textId="77777777" w:rsidR="007B74D3" w:rsidRDefault="007B74D3"/>
        </w:tc>
        <w:tc>
          <w:tcPr>
            <w:tcW w:w="3511" w:type="pct"/>
          </w:tcPr>
          <w:p w14:paraId="3E679716" w14:textId="77777777" w:rsidR="007B74D3" w:rsidRDefault="007B74D3"/>
        </w:tc>
      </w:tr>
      <w:tr w:rsidR="007B74D3" w14:paraId="5A3EABC2" w14:textId="77777777" w:rsidTr="007B74D3">
        <w:tc>
          <w:tcPr>
            <w:tcW w:w="1489" w:type="pct"/>
          </w:tcPr>
          <w:p w14:paraId="75E8F91D" w14:textId="77777777" w:rsidR="007B74D3" w:rsidRDefault="007B74D3"/>
        </w:tc>
        <w:tc>
          <w:tcPr>
            <w:tcW w:w="3511" w:type="pct"/>
          </w:tcPr>
          <w:p w14:paraId="05A9B2D8" w14:textId="77777777" w:rsidR="007B74D3" w:rsidRDefault="007B74D3"/>
        </w:tc>
      </w:tr>
    </w:tbl>
    <w:p w14:paraId="31502086" w14:textId="77777777" w:rsidR="007B74D3" w:rsidRDefault="009A000F">
      <w:pPr>
        <w:pStyle w:val="Heading2"/>
      </w:pPr>
      <w:r>
        <w:t>Timeline for Execution</w:t>
      </w:r>
    </w:p>
    <w:sdt>
      <w:sdtPr>
        <w:id w:val="-902288046"/>
        <w:placeholder>
          <w:docPart w:val="785E41379367494CBC8BB652C87F8DC4"/>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7B74D3" w14:paraId="1AB46591" w14:textId="77777777">
            <w:tc>
              <w:tcPr>
                <w:cnfStyle w:val="001000000000" w:firstRow="0" w:lastRow="0" w:firstColumn="1" w:lastColumn="0" w:oddVBand="0" w:evenVBand="0" w:oddHBand="0" w:evenHBand="0" w:firstRowFirstColumn="0" w:firstRowLastColumn="0" w:lastRowFirstColumn="0" w:lastRowLastColumn="0"/>
                <w:tcW w:w="308" w:type="pct"/>
              </w:tcPr>
              <w:p w14:paraId="69FC6F7F" w14:textId="77777777" w:rsidR="007B74D3" w:rsidRDefault="009A000F">
                <w:r>
                  <w:rPr>
                    <w:noProof/>
                  </w:rPr>
                  <mc:AlternateContent>
                    <mc:Choice Requires="wpg">
                      <w:drawing>
                        <wp:inline distT="0" distB="0" distL="0" distR="0" wp14:anchorId="6C525195" wp14:editId="2D10B199">
                          <wp:extent cx="141605" cy="141605"/>
                          <wp:effectExtent l="0" t="0" r="0" b="0"/>
                          <wp:docPr id="41"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ctangle 4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43"/>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80280A"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NfVW+dQgAADAoAAAOAAAAAAAAAAAAAAAA&#10;AC4CAABkcnMvZTJvRG9jLnhtbFBLAQItABQABgAIAAAAIQAF4gw92QAAAAMBAAAPAAAAAAAAAAAA&#10;AAAAAM8KAABkcnMvZG93bnJldi54bWxQSwUGAAAAAAQABADzAAAA1QsAAAAA&#10;">
                          <v:rect id="Rectangle 42"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" fillcolor="#5b9bd5 [3204]" stroked="f" strokeweight="0"/>
                          <v:shape id="Freeform 43"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44E4B88" w14:textId="77777777" w:rsidR="007B74D3" w:rsidRDefault="009A000F">
                <w:pPr>
                  <w:pStyle w:val="TipText"/>
                  <w:cnfStyle w:val="000000000000" w:firstRow="0" w:lastRow="0" w:firstColumn="0" w:lastColumn="0" w:oddVBand="0" w:evenVBand="0" w:oddHBand="0" w:evenHBand="0" w:firstRowFirstColumn="0" w:firstRowLastColumn="0" w:lastRowFirstColumn="0" w:lastRowLastColumn="0"/>
                </w:pPr>
                <w:r>
                  <w:t>[Summarize the timeline of project-related events from start to finish.]</w:t>
                </w:r>
              </w:p>
            </w:tc>
          </w:tr>
        </w:tbl>
        <w:p w14:paraId="15A93841" w14:textId="77777777" w:rsidR="007B74D3" w:rsidRDefault="009A000F">
          <w:pPr>
            <w:pStyle w:val="NoSpacing"/>
          </w:pPr>
        </w:p>
      </w:sdtContent>
    </w:sdt>
    <w:p w14:paraId="17DFE185" w14:textId="77777777" w:rsidR="007B74D3" w:rsidRDefault="009A000F">
      <w:r>
        <w:t xml:space="preserve">Key project dates are outlined below. Dates are best-guess </w:t>
      </w:r>
      <w:r>
        <w:t>estimates and are subject to change until a contract is executed.</w:t>
      </w:r>
    </w:p>
    <w:sdt>
      <w:sdtPr>
        <w:id w:val="-100260380"/>
        <w:placeholder>
          <w:docPart w:val="785E41379367494CBC8BB652C87F8DC4"/>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7B74D3" w14:paraId="27C94328" w14:textId="77777777">
            <w:tc>
              <w:tcPr>
                <w:cnfStyle w:val="001000000000" w:firstRow="0" w:lastRow="0" w:firstColumn="1" w:lastColumn="0" w:oddVBand="0" w:evenVBand="0" w:oddHBand="0" w:evenHBand="0" w:firstRowFirstColumn="0" w:firstRowLastColumn="0" w:lastRowFirstColumn="0" w:lastRowLastColumn="0"/>
                <w:tcW w:w="308" w:type="pct"/>
              </w:tcPr>
              <w:p w14:paraId="02DB5EDF" w14:textId="77777777" w:rsidR="007B74D3" w:rsidRDefault="009A000F">
                <w:r>
                  <w:rPr>
                    <w:noProof/>
                  </w:rPr>
                  <mc:AlternateContent>
                    <mc:Choice Requires="wpg">
                      <w:drawing>
                        <wp:inline distT="0" distB="0" distL="0" distR="0" wp14:anchorId="747A06C8" wp14:editId="08631C72">
                          <wp:extent cx="141605" cy="141605"/>
                          <wp:effectExtent l="0" t="0" r="0" b="0"/>
                          <wp:docPr id="38"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angle 39"/>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40"/>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BD299AC"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hfPdAgAADAoAAAOAAAAZHJzL2Uyb0RvYy54bWzcWtuOo0YQfY+Uf0A8Rsp6uBtrvavV3hQp&#10;l1V28gEMxjYKBgLMeDZfn1PdjV2ecUFnV3nJPIyx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NxGF890CAAAMCgAAA4AAAAAAAAAAAAAAAAA&#10;LgIAAGRycy9lMm9Eb2MueG1sUEsBAi0AFAAGAAgAAAAhAAXiDD3ZAAAAAwEAAA8AAAAAAAAAAAAA&#10;AAAAzgoAAGRycy9kb3ducmV2LnhtbFBLBQYAAAAABAAEAPMAAADUCwAAAAA=&#10;">
                          <v:rect id="Rectangle 39"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" fillcolor="#5b9bd5 [3204]" stroked="f" strokeweight="0"/>
                          <v:shape id="Freeform 40"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NKwgAAANsAAAAPAAAAZHJzL2Rvd25yZXYueG1sRE9Na8JA&#10;EL0X+h+WKXirmxYx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BpaMNK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D3434A" w14:textId="77777777" w:rsidR="007B74D3" w:rsidRDefault="009A000F">
                <w:pPr>
                  <w:pStyle w:val="TipText"/>
                  <w:cnfStyle w:val="000000000000" w:firstRow="0" w:lastRow="0" w:firstColumn="0" w:lastColumn="0" w:oddVBand="0" w:evenVBand="0" w:oddHBand="0" w:evenHBand="0" w:firstRowFirstColumn="0" w:firstRowLastColumn="0" w:lastRowFirstColumn="0" w:lastRowLastColumn="0"/>
                </w:pPr>
                <w:r>
                  <w:t xml:space="preserve">[In the table that follows, include all important dates related to the project, broken down by date and duration. The descriptions shown are for illustration purposes only: replace them </w:t>
                </w:r>
                <w:r>
                  <w:t>with meaningful descriptions related to your project. Items can include such things as payment and project milestones, installation schedules, meetings, or reviews.]</w:t>
                </w:r>
              </w:p>
            </w:tc>
          </w:tr>
        </w:tbl>
        <w:p w14:paraId="6F2214C5" w14:textId="77777777" w:rsidR="007B74D3" w:rsidRDefault="009A000F">
          <w:pPr>
            <w:pStyle w:val="NoSpacing"/>
          </w:pPr>
        </w:p>
      </w:sdtContent>
    </w:sdt>
    <w:tbl>
      <w:tblPr>
        <w:tblStyle w:val="ProposalTable"/>
        <w:tblW w:w="5000" w:type="pct"/>
        <w:tblLook w:val="04A0" w:firstRow="1" w:lastRow="0" w:firstColumn="1" w:lastColumn="0" w:noHBand="0" w:noVBand="1"/>
        <w:tblDescription w:val="Project timeline"/>
      </w:tblPr>
      <w:tblGrid>
        <w:gridCol w:w="3956"/>
        <w:gridCol w:w="1798"/>
        <w:gridCol w:w="1797"/>
        <w:gridCol w:w="1799"/>
      </w:tblGrid>
      <w:tr w:rsidR="007B74D3" w14:paraId="49DB1C5F" w14:textId="77777777" w:rsidTr="007B74D3">
        <w:trPr>
          <w:cnfStyle w:val="100000000000" w:firstRow="1" w:lastRow="0" w:firstColumn="0" w:lastColumn="0" w:oddVBand="0" w:evenVBand="0" w:oddHBand="0" w:evenHBand="0" w:firstRowFirstColumn="0" w:firstRowLastColumn="0" w:lastRowFirstColumn="0" w:lastRowLastColumn="0"/>
        </w:trPr>
        <w:tc>
          <w:tcPr>
            <w:tcW w:w="2115" w:type="pct"/>
          </w:tcPr>
          <w:p w14:paraId="0983AF19" w14:textId="77777777" w:rsidR="007B74D3" w:rsidRDefault="009A000F">
            <w:r>
              <w:t>Description</w:t>
            </w:r>
          </w:p>
        </w:tc>
        <w:tc>
          <w:tcPr>
            <w:tcW w:w="961" w:type="pct"/>
          </w:tcPr>
          <w:p w14:paraId="1BE10A5B" w14:textId="77777777" w:rsidR="007B74D3" w:rsidRDefault="009A000F">
            <w:r>
              <w:t>Start Date</w:t>
            </w:r>
          </w:p>
        </w:tc>
        <w:tc>
          <w:tcPr>
            <w:tcW w:w="961" w:type="pct"/>
          </w:tcPr>
          <w:p w14:paraId="23570859" w14:textId="77777777" w:rsidR="007B74D3" w:rsidRDefault="009A000F">
            <w:r>
              <w:t>End Date</w:t>
            </w:r>
          </w:p>
        </w:tc>
        <w:tc>
          <w:tcPr>
            <w:tcW w:w="962" w:type="pct"/>
          </w:tcPr>
          <w:p w14:paraId="5CE7F627" w14:textId="77777777" w:rsidR="007B74D3" w:rsidRDefault="009A000F">
            <w:r>
              <w:t>Duration</w:t>
            </w:r>
          </w:p>
        </w:tc>
      </w:tr>
      <w:tr w:rsidR="007B74D3" w14:paraId="06BD3234" w14:textId="77777777" w:rsidTr="007B74D3">
        <w:tc>
          <w:tcPr>
            <w:tcW w:w="2115" w:type="pct"/>
          </w:tcPr>
          <w:p w14:paraId="75DC390F" w14:textId="77777777" w:rsidR="007B74D3" w:rsidRDefault="009A000F">
            <w:r>
              <w:t>&lt;Project Start&gt;</w:t>
            </w:r>
          </w:p>
        </w:tc>
        <w:tc>
          <w:tcPr>
            <w:tcW w:w="961" w:type="pct"/>
          </w:tcPr>
          <w:p w14:paraId="1C85D868" w14:textId="77777777" w:rsidR="007B74D3" w:rsidRDefault="007B74D3"/>
        </w:tc>
        <w:tc>
          <w:tcPr>
            <w:tcW w:w="961" w:type="pct"/>
          </w:tcPr>
          <w:p w14:paraId="55CBCD3F" w14:textId="77777777" w:rsidR="007B74D3" w:rsidRDefault="007B74D3"/>
        </w:tc>
        <w:tc>
          <w:tcPr>
            <w:tcW w:w="962" w:type="pct"/>
          </w:tcPr>
          <w:p w14:paraId="068DBDF6" w14:textId="77777777" w:rsidR="007B74D3" w:rsidRDefault="007B74D3"/>
        </w:tc>
      </w:tr>
      <w:tr w:rsidR="007B74D3" w14:paraId="61167984" w14:textId="77777777" w:rsidTr="007B74D3">
        <w:tc>
          <w:tcPr>
            <w:tcW w:w="2115" w:type="pct"/>
          </w:tcPr>
          <w:p w14:paraId="233BB255" w14:textId="77777777" w:rsidR="007B74D3" w:rsidRDefault="009A000F">
            <w:r>
              <w:t>&lt;Milestone 1&gt;</w:t>
            </w:r>
          </w:p>
        </w:tc>
        <w:tc>
          <w:tcPr>
            <w:tcW w:w="961" w:type="pct"/>
          </w:tcPr>
          <w:p w14:paraId="44353E9F" w14:textId="77777777" w:rsidR="007B74D3" w:rsidRDefault="007B74D3"/>
        </w:tc>
        <w:tc>
          <w:tcPr>
            <w:tcW w:w="961" w:type="pct"/>
          </w:tcPr>
          <w:p w14:paraId="49B02823" w14:textId="77777777" w:rsidR="007B74D3" w:rsidRDefault="007B74D3"/>
        </w:tc>
        <w:tc>
          <w:tcPr>
            <w:tcW w:w="962" w:type="pct"/>
          </w:tcPr>
          <w:p w14:paraId="0600A068" w14:textId="77777777" w:rsidR="007B74D3" w:rsidRDefault="007B74D3"/>
        </w:tc>
      </w:tr>
      <w:tr w:rsidR="007B74D3" w14:paraId="5FF295CD" w14:textId="77777777" w:rsidTr="007B74D3">
        <w:tc>
          <w:tcPr>
            <w:tcW w:w="2115" w:type="pct"/>
          </w:tcPr>
          <w:p w14:paraId="36409E96" w14:textId="77777777" w:rsidR="007B74D3" w:rsidRDefault="009A000F">
            <w:r>
              <w:t>&lt;Milestone 2&gt;</w:t>
            </w:r>
          </w:p>
        </w:tc>
        <w:tc>
          <w:tcPr>
            <w:tcW w:w="961" w:type="pct"/>
          </w:tcPr>
          <w:p w14:paraId="6810ADF7" w14:textId="77777777" w:rsidR="007B74D3" w:rsidRDefault="007B74D3"/>
        </w:tc>
        <w:tc>
          <w:tcPr>
            <w:tcW w:w="961" w:type="pct"/>
          </w:tcPr>
          <w:p w14:paraId="62EED5E3" w14:textId="77777777" w:rsidR="007B74D3" w:rsidRDefault="007B74D3"/>
        </w:tc>
        <w:tc>
          <w:tcPr>
            <w:tcW w:w="962" w:type="pct"/>
          </w:tcPr>
          <w:p w14:paraId="7F905AA6" w14:textId="77777777" w:rsidR="007B74D3" w:rsidRDefault="007B74D3"/>
        </w:tc>
      </w:tr>
      <w:tr w:rsidR="007B74D3" w14:paraId="3FA23A64" w14:textId="77777777" w:rsidTr="007B74D3">
        <w:tc>
          <w:tcPr>
            <w:tcW w:w="2115" w:type="pct"/>
          </w:tcPr>
          <w:p w14:paraId="7869D148" w14:textId="77777777" w:rsidR="007B74D3" w:rsidRDefault="009A000F">
            <w:r>
              <w:t>&lt;Phase 1 Complete&gt;</w:t>
            </w:r>
          </w:p>
        </w:tc>
        <w:tc>
          <w:tcPr>
            <w:tcW w:w="961" w:type="pct"/>
          </w:tcPr>
          <w:p w14:paraId="0E8EA202" w14:textId="77777777" w:rsidR="007B74D3" w:rsidRDefault="007B74D3"/>
        </w:tc>
        <w:tc>
          <w:tcPr>
            <w:tcW w:w="961" w:type="pct"/>
          </w:tcPr>
          <w:p w14:paraId="10E9DB1B" w14:textId="77777777" w:rsidR="007B74D3" w:rsidRDefault="007B74D3"/>
        </w:tc>
        <w:tc>
          <w:tcPr>
            <w:tcW w:w="962" w:type="pct"/>
          </w:tcPr>
          <w:p w14:paraId="76874D02" w14:textId="77777777" w:rsidR="007B74D3" w:rsidRDefault="007B74D3"/>
        </w:tc>
      </w:tr>
      <w:tr w:rsidR="007B74D3" w14:paraId="60D2121E" w14:textId="77777777" w:rsidTr="007B74D3">
        <w:tc>
          <w:tcPr>
            <w:tcW w:w="2115" w:type="pct"/>
          </w:tcPr>
          <w:p w14:paraId="4DA6E120" w14:textId="77777777" w:rsidR="007B74D3" w:rsidRDefault="009A000F">
            <w:r>
              <w:t>&lt;Milestone 3&gt;</w:t>
            </w:r>
          </w:p>
        </w:tc>
        <w:tc>
          <w:tcPr>
            <w:tcW w:w="961" w:type="pct"/>
          </w:tcPr>
          <w:p w14:paraId="16175774" w14:textId="77777777" w:rsidR="007B74D3" w:rsidRDefault="007B74D3"/>
        </w:tc>
        <w:tc>
          <w:tcPr>
            <w:tcW w:w="961" w:type="pct"/>
          </w:tcPr>
          <w:p w14:paraId="1882B3EA" w14:textId="77777777" w:rsidR="007B74D3" w:rsidRDefault="007B74D3"/>
        </w:tc>
        <w:tc>
          <w:tcPr>
            <w:tcW w:w="962" w:type="pct"/>
          </w:tcPr>
          <w:p w14:paraId="693CE961" w14:textId="77777777" w:rsidR="007B74D3" w:rsidRDefault="007B74D3"/>
        </w:tc>
      </w:tr>
      <w:tr w:rsidR="007B74D3" w14:paraId="23218EE0" w14:textId="77777777" w:rsidTr="007B74D3">
        <w:tc>
          <w:tcPr>
            <w:tcW w:w="2115" w:type="pct"/>
          </w:tcPr>
          <w:p w14:paraId="760DE79B" w14:textId="77777777" w:rsidR="007B74D3" w:rsidRDefault="009A000F">
            <w:r>
              <w:lastRenderedPageBreak/>
              <w:t>&lt;Milestone 4&gt;</w:t>
            </w:r>
          </w:p>
        </w:tc>
        <w:tc>
          <w:tcPr>
            <w:tcW w:w="961" w:type="pct"/>
          </w:tcPr>
          <w:p w14:paraId="0E7B15EE" w14:textId="77777777" w:rsidR="007B74D3" w:rsidRDefault="007B74D3"/>
        </w:tc>
        <w:tc>
          <w:tcPr>
            <w:tcW w:w="961" w:type="pct"/>
          </w:tcPr>
          <w:p w14:paraId="2304FF3D" w14:textId="77777777" w:rsidR="007B74D3" w:rsidRDefault="007B74D3"/>
        </w:tc>
        <w:tc>
          <w:tcPr>
            <w:tcW w:w="962" w:type="pct"/>
          </w:tcPr>
          <w:p w14:paraId="11C08E58" w14:textId="77777777" w:rsidR="007B74D3" w:rsidRDefault="007B74D3"/>
        </w:tc>
      </w:tr>
      <w:tr w:rsidR="007B74D3" w14:paraId="5843DAC9" w14:textId="77777777" w:rsidTr="007B74D3">
        <w:tc>
          <w:tcPr>
            <w:tcW w:w="2115" w:type="pct"/>
          </w:tcPr>
          <w:p w14:paraId="5972F719" w14:textId="77777777" w:rsidR="007B74D3" w:rsidRDefault="009A000F">
            <w:r>
              <w:t>&lt;Phase 2 Complete&gt;</w:t>
            </w:r>
          </w:p>
        </w:tc>
        <w:tc>
          <w:tcPr>
            <w:tcW w:w="961" w:type="pct"/>
          </w:tcPr>
          <w:p w14:paraId="2A7E5E1D" w14:textId="77777777" w:rsidR="007B74D3" w:rsidRDefault="007B74D3"/>
        </w:tc>
        <w:tc>
          <w:tcPr>
            <w:tcW w:w="961" w:type="pct"/>
          </w:tcPr>
          <w:p w14:paraId="4CED44D1" w14:textId="77777777" w:rsidR="007B74D3" w:rsidRDefault="007B74D3"/>
        </w:tc>
        <w:tc>
          <w:tcPr>
            <w:tcW w:w="962" w:type="pct"/>
          </w:tcPr>
          <w:p w14:paraId="4575EE4D" w14:textId="77777777" w:rsidR="007B74D3" w:rsidRDefault="007B74D3"/>
        </w:tc>
      </w:tr>
      <w:tr w:rsidR="007B74D3" w14:paraId="70B2C05A" w14:textId="77777777" w:rsidTr="007B74D3">
        <w:tc>
          <w:tcPr>
            <w:tcW w:w="2115" w:type="pct"/>
          </w:tcPr>
          <w:p w14:paraId="3E2D308E" w14:textId="77777777" w:rsidR="007B74D3" w:rsidRDefault="009A000F">
            <w:r>
              <w:t>&lt;Milestone 5&gt;</w:t>
            </w:r>
          </w:p>
        </w:tc>
        <w:tc>
          <w:tcPr>
            <w:tcW w:w="961" w:type="pct"/>
          </w:tcPr>
          <w:p w14:paraId="66AC81C3" w14:textId="77777777" w:rsidR="007B74D3" w:rsidRDefault="007B74D3"/>
        </w:tc>
        <w:tc>
          <w:tcPr>
            <w:tcW w:w="961" w:type="pct"/>
          </w:tcPr>
          <w:p w14:paraId="02FB0F4D" w14:textId="77777777" w:rsidR="007B74D3" w:rsidRDefault="007B74D3"/>
        </w:tc>
        <w:tc>
          <w:tcPr>
            <w:tcW w:w="962" w:type="pct"/>
          </w:tcPr>
          <w:p w14:paraId="7486C14E" w14:textId="77777777" w:rsidR="007B74D3" w:rsidRDefault="007B74D3"/>
        </w:tc>
      </w:tr>
      <w:tr w:rsidR="007B74D3" w14:paraId="6F822CB6" w14:textId="77777777" w:rsidTr="007B74D3">
        <w:tc>
          <w:tcPr>
            <w:tcW w:w="2115" w:type="pct"/>
          </w:tcPr>
          <w:p w14:paraId="148A2692" w14:textId="77777777" w:rsidR="007B74D3" w:rsidRDefault="009A000F">
            <w:r>
              <w:t>&lt;Milestone 6&gt;</w:t>
            </w:r>
          </w:p>
        </w:tc>
        <w:tc>
          <w:tcPr>
            <w:tcW w:w="961" w:type="pct"/>
          </w:tcPr>
          <w:p w14:paraId="12F67BD8" w14:textId="77777777" w:rsidR="007B74D3" w:rsidRDefault="007B74D3"/>
        </w:tc>
        <w:tc>
          <w:tcPr>
            <w:tcW w:w="961" w:type="pct"/>
          </w:tcPr>
          <w:p w14:paraId="14F9C7EA" w14:textId="77777777" w:rsidR="007B74D3" w:rsidRDefault="007B74D3"/>
        </w:tc>
        <w:tc>
          <w:tcPr>
            <w:tcW w:w="962" w:type="pct"/>
          </w:tcPr>
          <w:p w14:paraId="4D77298F" w14:textId="77777777" w:rsidR="007B74D3" w:rsidRDefault="007B74D3"/>
        </w:tc>
      </w:tr>
      <w:tr w:rsidR="007B74D3" w14:paraId="163F1B13" w14:textId="77777777" w:rsidTr="007B74D3">
        <w:tc>
          <w:tcPr>
            <w:tcW w:w="2115" w:type="pct"/>
          </w:tcPr>
          <w:p w14:paraId="6FFA332E" w14:textId="77777777" w:rsidR="007B74D3" w:rsidRDefault="009A000F">
            <w:r>
              <w:t>&lt;Project End&gt;</w:t>
            </w:r>
          </w:p>
        </w:tc>
        <w:tc>
          <w:tcPr>
            <w:tcW w:w="961" w:type="pct"/>
          </w:tcPr>
          <w:p w14:paraId="6C8A6FA8" w14:textId="77777777" w:rsidR="007B74D3" w:rsidRDefault="007B74D3"/>
        </w:tc>
        <w:tc>
          <w:tcPr>
            <w:tcW w:w="961" w:type="pct"/>
          </w:tcPr>
          <w:p w14:paraId="15EA7B4B" w14:textId="77777777" w:rsidR="007B74D3" w:rsidRDefault="007B74D3"/>
        </w:tc>
        <w:tc>
          <w:tcPr>
            <w:tcW w:w="962" w:type="pct"/>
          </w:tcPr>
          <w:p w14:paraId="5F889814" w14:textId="77777777" w:rsidR="007B74D3" w:rsidRDefault="007B74D3"/>
        </w:tc>
      </w:tr>
    </w:tbl>
    <w:p w14:paraId="0DFE5949" w14:textId="77777777" w:rsidR="007B74D3" w:rsidRDefault="009A000F">
      <w:pPr>
        <w:pStyle w:val="Heading2"/>
      </w:pPr>
      <w:r>
        <w:t>Supplied Material</w:t>
      </w:r>
    </w:p>
    <w:p w14:paraId="71B3ED87" w14:textId="77777777" w:rsidR="007B74D3" w:rsidRDefault="009A000F">
      <w:r>
        <w:t xml:space="preserve">The following materials are to be supplied by </w:t>
      </w:r>
      <w:sdt>
        <w:sdtPr>
          <w:alias w:val="Client Name"/>
          <w:tag w:val=""/>
          <w:id w:val="682790320"/>
          <w:placeholder>
            <w:docPart w:val="BD9DD7D83D344769B8B191F6E8798CA4"/>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Pr>
              <w:rStyle w:val="PlaceholderText"/>
            </w:rPr>
            <w:t>&lt;Client’s Company&gt;</w:t>
          </w:r>
        </w:sdtContent>
      </w:sdt>
      <w:r>
        <w:t xml:space="preserve"> for this project. For </w:t>
      </w:r>
      <w:sdt>
        <w:sdtPr>
          <w:alias w:val="Company Name"/>
          <w:tag w:val=""/>
          <w:id w:val="-246501799"/>
          <w:placeholder>
            <w:docPart w:val="5662483DB3FD499EB1FA090BF2B1C47C"/>
          </w:placeholder>
          <w:dataBinding w:prefixMappings="xmlns:ns0='http://schemas.openxmlformats.org/officeDocument/2006/extended-properties' " w:xpath="/ns0:Properties[1]/ns0:Company[1]" w:storeItemID="{6668398D-A668-4E3E-A5EB-62B293D839F1}"/>
          <w:text/>
        </w:sdtPr>
        <w:sdtEndPr/>
        <w:sdtContent>
          <w:r w:rsidR="004F3D84">
            <w:t>NISt Assist</w:t>
          </w:r>
        </w:sdtContent>
      </w:sdt>
      <w:r>
        <w:t xml:space="preserve">  to meet project milestones, this material must be supplied on schedule. The due dates included in the following table represent our best guess based on current proposed project dates:</w:t>
      </w:r>
    </w:p>
    <w:tbl>
      <w:tblPr>
        <w:tblStyle w:val="ProposalTable"/>
        <w:tblW w:w="5000" w:type="pct"/>
        <w:tblLook w:val="04A0" w:firstRow="1" w:lastRow="0" w:firstColumn="1" w:lastColumn="0" w:noHBand="0" w:noVBand="1"/>
        <w:tblDescription w:val="Materials to be supplied"/>
      </w:tblPr>
      <w:tblGrid>
        <w:gridCol w:w="7555"/>
        <w:gridCol w:w="1795"/>
      </w:tblGrid>
      <w:tr w:rsidR="007B74D3" w14:paraId="5ECC416D" w14:textId="77777777" w:rsidTr="007B74D3">
        <w:trPr>
          <w:cnfStyle w:val="100000000000" w:firstRow="1" w:lastRow="0" w:firstColumn="0" w:lastColumn="0" w:oddVBand="0" w:evenVBand="0" w:oddHBand="0" w:evenHBand="0" w:firstRowFirstColumn="0" w:firstRowLastColumn="0" w:lastRowFirstColumn="0" w:lastRowLastColumn="0"/>
        </w:trPr>
        <w:tc>
          <w:tcPr>
            <w:tcW w:w="4040" w:type="pct"/>
          </w:tcPr>
          <w:p w14:paraId="1EAC5419" w14:textId="77777777" w:rsidR="007B74D3" w:rsidRDefault="009A000F">
            <w:r>
              <w:t xml:space="preserve">Materials to be supplied by </w:t>
            </w:r>
            <w:sdt>
              <w:sdtPr>
                <w:alias w:val="Client Name"/>
                <w:tag w:val=""/>
                <w:id w:val="1721326459"/>
                <w:placeholder>
                  <w:docPart w:val="BD9DD7D83D344769B8B191F6E8798CA4"/>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Pr>
                    <w:rStyle w:val="PlaceholderText"/>
                  </w:rPr>
                  <w:t>&lt;Cl</w:t>
                </w:r>
                <w:r>
                  <w:rPr>
                    <w:rStyle w:val="PlaceholderText"/>
                  </w:rPr>
                  <w:t>ient’s Company&gt;</w:t>
                </w:r>
              </w:sdtContent>
            </w:sdt>
          </w:p>
        </w:tc>
        <w:tc>
          <w:tcPr>
            <w:tcW w:w="960" w:type="pct"/>
          </w:tcPr>
          <w:p w14:paraId="542306E4" w14:textId="77777777" w:rsidR="007B74D3" w:rsidRDefault="009A000F">
            <w:r>
              <w:t>Due Date*</w:t>
            </w:r>
          </w:p>
        </w:tc>
      </w:tr>
      <w:tr w:rsidR="007B74D3" w14:paraId="086A88E4" w14:textId="77777777" w:rsidTr="007B74D3">
        <w:tc>
          <w:tcPr>
            <w:tcW w:w="4040" w:type="pct"/>
          </w:tcPr>
          <w:p w14:paraId="5CF6E250" w14:textId="77777777" w:rsidR="007B74D3" w:rsidRDefault="007B74D3"/>
        </w:tc>
        <w:tc>
          <w:tcPr>
            <w:tcW w:w="960" w:type="pct"/>
          </w:tcPr>
          <w:p w14:paraId="0655109A" w14:textId="77777777" w:rsidR="007B74D3" w:rsidRDefault="007B74D3"/>
        </w:tc>
      </w:tr>
      <w:tr w:rsidR="007B74D3" w14:paraId="24BDC973" w14:textId="77777777" w:rsidTr="007B74D3">
        <w:tc>
          <w:tcPr>
            <w:tcW w:w="4040" w:type="pct"/>
          </w:tcPr>
          <w:p w14:paraId="7A1234FE" w14:textId="77777777" w:rsidR="007B74D3" w:rsidRDefault="007B74D3"/>
        </w:tc>
        <w:tc>
          <w:tcPr>
            <w:tcW w:w="960" w:type="pct"/>
          </w:tcPr>
          <w:p w14:paraId="2787EDE2" w14:textId="77777777" w:rsidR="007B74D3" w:rsidRDefault="007B74D3"/>
        </w:tc>
      </w:tr>
      <w:tr w:rsidR="007B74D3" w14:paraId="11F24409" w14:textId="77777777" w:rsidTr="007B74D3">
        <w:tc>
          <w:tcPr>
            <w:tcW w:w="4040" w:type="pct"/>
          </w:tcPr>
          <w:p w14:paraId="1FE60C28" w14:textId="77777777" w:rsidR="007B74D3" w:rsidRDefault="007B74D3"/>
        </w:tc>
        <w:tc>
          <w:tcPr>
            <w:tcW w:w="960" w:type="pct"/>
          </w:tcPr>
          <w:p w14:paraId="576D2A07" w14:textId="77777777" w:rsidR="007B74D3" w:rsidRDefault="007B74D3"/>
        </w:tc>
      </w:tr>
    </w:tbl>
    <w:p w14:paraId="1628B98E" w14:textId="77777777" w:rsidR="007B74D3" w:rsidRDefault="009A000F">
      <w:pPr>
        <w:pStyle w:val="FootnoteText"/>
      </w:pPr>
      <w:r>
        <w:t>*We cannot be responsible for cost overruns caused by client’s failure to deliver materials by agreed-upon due dates.</w:t>
      </w:r>
    </w:p>
    <w:p w14:paraId="33633D7A" w14:textId="77777777" w:rsidR="007B74D3" w:rsidRDefault="009A000F">
      <w:pPr>
        <w:pStyle w:val="Heading1"/>
      </w:pPr>
      <w:r>
        <w:t>Expected Results</w:t>
      </w:r>
    </w:p>
    <w:sdt>
      <w:sdtPr>
        <w:id w:val="1885207774"/>
        <w:placeholder>
          <w:docPart w:val="785E41379367494CBC8BB652C87F8DC4"/>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7B74D3" w14:paraId="0035C037" w14:textId="77777777">
            <w:tc>
              <w:tcPr>
                <w:cnfStyle w:val="001000000000" w:firstRow="0" w:lastRow="0" w:firstColumn="1" w:lastColumn="0" w:oddVBand="0" w:evenVBand="0" w:oddHBand="0" w:evenHBand="0" w:firstRowFirstColumn="0" w:firstRowLastColumn="0" w:lastRowFirstColumn="0" w:lastRowLastColumn="0"/>
                <w:tcW w:w="308" w:type="pct"/>
              </w:tcPr>
              <w:p w14:paraId="013A3057" w14:textId="77777777" w:rsidR="007B74D3" w:rsidRDefault="009A000F">
                <w:r>
                  <w:rPr>
                    <w:noProof/>
                  </w:rPr>
                  <mc:AlternateContent>
                    <mc:Choice Requires="wpg">
                      <w:drawing>
                        <wp:inline distT="0" distB="0" distL="0" distR="0" wp14:anchorId="5D470992" wp14:editId="0946FCCF">
                          <wp:extent cx="141605" cy="141605"/>
                          <wp:effectExtent l="0" t="0" r="0" b="0"/>
                          <wp:docPr id="44"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ctangle 45"/>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46"/>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C00596"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I75cggAADAoAAAOAAAAZHJzL2Uyb0RvYy54bWzcWtuOo0YQfY+Uf0A8Rsp6uBtrvavV3hQp&#10;l1V28gEMxjYKBgLMeDZfn1PdjV2ecUFnV3nJPIyxORR1TlV1Vz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DmyI75cggAADAoAAAOAAAAAAAAAAAAAAAAAC4C&#10;AABkcnMvZTJvRG9jLnhtbFBLAQItABQABgAIAAAAIQAF4gw92QAAAAMBAAAPAAAAAAAAAAAAAAAA&#10;AMwKAABkcnMvZG93bnJldi54bWxQSwUGAAAAAAQABADzAAAA0gsAAAAA&#10;">
                          <v:rect id="Rectangle 45"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" fillcolor="#5b9bd5 [3204]" stroked="f" strokeweight="0"/>
                          <v:shape id="Freeform 46"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6lxAAAANsAAAAPAAAAZHJzL2Rvd25yZXYueG1sRI9Pi8Iw&#10;FMTvwn6H8Ba8aaqI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InN/qX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05D23DE" w14:textId="77777777" w:rsidR="007B74D3" w:rsidRDefault="009A000F">
                <w:pPr>
                  <w:pStyle w:val="TipText"/>
                  <w:cnfStyle w:val="000000000000" w:firstRow="0" w:lastRow="0" w:firstColumn="0" w:lastColumn="0" w:oddVBand="0" w:evenVBand="0" w:oddHBand="0" w:evenHBand="0" w:firstRowFirstColumn="0" w:firstRowLastColumn="0" w:lastRowFirstColumn="0" w:lastRowLastColumn="0"/>
                </w:pPr>
                <w:r>
                  <w:t xml:space="preserve">[Describe the results expected from the project and why your approach will </w:t>
                </w:r>
                <w:r>
                  <w:t>achieve those results.]</w:t>
                </w:r>
              </w:p>
            </w:tc>
          </w:tr>
        </w:tbl>
        <w:p w14:paraId="291B9E50" w14:textId="77777777" w:rsidR="007B74D3" w:rsidRDefault="009A000F">
          <w:pPr>
            <w:pStyle w:val="NoSpacing"/>
          </w:pPr>
        </w:p>
      </w:sdtContent>
    </w:sdt>
    <w:p w14:paraId="23953839" w14:textId="77777777" w:rsidR="007B74D3" w:rsidRDefault="009A000F">
      <w:r>
        <w:t xml:space="preserve">We expect our proposed solution to </w:t>
      </w:r>
      <w:sdt>
        <w:sdtPr>
          <w:alias w:val="Client Name"/>
          <w:tag w:val=""/>
          <w:id w:val="1220248248"/>
          <w:placeholder>
            <w:docPart w:val="BD9DD7D83D344769B8B191F6E8798CA4"/>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Pr>
              <w:rStyle w:val="PlaceholderText"/>
            </w:rPr>
            <w:t>&lt;Client’s Company&gt;</w:t>
          </w:r>
        </w:sdtContent>
      </w:sdt>
      <w:r>
        <w:t>’s requirements to provide the following results:</w:t>
      </w:r>
    </w:p>
    <w:p w14:paraId="2E9AA20F" w14:textId="77777777" w:rsidR="007B74D3" w:rsidRDefault="009A000F">
      <w:pPr>
        <w:pStyle w:val="Heading2"/>
      </w:pPr>
      <w:r>
        <w:t>Financial Benefits</w:t>
      </w:r>
    </w:p>
    <w:p w14:paraId="7D47F63F" w14:textId="77777777" w:rsidR="007B74D3" w:rsidRDefault="009A000F">
      <w:pPr>
        <w:pStyle w:val="ListBullet"/>
      </w:pPr>
      <w:r>
        <w:t>&lt;Result #1: Brief description of desired result&gt;</w:t>
      </w:r>
    </w:p>
    <w:p w14:paraId="4CBEBA72" w14:textId="77777777" w:rsidR="007B74D3" w:rsidRDefault="009A000F">
      <w:pPr>
        <w:pStyle w:val="ListBullet"/>
      </w:pPr>
      <w:r>
        <w:t>&lt;Result #2: Brief description of desired result&gt;</w:t>
      </w:r>
    </w:p>
    <w:p w14:paraId="4C038AB2" w14:textId="77777777" w:rsidR="007B74D3" w:rsidRDefault="009A000F">
      <w:pPr>
        <w:pStyle w:val="ListBullet"/>
      </w:pPr>
      <w:r>
        <w:t>&lt;Resul</w:t>
      </w:r>
      <w:r>
        <w:t>t #3: Brief description of desired result&gt;</w:t>
      </w:r>
    </w:p>
    <w:p w14:paraId="3EEC9BFE" w14:textId="77777777" w:rsidR="007B74D3" w:rsidRDefault="009A000F">
      <w:pPr>
        <w:pStyle w:val="Heading2"/>
      </w:pPr>
      <w:r>
        <w:t>Technical Benefits</w:t>
      </w:r>
    </w:p>
    <w:p w14:paraId="16292423" w14:textId="77777777" w:rsidR="007B74D3" w:rsidRDefault="009A000F">
      <w:pPr>
        <w:pStyle w:val="ListBullet"/>
      </w:pPr>
      <w:r>
        <w:t>&lt;Result #1: Brief description of desired result&gt;</w:t>
      </w:r>
    </w:p>
    <w:p w14:paraId="435C036B" w14:textId="77777777" w:rsidR="007B74D3" w:rsidRDefault="009A000F">
      <w:pPr>
        <w:pStyle w:val="ListBullet"/>
      </w:pPr>
      <w:r>
        <w:t>&lt;Result #2: Brief description of desired result&gt;</w:t>
      </w:r>
    </w:p>
    <w:p w14:paraId="3BFBFC42" w14:textId="77777777" w:rsidR="007B74D3" w:rsidRDefault="009A000F">
      <w:pPr>
        <w:pStyle w:val="ListBullet"/>
      </w:pPr>
      <w:r>
        <w:t>&lt;Result #3: Brief description of desired result&gt;</w:t>
      </w:r>
    </w:p>
    <w:p w14:paraId="4D094864" w14:textId="77777777" w:rsidR="007B74D3" w:rsidRDefault="009A000F">
      <w:pPr>
        <w:pStyle w:val="Heading2"/>
      </w:pPr>
      <w:r>
        <w:lastRenderedPageBreak/>
        <w:t>Other Benefits</w:t>
      </w:r>
    </w:p>
    <w:sdt>
      <w:sdtPr>
        <w:id w:val="-996961181"/>
        <w:placeholder>
          <w:docPart w:val="785E41379367494CBC8BB652C87F8DC4"/>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7B74D3" w14:paraId="7DA000FA" w14:textId="77777777">
            <w:tc>
              <w:tcPr>
                <w:cnfStyle w:val="001000000000" w:firstRow="0" w:lastRow="0" w:firstColumn="1" w:lastColumn="0" w:oddVBand="0" w:evenVBand="0" w:oddHBand="0" w:evenHBand="0" w:firstRowFirstColumn="0" w:firstRowLastColumn="0" w:lastRowFirstColumn="0" w:lastRowLastColumn="0"/>
                <w:tcW w:w="308" w:type="pct"/>
              </w:tcPr>
              <w:p w14:paraId="782B0B0D" w14:textId="77777777" w:rsidR="007B74D3" w:rsidRDefault="009A000F">
                <w:r>
                  <w:rPr>
                    <w:noProof/>
                  </w:rPr>
                  <mc:AlternateContent>
                    <mc:Choice Requires="wpg">
                      <w:drawing>
                        <wp:inline distT="0" distB="0" distL="0" distR="0" wp14:anchorId="035D51B7" wp14:editId="2E149C05">
                          <wp:extent cx="141605" cy="141605"/>
                          <wp:effectExtent l="0" t="0" r="0" b="0"/>
                          <wp:docPr id="47"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ctangle 48"/>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9" name="Freeform 49"/>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027D02A"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OGOdggAADAoAAAOAAAAZHJzL2Uyb0RvYy54bWzcWtuOo0YQfY+Uf0A8Rsp6uBtrvavV3hQp&#10;l1V28gEMxjYKBgLMeDZfn1PdjV2ecUFnV3nJPAy2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D2ThjnYIAAAwKAAADgAAAAAAAAAAAAAA&#10;AAAuAgAAZHJzL2Uyb0RvYy54bWxQSwECLQAUAAYACAAAACEABeIMPdkAAAADAQAADwAAAAAAAAAA&#10;AAAAAADQCgAAZHJzL2Rvd25yZXYueG1sUEsFBgAAAAAEAAQA8wAAANYLAAAAAA==&#10;">
                          <v:rect id="Rectangle 48"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" fillcolor="#5b9bd5 [3204]" stroked="f" strokeweight="0"/>
                          <v:shape id="Freeform 49"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mrXxQAAANsAAAAPAAAAZHJzL2Rvd25yZXYueG1sRI9Pa8JA&#10;FMTvgt9heYXedNMi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D4Umr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653F30D" w14:textId="77777777" w:rsidR="007B74D3" w:rsidRDefault="009A000F">
                <w:pPr>
                  <w:pStyle w:val="TipText"/>
                  <w:cnfStyle w:val="000000000000" w:firstRow="0" w:lastRow="0" w:firstColumn="0" w:lastColumn="0" w:oddVBand="0" w:evenVBand="0" w:oddHBand="0" w:evenHBand="0" w:firstRowFirstColumn="0" w:firstRowLastColumn="0" w:lastRowFirstColumn="0" w:lastRowLastColumn="0"/>
                </w:pPr>
                <w:r>
                  <w:t xml:space="preserve">[Use this section to describe </w:t>
                </w:r>
                <w:r>
                  <w:t>less tangible benefits such as increased morale or improved customer satisfaction.]</w:t>
                </w:r>
              </w:p>
            </w:tc>
          </w:tr>
        </w:tbl>
        <w:p w14:paraId="7E526D0E" w14:textId="77777777" w:rsidR="007B74D3" w:rsidRDefault="009A000F"/>
      </w:sdtContent>
    </w:sdt>
    <w:p w14:paraId="3B2EA434" w14:textId="77777777" w:rsidR="007B74D3" w:rsidRDefault="009A000F">
      <w:pPr>
        <w:pStyle w:val="Heading1"/>
      </w:pPr>
      <w:r>
        <w:t>Pricing</w:t>
      </w:r>
    </w:p>
    <w:p w14:paraId="075E2AF2" w14:textId="77777777" w:rsidR="007B74D3" w:rsidRDefault="009A000F">
      <w:r>
        <w:t>The following table details the pricing for delivery of the services outlined in this proposal. This pricing is valid for &lt;## days&gt; from the date of this propos</w:t>
      </w:r>
      <w:r>
        <w:t>al:</w:t>
      </w:r>
    </w:p>
    <w:tbl>
      <w:tblPr>
        <w:tblStyle w:val="ProposalTable"/>
        <w:tblW w:w="5000" w:type="pct"/>
        <w:tblLook w:val="04E0" w:firstRow="1" w:lastRow="1" w:firstColumn="1" w:lastColumn="0" w:noHBand="0" w:noVBand="1"/>
        <w:tblDescription w:val="Pricing summary"/>
      </w:tblPr>
      <w:tblGrid>
        <w:gridCol w:w="7286"/>
        <w:gridCol w:w="2064"/>
      </w:tblGrid>
      <w:tr w:rsidR="007B74D3" w14:paraId="3E9DC9F2" w14:textId="77777777" w:rsidTr="007B74D3">
        <w:trPr>
          <w:cnfStyle w:val="100000000000" w:firstRow="1" w:lastRow="0" w:firstColumn="0" w:lastColumn="0" w:oddVBand="0" w:evenVBand="0" w:oddHBand="0" w:evenHBand="0" w:firstRowFirstColumn="0" w:firstRowLastColumn="0" w:lastRowFirstColumn="0" w:lastRowLastColumn="0"/>
        </w:trPr>
        <w:tc>
          <w:tcPr>
            <w:tcW w:w="3896" w:type="pct"/>
          </w:tcPr>
          <w:p w14:paraId="42A24767" w14:textId="77777777" w:rsidR="007B74D3" w:rsidRDefault="009A000F">
            <w:r>
              <w:t>Services Cost &lt;Category #1&gt;</w:t>
            </w:r>
          </w:p>
        </w:tc>
        <w:tc>
          <w:tcPr>
            <w:tcW w:w="1104" w:type="pct"/>
          </w:tcPr>
          <w:p w14:paraId="669A0AD0" w14:textId="77777777" w:rsidR="007B74D3" w:rsidRDefault="009A000F">
            <w:r>
              <w:t>Price</w:t>
            </w:r>
          </w:p>
        </w:tc>
      </w:tr>
      <w:tr w:rsidR="007B74D3" w14:paraId="785B6616" w14:textId="77777777" w:rsidTr="007B74D3">
        <w:tc>
          <w:tcPr>
            <w:tcW w:w="3896" w:type="pct"/>
          </w:tcPr>
          <w:p w14:paraId="46591078" w14:textId="77777777" w:rsidR="007B74D3" w:rsidRDefault="009A000F">
            <w:r>
              <w:t>&lt;Item Description&gt;</w:t>
            </w:r>
          </w:p>
        </w:tc>
        <w:tc>
          <w:tcPr>
            <w:tcW w:w="1104" w:type="pct"/>
          </w:tcPr>
          <w:p w14:paraId="61D9B757" w14:textId="77777777" w:rsidR="007B74D3" w:rsidRDefault="009A000F">
            <w:pPr>
              <w:pStyle w:val="TableTextDecimal"/>
            </w:pPr>
            <w:r>
              <w:t>&lt;$0,000.00&gt;</w:t>
            </w:r>
          </w:p>
        </w:tc>
      </w:tr>
      <w:tr w:rsidR="007B74D3" w14:paraId="121D1883" w14:textId="77777777" w:rsidTr="007B74D3">
        <w:tc>
          <w:tcPr>
            <w:tcW w:w="3896" w:type="pct"/>
          </w:tcPr>
          <w:p w14:paraId="65683FE5" w14:textId="77777777" w:rsidR="007B74D3" w:rsidRDefault="007B74D3"/>
        </w:tc>
        <w:tc>
          <w:tcPr>
            <w:tcW w:w="1104" w:type="pct"/>
          </w:tcPr>
          <w:p w14:paraId="6B680F3A" w14:textId="77777777" w:rsidR="007B74D3" w:rsidRDefault="007B74D3">
            <w:pPr>
              <w:pStyle w:val="TableTextDecimal"/>
            </w:pPr>
          </w:p>
        </w:tc>
      </w:tr>
      <w:tr w:rsidR="007B74D3" w14:paraId="798744EA" w14:textId="77777777" w:rsidTr="007B74D3">
        <w:tc>
          <w:tcPr>
            <w:tcW w:w="3896" w:type="pct"/>
          </w:tcPr>
          <w:p w14:paraId="0142178F" w14:textId="77777777" w:rsidR="007B74D3" w:rsidRDefault="007B74D3"/>
        </w:tc>
        <w:tc>
          <w:tcPr>
            <w:tcW w:w="1104" w:type="pct"/>
          </w:tcPr>
          <w:p w14:paraId="5F8E84BE" w14:textId="77777777" w:rsidR="007B74D3" w:rsidRDefault="007B74D3">
            <w:pPr>
              <w:pStyle w:val="TableTextDecimal"/>
            </w:pPr>
          </w:p>
        </w:tc>
      </w:tr>
      <w:tr w:rsidR="007B74D3" w14:paraId="3BAD49CA" w14:textId="77777777" w:rsidTr="007B74D3">
        <w:tc>
          <w:tcPr>
            <w:tcW w:w="3896" w:type="pct"/>
          </w:tcPr>
          <w:p w14:paraId="556BACC8" w14:textId="77777777" w:rsidR="007B74D3" w:rsidRDefault="009A000F">
            <w:r>
              <w:t>Total Services &lt;Category #1&gt; Costs</w:t>
            </w:r>
          </w:p>
        </w:tc>
        <w:tc>
          <w:tcPr>
            <w:tcW w:w="1104" w:type="pct"/>
          </w:tcPr>
          <w:p w14:paraId="1ED06487" w14:textId="77777777" w:rsidR="007B74D3" w:rsidRDefault="009A000F">
            <w:pPr>
              <w:pStyle w:val="TableTextDecimal"/>
            </w:pPr>
            <w:r>
              <w:t>&lt;$0,000.00&gt;</w:t>
            </w:r>
          </w:p>
        </w:tc>
      </w:tr>
      <w:tr w:rsidR="007B74D3" w14:paraId="2C10D3DF" w14:textId="77777777" w:rsidTr="007B74D3">
        <w:tc>
          <w:tcPr>
            <w:tcW w:w="3896" w:type="pct"/>
            <w:shd w:val="clear" w:color="auto" w:fill="DEEAF6" w:themeFill="accent1" w:themeFillTint="33"/>
          </w:tcPr>
          <w:p w14:paraId="01F48D73" w14:textId="77777777" w:rsidR="007B74D3" w:rsidRDefault="009A000F">
            <w:pPr>
              <w:rPr>
                <w:b/>
                <w:bCs/>
              </w:rPr>
            </w:pPr>
            <w:r>
              <w:rPr>
                <w:b/>
                <w:bCs/>
              </w:rPr>
              <w:t>Services Cost &lt;Category #2&gt;</w:t>
            </w:r>
          </w:p>
        </w:tc>
        <w:tc>
          <w:tcPr>
            <w:tcW w:w="1104" w:type="pct"/>
            <w:shd w:val="clear" w:color="auto" w:fill="DEEAF6" w:themeFill="accent1" w:themeFillTint="33"/>
          </w:tcPr>
          <w:p w14:paraId="1DE317B2" w14:textId="77777777" w:rsidR="007B74D3" w:rsidRDefault="007B74D3">
            <w:pPr>
              <w:pStyle w:val="TableTextDecimal"/>
              <w:rPr>
                <w:b/>
                <w:bCs/>
              </w:rPr>
            </w:pPr>
          </w:p>
        </w:tc>
      </w:tr>
      <w:tr w:rsidR="007B74D3" w14:paraId="323162A7" w14:textId="77777777" w:rsidTr="007B74D3">
        <w:tc>
          <w:tcPr>
            <w:tcW w:w="3896" w:type="pct"/>
          </w:tcPr>
          <w:p w14:paraId="1C9CD214" w14:textId="77777777" w:rsidR="007B74D3" w:rsidRDefault="009A000F">
            <w:r>
              <w:t>Facilities</w:t>
            </w:r>
          </w:p>
        </w:tc>
        <w:tc>
          <w:tcPr>
            <w:tcW w:w="1104" w:type="pct"/>
          </w:tcPr>
          <w:p w14:paraId="4734085B" w14:textId="77777777" w:rsidR="007B74D3" w:rsidRDefault="007B74D3">
            <w:pPr>
              <w:pStyle w:val="TableTextDecimal"/>
            </w:pPr>
          </w:p>
        </w:tc>
      </w:tr>
      <w:tr w:rsidR="007B74D3" w14:paraId="76987E02" w14:textId="77777777" w:rsidTr="007B74D3">
        <w:tc>
          <w:tcPr>
            <w:tcW w:w="3896" w:type="pct"/>
          </w:tcPr>
          <w:p w14:paraId="2BA2611C" w14:textId="77777777" w:rsidR="007B74D3" w:rsidRDefault="009A000F">
            <w:r>
              <w:t>License Fees</w:t>
            </w:r>
          </w:p>
        </w:tc>
        <w:tc>
          <w:tcPr>
            <w:tcW w:w="1104" w:type="pct"/>
          </w:tcPr>
          <w:p w14:paraId="0F742ABE" w14:textId="77777777" w:rsidR="007B74D3" w:rsidRDefault="007B74D3">
            <w:pPr>
              <w:pStyle w:val="TableTextDecimal"/>
            </w:pPr>
          </w:p>
        </w:tc>
      </w:tr>
      <w:tr w:rsidR="007B74D3" w14:paraId="7BB31DF1" w14:textId="77777777" w:rsidTr="007B74D3">
        <w:tc>
          <w:tcPr>
            <w:tcW w:w="3896" w:type="pct"/>
          </w:tcPr>
          <w:p w14:paraId="5326FB67" w14:textId="77777777" w:rsidR="007B74D3" w:rsidRDefault="009A000F">
            <w:r>
              <w:t>Equipment Rental</w:t>
            </w:r>
          </w:p>
        </w:tc>
        <w:tc>
          <w:tcPr>
            <w:tcW w:w="1104" w:type="pct"/>
          </w:tcPr>
          <w:p w14:paraId="19876ED2" w14:textId="77777777" w:rsidR="007B74D3" w:rsidRDefault="007B74D3">
            <w:pPr>
              <w:pStyle w:val="TableTextDecimal"/>
            </w:pPr>
          </w:p>
        </w:tc>
      </w:tr>
      <w:tr w:rsidR="007B74D3" w14:paraId="0F68E9F6" w14:textId="77777777" w:rsidTr="007B74D3">
        <w:tc>
          <w:tcPr>
            <w:tcW w:w="3896" w:type="pct"/>
          </w:tcPr>
          <w:p w14:paraId="21909479" w14:textId="77777777" w:rsidR="007B74D3" w:rsidRDefault="009A000F">
            <w:r>
              <w:t>Training</w:t>
            </w:r>
          </w:p>
        </w:tc>
        <w:tc>
          <w:tcPr>
            <w:tcW w:w="1104" w:type="pct"/>
          </w:tcPr>
          <w:p w14:paraId="429CAB6A" w14:textId="77777777" w:rsidR="007B74D3" w:rsidRDefault="007B74D3">
            <w:pPr>
              <w:pStyle w:val="TableTextDecimal"/>
            </w:pPr>
          </w:p>
        </w:tc>
      </w:tr>
      <w:tr w:rsidR="007B74D3" w14:paraId="081323E2" w14:textId="77777777" w:rsidTr="007B74D3">
        <w:tc>
          <w:tcPr>
            <w:tcW w:w="3896" w:type="pct"/>
          </w:tcPr>
          <w:p w14:paraId="46E43DC9" w14:textId="77777777" w:rsidR="007B74D3" w:rsidRDefault="009A000F">
            <w:r>
              <w:t>Travel</w:t>
            </w:r>
          </w:p>
        </w:tc>
        <w:tc>
          <w:tcPr>
            <w:tcW w:w="1104" w:type="pct"/>
          </w:tcPr>
          <w:p w14:paraId="3D23236F" w14:textId="77777777" w:rsidR="007B74D3" w:rsidRDefault="007B74D3">
            <w:pPr>
              <w:pStyle w:val="TableTextDecimal"/>
            </w:pPr>
          </w:p>
        </w:tc>
      </w:tr>
      <w:tr w:rsidR="007B74D3" w14:paraId="0154220F" w14:textId="77777777" w:rsidTr="007B74D3">
        <w:tc>
          <w:tcPr>
            <w:tcW w:w="3896" w:type="pct"/>
          </w:tcPr>
          <w:p w14:paraId="61543E4F" w14:textId="77777777" w:rsidR="007B74D3" w:rsidRDefault="009A000F">
            <w:r>
              <w:t>Marketing</w:t>
            </w:r>
          </w:p>
        </w:tc>
        <w:tc>
          <w:tcPr>
            <w:tcW w:w="1104" w:type="pct"/>
          </w:tcPr>
          <w:p w14:paraId="77E75927" w14:textId="77777777" w:rsidR="007B74D3" w:rsidRDefault="007B74D3">
            <w:pPr>
              <w:pStyle w:val="TableTextDecimal"/>
            </w:pPr>
          </w:p>
        </w:tc>
      </w:tr>
      <w:tr w:rsidR="007B74D3" w14:paraId="078E1358" w14:textId="77777777" w:rsidTr="007B74D3">
        <w:tc>
          <w:tcPr>
            <w:tcW w:w="3896" w:type="pct"/>
          </w:tcPr>
          <w:p w14:paraId="13AB5AB7" w14:textId="77777777" w:rsidR="007B74D3" w:rsidRDefault="009A000F">
            <w:r>
              <w:t>Shipping/Handling</w:t>
            </w:r>
          </w:p>
        </w:tc>
        <w:tc>
          <w:tcPr>
            <w:tcW w:w="1104" w:type="pct"/>
          </w:tcPr>
          <w:p w14:paraId="2FC3D9FA" w14:textId="77777777" w:rsidR="007B74D3" w:rsidRDefault="007B74D3">
            <w:pPr>
              <w:pStyle w:val="TableTextDecimal"/>
            </w:pPr>
          </w:p>
        </w:tc>
      </w:tr>
      <w:tr w:rsidR="007B74D3" w14:paraId="19486671" w14:textId="77777777" w:rsidTr="007B74D3">
        <w:tc>
          <w:tcPr>
            <w:tcW w:w="3896" w:type="pct"/>
          </w:tcPr>
          <w:p w14:paraId="7088C5AF" w14:textId="77777777" w:rsidR="007B74D3" w:rsidRDefault="009A000F">
            <w:r>
              <w:t>Total Services &lt;Category #2&gt; Costs</w:t>
            </w:r>
          </w:p>
        </w:tc>
        <w:tc>
          <w:tcPr>
            <w:tcW w:w="1104" w:type="pct"/>
          </w:tcPr>
          <w:p w14:paraId="4A14C14C" w14:textId="77777777" w:rsidR="007B74D3" w:rsidRDefault="007B74D3">
            <w:pPr>
              <w:pStyle w:val="TableTextDecimal"/>
            </w:pPr>
          </w:p>
        </w:tc>
      </w:tr>
      <w:tr w:rsidR="007B74D3" w14:paraId="5BBBF84A" w14:textId="77777777" w:rsidTr="007B74D3">
        <w:tc>
          <w:tcPr>
            <w:tcW w:w="3896" w:type="pct"/>
            <w:shd w:val="clear" w:color="auto" w:fill="DEEAF6" w:themeFill="accent1" w:themeFillTint="33"/>
          </w:tcPr>
          <w:p w14:paraId="098EAAC3" w14:textId="77777777" w:rsidR="007B74D3" w:rsidRDefault="009A000F">
            <w:pPr>
              <w:rPr>
                <w:b/>
                <w:bCs/>
              </w:rPr>
            </w:pPr>
            <w:r>
              <w:rPr>
                <w:b/>
                <w:bCs/>
              </w:rPr>
              <w:t>Services Cost &lt;Category #3&gt;</w:t>
            </w:r>
          </w:p>
        </w:tc>
        <w:tc>
          <w:tcPr>
            <w:tcW w:w="1104" w:type="pct"/>
            <w:shd w:val="clear" w:color="auto" w:fill="DEEAF6" w:themeFill="accent1" w:themeFillTint="33"/>
          </w:tcPr>
          <w:p w14:paraId="4139A6AC" w14:textId="77777777" w:rsidR="007B74D3" w:rsidRDefault="007B74D3">
            <w:pPr>
              <w:pStyle w:val="TableTextDecimal"/>
              <w:rPr>
                <w:b/>
                <w:bCs/>
              </w:rPr>
            </w:pPr>
          </w:p>
        </w:tc>
      </w:tr>
      <w:tr w:rsidR="007B74D3" w14:paraId="7C186630" w14:textId="77777777" w:rsidTr="007B74D3">
        <w:tc>
          <w:tcPr>
            <w:tcW w:w="3896" w:type="pct"/>
          </w:tcPr>
          <w:p w14:paraId="5531069F" w14:textId="77777777" w:rsidR="007B74D3" w:rsidRDefault="007B74D3"/>
        </w:tc>
        <w:tc>
          <w:tcPr>
            <w:tcW w:w="1104" w:type="pct"/>
          </w:tcPr>
          <w:p w14:paraId="54D7F680" w14:textId="77777777" w:rsidR="007B74D3" w:rsidRDefault="007B74D3">
            <w:pPr>
              <w:pStyle w:val="TableTextDecimal"/>
            </w:pPr>
          </w:p>
        </w:tc>
      </w:tr>
      <w:tr w:rsidR="007B74D3" w14:paraId="39B792E5" w14:textId="77777777" w:rsidTr="007B74D3">
        <w:tc>
          <w:tcPr>
            <w:tcW w:w="3896" w:type="pct"/>
          </w:tcPr>
          <w:p w14:paraId="4F152989" w14:textId="77777777" w:rsidR="007B74D3" w:rsidRDefault="009A000F">
            <w:r>
              <w:t>Total Services &lt;Category #3&gt; Costs</w:t>
            </w:r>
          </w:p>
        </w:tc>
        <w:tc>
          <w:tcPr>
            <w:tcW w:w="1104" w:type="pct"/>
          </w:tcPr>
          <w:p w14:paraId="79E74E66" w14:textId="77777777" w:rsidR="007B74D3" w:rsidRDefault="007B74D3">
            <w:pPr>
              <w:pStyle w:val="TableTextDecimal"/>
            </w:pPr>
          </w:p>
        </w:tc>
      </w:tr>
      <w:tr w:rsidR="007B74D3" w14:paraId="02F20A38" w14:textId="77777777" w:rsidTr="007B74D3">
        <w:trPr>
          <w:cnfStyle w:val="010000000000" w:firstRow="0" w:lastRow="1" w:firstColumn="0" w:lastColumn="0" w:oddVBand="0" w:evenVBand="0" w:oddHBand="0" w:evenHBand="0" w:firstRowFirstColumn="0" w:firstRowLastColumn="0" w:lastRowFirstColumn="0" w:lastRowLastColumn="0"/>
        </w:trPr>
        <w:tc>
          <w:tcPr>
            <w:tcW w:w="3896" w:type="pct"/>
          </w:tcPr>
          <w:p w14:paraId="528B2E23" w14:textId="77777777" w:rsidR="007B74D3" w:rsidRDefault="009A000F">
            <w:r>
              <w:t>Total</w:t>
            </w:r>
          </w:p>
        </w:tc>
        <w:tc>
          <w:tcPr>
            <w:tcW w:w="1104" w:type="pct"/>
          </w:tcPr>
          <w:p w14:paraId="4075D17A" w14:textId="77777777" w:rsidR="007B74D3" w:rsidRDefault="007B74D3">
            <w:pPr>
              <w:pStyle w:val="TableTextDecimal"/>
            </w:pPr>
          </w:p>
        </w:tc>
      </w:tr>
    </w:tbl>
    <w:p w14:paraId="1A7EB21B" w14:textId="77777777" w:rsidR="007B74D3" w:rsidRDefault="009A000F">
      <w:pPr>
        <w:spacing w:before="180"/>
      </w:pPr>
      <w:r>
        <w:t xml:space="preserve">&lt;Sample&gt; Disclaimer: The prices listed in the preceding table are an estimate for the services discussed. This summary is not a warranty of </w:t>
      </w:r>
      <w:r>
        <w:t>final price. Estimates are subject to change if project specifications are changed or costs for outsourced services change before a contract is executed.</w:t>
      </w:r>
    </w:p>
    <w:p w14:paraId="09836C4A" w14:textId="77777777" w:rsidR="007B74D3" w:rsidRDefault="009A000F">
      <w:pPr>
        <w:pStyle w:val="Heading1"/>
      </w:pPr>
      <w:r>
        <w:lastRenderedPageBreak/>
        <w:t>Qualifications</w:t>
      </w:r>
    </w:p>
    <w:p w14:paraId="11DDF906" w14:textId="77777777" w:rsidR="007B74D3" w:rsidRDefault="009A000F">
      <w:sdt>
        <w:sdtPr>
          <w:alias w:val="Company Name"/>
          <w:tag w:val=""/>
          <w:id w:val="-348490378"/>
          <w:placeholder>
            <w:docPart w:val="5662483DB3FD499EB1FA090BF2B1C47C"/>
          </w:placeholder>
          <w:dataBinding w:prefixMappings="xmlns:ns0='http://schemas.openxmlformats.org/officeDocument/2006/extended-properties' " w:xpath="/ns0:Properties[1]/ns0:Company[1]" w:storeItemID="{6668398D-A668-4E3E-A5EB-62B293D839F1}"/>
          <w:text/>
        </w:sdtPr>
        <w:sdtEndPr/>
        <w:sdtContent>
          <w:r w:rsidR="004F3D84">
            <w:t>NISt Assist</w:t>
          </w:r>
        </w:sdtContent>
      </w:sdt>
      <w:r>
        <w:t xml:space="preserve"> is continually proven to be an industry leader for &lt;high quality/guaranteed&gt; &lt;product/service&gt; in the following ways:</w:t>
      </w:r>
    </w:p>
    <w:sdt>
      <w:sdtPr>
        <w:id w:val="-1842850497"/>
        <w:placeholder>
          <w:docPart w:val="785E41379367494CBC8BB652C87F8DC4"/>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7B74D3" w14:paraId="673F774D" w14:textId="77777777">
            <w:tc>
              <w:tcPr>
                <w:cnfStyle w:val="001000000000" w:firstRow="0" w:lastRow="0" w:firstColumn="1" w:lastColumn="0" w:oddVBand="0" w:evenVBand="0" w:oddHBand="0" w:evenHBand="0" w:firstRowFirstColumn="0" w:firstRowLastColumn="0" w:lastRowFirstColumn="0" w:lastRowLastColumn="0"/>
                <w:tcW w:w="308" w:type="pct"/>
              </w:tcPr>
              <w:p w14:paraId="0BA7201E" w14:textId="77777777" w:rsidR="007B74D3" w:rsidRDefault="009A000F">
                <w:r>
                  <w:rPr>
                    <w:noProof/>
                  </w:rPr>
                  <mc:AlternateContent>
                    <mc:Choice Requires="wpg">
                      <w:drawing>
                        <wp:inline distT="0" distB="0" distL="0" distR="0" wp14:anchorId="7638BC58" wp14:editId="799E74AD">
                          <wp:extent cx="141605" cy="141605"/>
                          <wp:effectExtent l="0" t="0" r="0" b="0"/>
                          <wp:docPr id="2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 name="Rectangle 2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 name="Freeform 2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79E4A02"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MR9dQgAADAoAAAOAAAAZHJzL2Uyb0RvYy54bWzcWtuOo0YQfY+Uf0A8Rsp6uBtrvavV3hQp&#10;l1V28gEMxjYKBgLMeDZfn1PdjV2ecUFnV3nJPIyx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DY5MR9dQgAADAoAAAOAAAAAAAAAAAAAAAA&#10;AC4CAABkcnMvZTJvRG9jLnhtbFBLAQItABQABgAIAAAAIQAF4gw92QAAAAMBAAAPAAAAAAAAAAAA&#10;AAAAAM8KAABkcnMvZG93bnJldi54bWxQSwUGAAAAAAQABADzAAAA1QsAAAAA&#10;">
                          <v:rect id="Rectangle 2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" fillcolor="#5b9bd5 [3204]" stroked="f" strokeweight="0"/>
                          <v:shape id="Freeform 2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87D692" w14:textId="77777777" w:rsidR="007B74D3" w:rsidRDefault="009A000F">
                <w:pPr>
                  <w:pStyle w:val="TipText"/>
                  <w:cnfStyle w:val="000000000000" w:firstRow="0" w:lastRow="0" w:firstColumn="0" w:lastColumn="0" w:oddVBand="0" w:evenVBand="0" w:oddHBand="0" w:evenHBand="0" w:firstRowFirstColumn="0" w:firstRowLastColumn="0" w:lastRowFirstColumn="0" w:lastRowLastColumn="0"/>
                </w:pPr>
                <w:r>
                  <w:t>[Describe what sets your company apart from your competition (your unique selling proposition).]</w:t>
                </w:r>
              </w:p>
            </w:tc>
          </w:tr>
        </w:tbl>
        <w:p w14:paraId="08D0C421" w14:textId="77777777" w:rsidR="007B74D3" w:rsidRDefault="009A000F">
          <w:pPr>
            <w:pStyle w:val="NoSpacing"/>
          </w:pPr>
        </w:p>
      </w:sdtContent>
    </w:sdt>
    <w:p w14:paraId="4C00E2D4" w14:textId="77777777" w:rsidR="007B74D3" w:rsidRDefault="009A000F">
      <w:pPr>
        <w:pStyle w:val="ListBullet"/>
      </w:pPr>
      <w:r>
        <w:t>&lt;Unique point #1&gt;</w:t>
      </w:r>
    </w:p>
    <w:p w14:paraId="590ACBBC" w14:textId="77777777" w:rsidR="007B74D3" w:rsidRDefault="009A000F">
      <w:pPr>
        <w:pStyle w:val="ListBullet"/>
      </w:pPr>
      <w:r>
        <w:t>&lt;Unique point #2</w:t>
      </w:r>
      <w:r>
        <w:t>&gt;</w:t>
      </w:r>
    </w:p>
    <w:p w14:paraId="0E36DAA5" w14:textId="77777777" w:rsidR="007B74D3" w:rsidRDefault="009A000F">
      <w:pPr>
        <w:pStyle w:val="ListBullet"/>
      </w:pPr>
      <w:r>
        <w:t>&lt;Unique point #3&gt;</w:t>
      </w:r>
    </w:p>
    <w:sdt>
      <w:sdtPr>
        <w:id w:val="1853838231"/>
        <w:placeholder>
          <w:docPart w:val="785E41379367494CBC8BB652C87F8DC4"/>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7B74D3" w14:paraId="4A452C8E" w14:textId="77777777">
            <w:tc>
              <w:tcPr>
                <w:cnfStyle w:val="001000000000" w:firstRow="0" w:lastRow="0" w:firstColumn="1" w:lastColumn="0" w:oddVBand="0" w:evenVBand="0" w:oddHBand="0" w:evenHBand="0" w:firstRowFirstColumn="0" w:firstRowLastColumn="0" w:lastRowFirstColumn="0" w:lastRowLastColumn="0"/>
                <w:tcW w:w="308" w:type="pct"/>
              </w:tcPr>
              <w:p w14:paraId="696E9C45" w14:textId="77777777" w:rsidR="007B74D3" w:rsidRDefault="009A000F">
                <w:r>
                  <w:rPr>
                    <w:noProof/>
                  </w:rPr>
                  <mc:AlternateContent>
                    <mc:Choice Requires="wpg">
                      <w:drawing>
                        <wp:inline distT="0" distB="0" distL="0" distR="0" wp14:anchorId="4EEF02AA" wp14:editId="42460A4D">
                          <wp:extent cx="141605" cy="141605"/>
                          <wp:effectExtent l="0" t="0" r="0" b="0"/>
                          <wp:docPr id="50"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1" name="Rectangle 51"/>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52"/>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5AE34D6"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">
                          <v:rect id="Rectangle 51"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" fillcolor="#5b9bd5 [3204]" stroked="f" strokeweight="0"/>
                          <v:shape id="Freeform 52"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257xQAAANsAAAAPAAAAZHJzL2Rvd25yZXYueG1sRI9Ba8JA&#10;FITvgv9heUJvZlOh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BzL257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6DE2F9" w14:textId="77777777" w:rsidR="007B74D3" w:rsidRDefault="009A000F">
                <w:pPr>
                  <w:pStyle w:val="TipText"/>
                  <w:cnfStyle w:val="000000000000" w:firstRow="0" w:lastRow="0" w:firstColumn="0" w:lastColumn="0" w:oddVBand="0" w:evenVBand="0" w:oddHBand="0" w:evenHBand="0" w:firstRowFirstColumn="0" w:firstRowLastColumn="0" w:lastRowFirstColumn="0" w:lastRowLastColumn="0"/>
                </w:pPr>
                <w:r>
                  <w:t>[Describe the strengths of your company, focusing on specializations that are most relevant for this project. As appropriate, include additional strengths of your unique selling proposition that provide benefits the customer may not h</w:t>
                </w:r>
                <w:r>
                  <w:t>ave articulated.</w:t>
                </w:r>
              </w:p>
              <w:p w14:paraId="39A9577A" w14:textId="77777777" w:rsidR="007B74D3" w:rsidRDefault="009A000F">
                <w:pPr>
                  <w:pStyle w:val="TipText"/>
                  <w:cnfStyle w:val="000000000000" w:firstRow="0" w:lastRow="0" w:firstColumn="0" w:lastColumn="0" w:oddVBand="0" w:evenVBand="0" w:oddHBand="0" w:evenHBand="0" w:firstRowFirstColumn="0" w:firstRowLastColumn="0" w:lastRowFirstColumn="0" w:lastRowLastColumn="0"/>
                </w:pPr>
                <w:r>
                  <w:t>Identify qualifications that support your ability to address specific client needs for the project.</w:t>
                </w:r>
              </w:p>
              <w:p w14:paraId="308DC82D" w14:textId="77777777" w:rsidR="007B74D3" w:rsidRDefault="009A000F">
                <w:pPr>
                  <w:pStyle w:val="TipText"/>
                  <w:cnfStyle w:val="000000000000" w:firstRow="0" w:lastRow="0" w:firstColumn="0" w:lastColumn="0" w:oddVBand="0" w:evenVBand="0" w:oddHBand="0" w:evenHBand="0" w:firstRowFirstColumn="0" w:firstRowLastColumn="0" w:lastRowFirstColumn="0" w:lastRowLastColumn="0"/>
                </w:pPr>
                <w:r>
                  <w:t>Provide information that shows how you can meet the required schedule, such as staffing/subcontractors and percentage of time devoted to th</w:t>
                </w:r>
                <w:r>
                  <w:t>e project.]</w:t>
                </w:r>
              </w:p>
            </w:tc>
          </w:tr>
        </w:tbl>
        <w:p w14:paraId="5ACB24FE" w14:textId="77777777" w:rsidR="007B74D3" w:rsidRDefault="009A000F"/>
      </w:sdtContent>
    </w:sdt>
    <w:p w14:paraId="3E570335" w14:textId="77777777" w:rsidR="007B74D3" w:rsidRDefault="009A000F">
      <w:pPr>
        <w:pStyle w:val="Heading1"/>
      </w:pPr>
      <w:r>
        <w:t>Conclusion</w:t>
      </w:r>
    </w:p>
    <w:sdt>
      <w:sdtPr>
        <w:id w:val="-2001345000"/>
        <w:placeholder>
          <w:docPart w:val="785E41379367494CBC8BB652C87F8DC4"/>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7B74D3" w14:paraId="329327F5" w14:textId="77777777">
            <w:tc>
              <w:tcPr>
                <w:cnfStyle w:val="001000000000" w:firstRow="0" w:lastRow="0" w:firstColumn="1" w:lastColumn="0" w:oddVBand="0" w:evenVBand="0" w:oddHBand="0" w:evenHBand="0" w:firstRowFirstColumn="0" w:firstRowLastColumn="0" w:lastRowFirstColumn="0" w:lastRowLastColumn="0"/>
                <w:tcW w:w="308" w:type="pct"/>
              </w:tcPr>
              <w:p w14:paraId="2B22E76A" w14:textId="77777777" w:rsidR="007B74D3" w:rsidRDefault="009A000F">
                <w:r>
                  <w:rPr>
                    <w:noProof/>
                  </w:rPr>
                  <mc:AlternateContent>
                    <mc:Choice Requires="wpg">
                      <w:drawing>
                        <wp:inline distT="0" distB="0" distL="0" distR="0" wp14:anchorId="1405FDF2" wp14:editId="44EBFBD0">
                          <wp:extent cx="141605" cy="141605"/>
                          <wp:effectExtent l="0" t="0" r="0" b="0"/>
                          <wp:docPr id="53"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55"/>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3CB4EC"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HKaGnkIAAAwKAAADgAAAAAAAAAA&#10;AAAAAAAuAgAAZHJzL2Uyb0RvYy54bWxQSwECLQAUAAYACAAAACEABeIMPdkAAAADAQAADwAAAAAA&#10;AAAAAAAAAADTCgAAZHJzL2Rvd25yZXYueG1sUEsFBgAAAAAEAAQA8wAAANkLAAAAAA==&#10;">
                          <v:rect id="Rectangle 54"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" fillcolor="#5b9bd5 [3204]" stroked="f" strokeweight="0"/>
                          <v:shape id="Freeform 55"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YPxQAAANsAAAAPAAAAZHJzL2Rvd25yZXYueG1sRI9Ba8JA&#10;FITvBf/D8oTemk0L1h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8xvY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5149B35" w14:textId="77777777" w:rsidR="007B74D3" w:rsidRDefault="009A000F">
                <w:pPr>
                  <w:pStyle w:val="TipText"/>
                  <w:cnfStyle w:val="000000000000" w:firstRow="0" w:lastRow="0" w:firstColumn="0" w:lastColumn="0" w:oddVBand="0" w:evenVBand="0" w:oddHBand="0" w:evenHBand="0" w:firstRowFirstColumn="0" w:firstRowLastColumn="0" w:lastRowFirstColumn="0" w:lastRowLastColumn="0"/>
                </w:pPr>
                <w:r>
                  <w:t>[Close out the proposal with a statement that demonstrates your concern for the client and their needs, your expertise, and your willingness to help them solve the issues in question. Include any expected next steps and note th</w:t>
                </w:r>
                <w:r>
                  <w:t>e ways they can get in touch with you.]</w:t>
                </w:r>
              </w:p>
            </w:tc>
          </w:tr>
        </w:tbl>
        <w:p w14:paraId="5270A477" w14:textId="77777777" w:rsidR="007B74D3" w:rsidRDefault="009A000F">
          <w:pPr>
            <w:pStyle w:val="NoSpacing"/>
          </w:pPr>
        </w:p>
      </w:sdtContent>
    </w:sdt>
    <w:p w14:paraId="4662477D" w14:textId="77777777" w:rsidR="007B74D3" w:rsidRDefault="009A000F">
      <w:r>
        <w:t xml:space="preserve">We look forward to working with </w:t>
      </w:r>
      <w:sdt>
        <w:sdtPr>
          <w:alias w:val="Client Name"/>
          <w:tag w:val=""/>
          <w:id w:val="-1289347767"/>
          <w:placeholder>
            <w:docPart w:val="BD9DD7D83D344769B8B191F6E8798CA4"/>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Pr>
              <w:rStyle w:val="PlaceholderText"/>
            </w:rPr>
            <w:t>&lt;Client’s Company&gt;</w:t>
          </w:r>
        </w:sdtContent>
      </w:sdt>
      <w:r>
        <w:t xml:space="preserve"> and supporting your efforts to improve your sales cycle with &lt;integrated CRM, JIT Inventory management, and training and support services&gt;. We are confident th</w:t>
      </w:r>
      <w:r>
        <w:t xml:space="preserve">at we can meet the challenges ahead, and stand ready to partner with you in delivering an effective IT support solution. </w:t>
      </w:r>
    </w:p>
    <w:p w14:paraId="435D7395" w14:textId="77777777" w:rsidR="007B74D3" w:rsidRDefault="009A000F">
      <w:r>
        <w:t>If you have questions on this proposal, feel free to contact &lt;Name&gt; at your convenience by email at &lt;Email address&gt; or by phone at &lt;Te</w:t>
      </w:r>
      <w:r>
        <w:t>lephone&gt;. We will be in touch with you next week to arrange a follow-up conversation on the proposal.</w:t>
      </w:r>
    </w:p>
    <w:p w14:paraId="7327E78E" w14:textId="77777777" w:rsidR="007B74D3" w:rsidRDefault="009A000F">
      <w:r>
        <w:t>Thank you for your consideration,</w:t>
      </w:r>
    </w:p>
    <w:p w14:paraId="5CEB16EA" w14:textId="77777777" w:rsidR="007B74D3" w:rsidRDefault="009A000F">
      <w:pPr>
        <w:pStyle w:val="Signature"/>
      </w:pPr>
      <w:r>
        <w:t>&lt;Name&gt;</w:t>
      </w:r>
      <w:r>
        <w:br/>
        <w:t>&lt;Title&gt;</w:t>
      </w:r>
    </w:p>
    <w:sectPr w:rsidR="007B74D3">
      <w:headerReference w:type="default" r:id="rId13"/>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6E803" w14:textId="77777777" w:rsidR="004F3D84" w:rsidRDefault="004F3D84">
      <w:pPr>
        <w:spacing w:after="0" w:line="240" w:lineRule="auto"/>
      </w:pPr>
      <w:r>
        <w:separator/>
      </w:r>
    </w:p>
  </w:endnote>
  <w:endnote w:type="continuationSeparator" w:id="0">
    <w:p w14:paraId="1FEE1E33" w14:textId="77777777" w:rsidR="004F3D84" w:rsidRDefault="004F3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22AAE" w14:textId="77777777" w:rsidR="004F3D84" w:rsidRDefault="004F3D84">
      <w:pPr>
        <w:spacing w:after="0" w:line="240" w:lineRule="auto"/>
      </w:pPr>
      <w:r>
        <w:separator/>
      </w:r>
    </w:p>
  </w:footnote>
  <w:footnote w:type="continuationSeparator" w:id="0">
    <w:p w14:paraId="0B8D5D25" w14:textId="77777777" w:rsidR="004F3D84" w:rsidRDefault="004F3D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2DF84" w14:textId="77777777" w:rsidR="007B74D3" w:rsidRDefault="004F3D84" w:rsidP="004F3D84">
    <w:pPr>
      <w:pStyle w:val="Header"/>
      <w:jc w:val="right"/>
    </w:pPr>
    <w:r>
      <w:rPr>
        <w:noProof/>
      </w:rPr>
      <w:drawing>
        <wp:inline distT="0" distB="0" distL="0" distR="0" wp14:anchorId="71B8DF98" wp14:editId="5C66C5DA">
          <wp:extent cx="2667000" cy="571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8060.jpg"/>
                  <pic:cNvPicPr/>
                </pic:nvPicPr>
                <pic:blipFill>
                  <a:blip r:embed="rId1">
                    <a:extLst>
                      <a:ext uri="{28A0092B-C50C-407E-A947-70E740481C1C}">
                        <a14:useLocalDpi xmlns:a14="http://schemas.microsoft.com/office/drawing/2010/main" val="0"/>
                      </a:ext>
                    </a:extLst>
                  </a:blip>
                  <a:stretch>
                    <a:fillRect/>
                  </a:stretch>
                </pic:blipFill>
                <pic:spPr>
                  <a:xfrm>
                    <a:off x="0" y="0"/>
                    <a:ext cx="2667000" cy="571500"/>
                  </a:xfrm>
                  <a:prstGeom prst="rect">
                    <a:avLst/>
                  </a:prstGeom>
                </pic:spPr>
              </pic:pic>
            </a:graphicData>
          </a:graphic>
        </wp:inline>
      </w:drawing>
    </w:r>
    <w:r w:rsidR="009A000F">
      <w:rPr>
        <w:noProof/>
      </w:rPr>
      <mc:AlternateContent>
        <mc:Choice Requires="wps">
          <w:drawing>
            <wp:anchor distT="0" distB="0" distL="114300" distR="114300" simplePos="0" relativeHeight="251659264" behindDoc="0" locked="0" layoutInCell="1" allowOverlap="1" wp14:anchorId="6DC11655" wp14:editId="2382A86D">
              <wp:simplePos x="0" y="0"/>
              <wp:positionH relativeFrom="leftMargin">
                <wp:align>right</wp:align>
              </wp:positionH>
              <wp:positionV relativeFrom="bottomMargin">
                <wp:align>top</wp:align>
              </wp:positionV>
              <wp:extent cx="338328" cy="310896"/>
              <wp:effectExtent l="0" t="0" r="5080" b="13335"/>
              <wp:wrapNone/>
              <wp:docPr id="22" name="Text Box 22"/>
              <wp:cNvGraphicFramePr/>
              <a:graphic xmlns:a="http://schemas.openxmlformats.org/drawingml/2006/main">
                <a:graphicData uri="http://schemas.microsoft.com/office/word/2010/wordprocessingShape">
                  <wps:wsp>
                    <wps:cNvSpPr txBox="1"/>
                    <wps:spPr>
                      <a:xfrm>
                        <a:off x="0" y="0"/>
                        <a:ext cx="338328" cy="310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8426A7" w14:textId="0A3BFC23" w:rsidR="007B74D3" w:rsidRDefault="009A000F">
                          <w:pPr>
                            <w:pStyle w:val="Foote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11655" id="_x0000_t202" coordsize="21600,21600" o:spt="202" path="m,l,21600r21600,l21600,xe">
              <v:stroke joinstyle="miter"/>
              <v:path gradientshapeok="t" o:connecttype="rect"/>
            </v:shapetype>
            <v:shape id="Text Box 22" o:spid="_x0000_s1026" type="#_x0000_t202" style="position:absolute;left:0;text-align:left;margin-left:-24.55pt;margin-top:0;width:26.65pt;height:24.5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" filled="f" stroked="f" strokeweight=".5pt">
              <v:textbox inset="0,0,0,0">
                <w:txbxContent>
                  <w:p w14:paraId="668426A7" w14:textId="0A3BFC23" w:rsidR="007B74D3" w:rsidRDefault="009A000F">
                    <w:pPr>
                      <w:pStyle w:val="Footer"/>
                    </w:pPr>
                    <w:r>
                      <w:fldChar w:fldCharType="begin"/>
                    </w:r>
                    <w:r>
                      <w:instrText xml:space="preserve"> PAGE   \* MERGEFORMAT </w:instrText>
                    </w:r>
                    <w:r>
                      <w:fldChar w:fldCharType="separate"/>
                    </w:r>
                    <w:r>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D84"/>
    <w:rsid w:val="004F3D84"/>
    <w:rsid w:val="007B74D3"/>
    <w:rsid w:val="009A0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A0E6D"/>
  <w15:chartTrackingRefBased/>
  <w15:docId w15:val="{D04EE0B5-084B-4775-8877-FED95A0D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SubtitleChar">
    <w:name w:val="Subtitle Char"/>
    <w:basedOn w:val="DefaultParagraphFont"/>
    <w:link w:val="Subtitle"/>
    <w:uiPriority w:val="11"/>
    <w:rPr>
      <w:b/>
      <w:bCs/>
      <w:color w:val="5B9BD5" w:themeColor="accent1"/>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szCs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1" Type="http://schemas.openxmlformats.org/officeDocument/2006/relationships/footnotes" Target="footnotes.xml"/><Relationship Id="rId6" Type="http://schemas.openxmlformats.org/officeDocument/2006/relationships/customXml" Target="../customXml/item6.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ott\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0280EB462E4F20BFF7BFFCB06EAE20"/>
        <w:category>
          <w:name w:val="General"/>
          <w:gallery w:val="placeholder"/>
        </w:category>
        <w:types>
          <w:type w:val="bbPlcHdr"/>
        </w:types>
        <w:behaviors>
          <w:behavior w:val="content"/>
        </w:behaviors>
        <w:guid w:val="{3F8B5EAD-1289-422A-AB81-4BAA08CC7CF8}"/>
      </w:docPartPr>
      <w:docPartBody>
        <w:p w:rsidR="00000000" w:rsidRDefault="00000000">
          <w:pPr>
            <w:pStyle w:val="990280EB462E4F20BFF7BFFCB06EAE20"/>
          </w:pPr>
          <w:r>
            <w:t>&lt;Your Company&gt;</w:t>
          </w:r>
        </w:p>
      </w:docPartBody>
    </w:docPart>
    <w:docPart>
      <w:docPartPr>
        <w:name w:val="785E41379367494CBC8BB652C87F8DC4"/>
        <w:category>
          <w:name w:val="General"/>
          <w:gallery w:val="placeholder"/>
        </w:category>
        <w:types>
          <w:type w:val="bbPlcHdr"/>
        </w:types>
        <w:behaviors>
          <w:behavior w:val="content"/>
        </w:behaviors>
        <w:guid w:val="{C2E426AF-C217-4471-B788-8BF57C9EA410}"/>
      </w:docPartPr>
      <w:docPartBody>
        <w:p w:rsidR="00000000" w:rsidRDefault="00000000">
          <w:pPr>
            <w:pStyle w:val="785E41379367494CBC8BB652C87F8DC4"/>
          </w:pPr>
          <w:r>
            <w:rPr>
              <w:rStyle w:val="PlaceholderText"/>
            </w:rPr>
            <w:t>Click here to enter text.</w:t>
          </w:r>
        </w:p>
      </w:docPartBody>
    </w:docPart>
    <w:docPart>
      <w:docPartPr>
        <w:name w:val="5662483DB3FD499EB1FA090BF2B1C47C"/>
        <w:category>
          <w:name w:val="General"/>
          <w:gallery w:val="placeholder"/>
        </w:category>
        <w:types>
          <w:type w:val="bbPlcHdr"/>
        </w:types>
        <w:behaviors>
          <w:behavior w:val="content"/>
        </w:behaviors>
        <w:guid w:val="{D164167B-1D0C-419C-9A7C-A4FD45998211}"/>
      </w:docPartPr>
      <w:docPartBody>
        <w:p w:rsidR="00000000" w:rsidRDefault="00000000">
          <w:pPr>
            <w:pStyle w:val="5662483DB3FD499EB1FA090BF2B1C47C"/>
          </w:pPr>
          <w:r>
            <w:rPr>
              <w:rStyle w:val="PlaceholderText"/>
            </w:rPr>
            <w:t>&lt;Your Company&gt;</w:t>
          </w:r>
        </w:p>
      </w:docPartBody>
    </w:docPart>
    <w:docPart>
      <w:docPartPr>
        <w:name w:val="BD9DD7D83D344769B8B191F6E8798CA4"/>
        <w:category>
          <w:name w:val="General"/>
          <w:gallery w:val="placeholder"/>
        </w:category>
        <w:types>
          <w:type w:val="bbPlcHdr"/>
        </w:types>
        <w:behaviors>
          <w:behavior w:val="content"/>
        </w:behaviors>
        <w:guid w:val="{8C08BBF3-7F67-4B23-AD93-58E4C7D4CAC7}"/>
      </w:docPartPr>
      <w:docPartBody>
        <w:p w:rsidR="00000000" w:rsidRDefault="00000000">
          <w:pPr>
            <w:pStyle w:val="BD9DD7D83D344769B8B191F6E8798CA4"/>
          </w:pPr>
          <w:r>
            <w:rPr>
              <w:rStyle w:val="PlaceholderText"/>
            </w:rPr>
            <w:t>&lt;Client’s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0280EB462E4F20BFF7BFFCB06EAE20">
    <w:name w:val="990280EB462E4F20BFF7BFFCB06EAE20"/>
  </w:style>
  <w:style w:type="character" w:styleId="PlaceholderText">
    <w:name w:val="Placeholder Text"/>
    <w:basedOn w:val="DefaultParagraphFont"/>
    <w:uiPriority w:val="99"/>
    <w:semiHidden/>
    <w:rPr>
      <w:color w:val="808080"/>
    </w:rPr>
  </w:style>
  <w:style w:type="paragraph" w:customStyle="1" w:styleId="785E41379367494CBC8BB652C87F8DC4">
    <w:name w:val="785E41379367494CBC8BB652C87F8DC4"/>
  </w:style>
  <w:style w:type="paragraph" w:customStyle="1" w:styleId="5662483DB3FD499EB1FA090BF2B1C47C">
    <w:name w:val="5662483DB3FD499EB1FA090BF2B1C47C"/>
  </w:style>
  <w:style w:type="paragraph" w:customStyle="1" w:styleId="BD9DD7D83D344769B8B191F6E8798CA4">
    <w:name w:val="BD9DD7D83D344769B8B191F6E8798C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66C6F8C9EFD94BB8DAF5FB9CF3C2BE" ma:contentTypeVersion="20" ma:contentTypeDescription="Create a new document." ma:contentTypeScope="" ma:versionID="f9906a4280ab72848e8941d39c6f6994">
  <xsd:schema xmlns:xsd="http://www.w3.org/2001/XMLSchema" xmlns:xs="http://www.w3.org/2001/XMLSchema" xmlns:p="http://schemas.microsoft.com/office/2006/metadata/properties" xmlns:ns2="413b6cca-0545-40a9-bd69-37e11fd40885" xmlns:ns3="8ac9c242-94d2-4042-b722-6da0c0f9815a" xmlns:ns4="94de1210-8517-4e7f-9d94-7632c34234c2" targetNamespace="http://schemas.microsoft.com/office/2006/metadata/properties" ma:root="true" ma:fieldsID="4d72fa8a4817844bb89635dd6a7aec1f" ns2:_="" ns3:_="" ns4:_="">
    <xsd:import namespace="413b6cca-0545-40a9-bd69-37e11fd40885"/>
    <xsd:import namespace="8ac9c242-94d2-4042-b722-6da0c0f9815a"/>
    <xsd:import namespace="94de1210-8517-4e7f-9d94-7632c34234c2"/>
    <xsd:element name="properties">
      <xsd:complexType>
        <xsd:sequence>
          <xsd:element name="documentManagement">
            <xsd:complexType>
              <xsd:all>
                <xsd:element ref="ns2:Invoice_x0020_Type" minOccurs="0"/>
                <xsd:element ref="ns2:Consumer" minOccurs="0"/>
                <xsd:element ref="ns2:Total_x0020_Hours" minOccurs="0"/>
                <xsd:element ref="ns2:Total_x0020_Cost" minOccurs="0"/>
                <xsd:element ref="ns2:POC" minOccurs="0"/>
                <xsd:element ref="ns2:Requested_x0020_By" minOccurs="0"/>
                <xsd:element ref="ns2:Order_x0020_Date" minOccurs="0"/>
                <xsd:element ref="ns2:Project_x0020_Code" minOccurs="0"/>
                <xsd:element ref="ns2:Job_x0020_Code" minOccurs="0"/>
                <xsd:element ref="ns2:Status" minOccurs="0"/>
                <xsd:element ref="ns2:Task_x0020_Order_x0020_Status" minOccurs="0"/>
                <xsd:element ref="ns2:Current_x0020_Balance" minOccurs="0"/>
                <xsd:element ref="ns3:_dlc_DocId" minOccurs="0"/>
                <xsd:element ref="ns3:_dlc_DocIdUrl" minOccurs="0"/>
                <xsd:element ref="ns3:_dlc_DocIdPersistId" minOccurs="0"/>
                <xsd:element ref="ns2:Job_x0020_Code_x003a_Job_x0020_Code" minOccurs="0"/>
                <xsd:element ref="ns4:SharedWithUsers" minOccurs="0"/>
                <xsd:element ref="ns3:SharedWithDetails"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3b6cca-0545-40a9-bd69-37e11fd40885" elementFormDefault="qualified">
    <xsd:import namespace="http://schemas.microsoft.com/office/2006/documentManagement/types"/>
    <xsd:import namespace="http://schemas.microsoft.com/office/infopath/2007/PartnerControls"/>
    <xsd:element name="Invoice_x0020_Type" ma:index="1" nillable="true" ma:displayName="Form Type" ma:default="Invoice" ma:description="Standard invoice for most applications, Task Order for one off tasks, etc." ma:format="Dropdown" ma:internalName="Invoice_x0020_Type">
      <xsd:simpleType>
        <xsd:restriction base="dms:Choice">
          <xsd:enumeration value="Invoice"/>
          <xsd:enumeration value="Task Order"/>
          <xsd:enumeration value="Expense Report"/>
          <xsd:enumeration value="Refund"/>
          <xsd:enumeration value="Investment"/>
          <xsd:enumeration value="Template"/>
        </xsd:restriction>
      </xsd:simpleType>
    </xsd:element>
    <xsd:element name="Consumer" ma:index="3" nillable="true" ma:displayName="Consumer" ma:list="{c5d98bbc-8926-4257-94c2-e6ccf43a4b09}" ma:internalName="Consumer" ma:showField="Title">
      <xsd:simpleType>
        <xsd:restriction base="dms:Lookup"/>
      </xsd:simpleType>
    </xsd:element>
    <xsd:element name="Total_x0020_Hours" ma:index="4" nillable="true" ma:displayName="Total Hours" ma:description="Number of hours this client purchased if applicable." ma:internalName="Total_x0020_Hours" ma:percentage="FALSE">
      <xsd:simpleType>
        <xsd:restriction base="dms:Number"/>
      </xsd:simpleType>
    </xsd:element>
    <xsd:element name="Total_x0020_Cost" ma:index="5" nillable="true" ma:displayName="Total Amount" ma:LCID="1033" ma:internalName="Total_x0020_Cost">
      <xsd:simpleType>
        <xsd:restriction base="dms:Currency"/>
      </xsd:simpleType>
    </xsd:element>
    <xsd:element name="POC" ma:index="6" nillable="true" ma:displayName="POC" ma:list="UserInfo" ma:SharePointGroup="0" ma:internalName="POC"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quested_x0020_By" ma:index="7" nillable="true" ma:displayName="Requested By" ma:internalName="Requested_x0020_By">
      <xsd:simpleType>
        <xsd:restriction base="dms:Text">
          <xsd:maxLength value="255"/>
        </xsd:restriction>
      </xsd:simpleType>
    </xsd:element>
    <xsd:element name="Order_x0020_Date" ma:index="8" nillable="true" ma:displayName="Order Date" ma:default="[today]" ma:format="DateOnly" ma:internalName="Order_x0020_Date">
      <xsd:simpleType>
        <xsd:restriction base="dms:DateTime"/>
      </xsd:simpleType>
    </xsd:element>
    <xsd:element name="Project_x0020_Code" ma:index="9" nillable="true" ma:displayName="Project Code" ma:internalName="Project_x0020_Code">
      <xsd:simpleType>
        <xsd:restriction base="dms:Text">
          <xsd:maxLength value="255"/>
        </xsd:restriction>
      </xsd:simpleType>
    </xsd:element>
    <xsd:element name="Job_x0020_Code" ma:index="10" nillable="true" ma:displayName="Activity" ma:list="{a817a999-7935-4be7-89f2-7433b2d813a2}" ma:internalName="Job_x0020_Code" ma:showField="Title">
      <xsd:simpleType>
        <xsd:restriction base="dms:Lookup"/>
      </xsd:simpleType>
    </xsd:element>
    <xsd:element name="Status" ma:index="11" nillable="true" ma:displayName="Invoice Status" ma:default="Not Submitted" ma:format="Dropdown" ma:internalName="Status">
      <xsd:simpleType>
        <xsd:restriction base="dms:Choice">
          <xsd:enumeration value="Not Submitted"/>
          <xsd:enumeration value="Submitted Pending Approval"/>
          <xsd:enumeration value="Approved Pending Check"/>
          <xsd:enumeration value="Declined"/>
          <xsd:enumeration value="Paid and Deposited"/>
          <xsd:enumeration value="Collections"/>
        </xsd:restriction>
      </xsd:simpleType>
    </xsd:element>
    <xsd:element name="Task_x0020_Order_x0020_Status" ma:index="12" nillable="true" ma:displayName="Task Order Status" ma:default="Proposed" ma:description="Task order status remains open until all carry over hours are paid." ma:format="Dropdown" ma:internalName="Task_x0020_Order_x0020_Status">
      <xsd:simpleType>
        <xsd:restriction base="dms:Choice">
          <xsd:enumeration value="Proposed"/>
          <xsd:enumeration value="Active"/>
          <xsd:enumeration value="Closed"/>
          <xsd:enumeration value="Stop Order"/>
        </xsd:restriction>
      </xsd:simpleType>
    </xsd:element>
    <xsd:element name="Current_x0020_Balance" ma:index="13" nillable="true" ma:displayName="Current Balance" ma:description="Current number of hours used, as of last update." ma:internalName="Current_x0020_Balance">
      <xsd:simpleType>
        <xsd:restriction base="dms:Number"/>
      </xsd:simpleType>
    </xsd:element>
    <xsd:element name="Job_x0020_Code_x003a_Job_x0020_Code" ma:index="19" nillable="true" ma:displayName="Job Code:Job Code" ma:list="{a817a999-7935-4be7-89f2-7433b2d813a2}" ma:internalName="Job_x0020_Code_x003a_Job_x0020_Code" ma:readOnly="true" ma:showField="Job_x0020_Code" ma:web="94de1210-8517-4e7f-9d94-7632c34234c2">
      <xsd:simpleType>
        <xsd:restriction base="dms:Lookup"/>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ac9c242-94d2-4042-b722-6da0c0f9815a" elementFormDefault="qualified">
    <xsd:import namespace="http://schemas.microsoft.com/office/2006/documentManagement/types"/>
    <xsd:import namespace="http://schemas.microsoft.com/office/infopath/2007/PartnerControls"/>
    <xsd:element name="_dlc_DocId" ma:index="16" nillable="true" ma:displayName="Document ID Value" ma:description="The value of the document ID assigned to this item." ma:internalName="_dlc_DocId" ma:readOnly="true">
      <xsd:simpleType>
        <xsd:restriction base="dms:Text"/>
      </xsd:simple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8" nillable="true" ma:displayName="Persist ID" ma:description="Keep ID on add." ma:hidden="true" ma:internalName="_dlc_DocIdPersistId" ma:readOnly="true">
      <xsd:simpleType>
        <xsd:restriction base="dms:Boolean"/>
      </xsd:simpleType>
    </xsd:element>
    <xsd:element name="SharedWithDetails" ma:index="25"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de1210-8517-4e7f-9d94-7632c34234c2" elementFormDefault="qualified">
    <xsd:import namespace="http://schemas.microsoft.com/office/2006/documentManagement/types"/>
    <xsd:import namespace="http://schemas.microsoft.com/office/infopath/2007/PartnerControls"/>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0" ma:displayName="Invoice Number"/>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0bc77436-f026-4174-97dc-5fd7a18b0982" ContentTypeId="0x0101001D27F52787CB344A8D5732B56A2413B1" PreviousValue="false"/>
</file>

<file path=customXml/item3.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enant xmlns="cddfbb08-8c45-434e-8ae5-bee491fdbdc6">NA</Tenant>
    <Article_x0020_Type xmlns="cddfbb08-8c45-434e-8ae5-bee491fdbdc6">NIST SOP</Article_x0020_Type>
  </documentManagement>
</p:properties>
</file>

<file path=customXml/item6.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6F1132C-8EB3-48CC-885F-45736FAEBB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3b6cca-0545-40a9-bd69-37e11fd40885"/>
    <ds:schemaRef ds:uri="8ac9c242-94d2-4042-b722-6da0c0f9815a"/>
    <ds:schemaRef ds:uri="94de1210-8517-4e7f-9d94-7632c34234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42350E-FBCC-410B-B17A-CFE914632437}"/>
</file>

<file path=customXml/itemProps3.xml><?xml version="1.0" encoding="utf-8"?>
<ds:datastoreItem xmlns:ds="http://schemas.openxmlformats.org/officeDocument/2006/customXml" ds:itemID="{C23D1707-0B6C-40DC-8181-52BF8FD3B626}"/>
</file>

<file path=customXml/itemProps4.xml><?xml version="1.0" encoding="utf-8"?>
<ds:datastoreItem xmlns:ds="http://schemas.openxmlformats.org/officeDocument/2006/customXml" ds:itemID="{78FFC37E-125B-4E17-82CA-4120543C5C61}">
  <ds:schemaRefs>
    <ds:schemaRef ds:uri="http://schemas.microsoft.com/sharepoint/v3/contenttype/forms"/>
  </ds:schemaRefs>
</ds:datastoreItem>
</file>

<file path=customXml/itemProps5.xml><?xml version="1.0" encoding="utf-8"?>
<ds:datastoreItem xmlns:ds="http://schemas.openxmlformats.org/officeDocument/2006/customXml" ds:itemID="{D49E23B8-DE35-46BC-93E5-13489DA40F49}">
  <ds:schemaRefs>
    <ds:schemaRef ds:uri="http://schemas.openxmlformats.org/package/2006/metadata/core-properties"/>
    <ds:schemaRef ds:uri="http://schemas.microsoft.com/office/2006/documentManagement/types"/>
    <ds:schemaRef ds:uri="8ac9c242-94d2-4042-b722-6da0c0f9815a"/>
    <ds:schemaRef ds:uri="94de1210-8517-4e7f-9d94-7632c34234c2"/>
    <ds:schemaRef ds:uri="http://purl.org/dc/elements/1.1/"/>
    <ds:schemaRef ds:uri="http://schemas.microsoft.com/office/2006/metadata/properties"/>
    <ds:schemaRef ds:uri="http://schemas.microsoft.com/office/infopath/2007/PartnerControls"/>
    <ds:schemaRef ds:uri="http://purl.org/dc/terms/"/>
    <ds:schemaRef ds:uri="413b6cca-0545-40a9-bd69-37e11fd40885"/>
    <ds:schemaRef ds:uri="http://www.w3.org/XML/1998/namespace"/>
    <ds:schemaRef ds:uri="http://purl.org/dc/dcmitype/"/>
  </ds:schemaRefs>
</ds:datastoreItem>
</file>

<file path=customXml/itemProps6.xml><?xml version="1.0" encoding="utf-8"?>
<ds:datastoreItem xmlns:ds="http://schemas.openxmlformats.org/officeDocument/2006/customXml" ds:itemID="{505A499F-A182-488D-BC71-C7E0D2185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Template>
  <TotalTime>1</TotalTime>
  <Pages>6</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NISt Assist</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Scott Parramore</dc:creator>
  <cp:keywords/>
  <cp:lastModifiedBy>Scott M Parramore</cp:lastModifiedBy>
  <cp:revision>2</cp:revision>
  <dcterms:created xsi:type="dcterms:W3CDTF">2018-01-08T18:54:00Z</dcterms:created>
  <dcterms:modified xsi:type="dcterms:W3CDTF">2018-01-08T18:54:00Z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y fmtid="{D5CDD505-2E9C-101B-9397-08002B2CF9AE}" pid="3" name="ContentTypeId">
    <vt:lpwstr>0x0101001F66C6F8C9EFD94BB8DAF5FB9CF3C2BE</vt:lpwstr>
  </property>
</Properties>
</file>