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CBD9" w14:textId="43870908" w:rsidR="00A27383" w:rsidRDefault="009B7F2D" w:rsidP="00965D17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716A4A" wp14:editId="1AC3F32C">
            <wp:simplePos x="0" y="0"/>
            <wp:positionH relativeFrom="column">
              <wp:posOffset>3659505</wp:posOffset>
            </wp:positionH>
            <wp:positionV relativeFrom="paragraph">
              <wp:posOffset>-182245</wp:posOffset>
            </wp:positionV>
            <wp:extent cx="2895600" cy="666750"/>
            <wp:effectExtent l="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9E">
        <w:t xml:space="preserve">NIST Assist </w:t>
      </w:r>
    </w:p>
    <w:p w14:paraId="1FE71EF2" w14:textId="0EDCB135" w:rsidR="00965D17" w:rsidRDefault="003F289E" w:rsidP="00965D17">
      <w:r>
        <w:t>3119 Bourbon St. Rockwall TX</w:t>
      </w:r>
      <w:r w:rsidR="00965D17">
        <w:t> | </w:t>
      </w:r>
      <w:r>
        <w:t>(630) 803-0468</w:t>
      </w:r>
      <w:r w:rsidR="00965D17">
        <w:t> | </w:t>
      </w:r>
      <w:r>
        <w:t>scott@nistassist.com</w:t>
      </w:r>
    </w:p>
    <w:p w14:paraId="009AFEF6" w14:textId="309E8277" w:rsidR="00965D17" w:rsidRDefault="003F289E" w:rsidP="00965D17">
      <w:pPr>
        <w:pStyle w:val="Salutation"/>
      </w:pPr>
      <w:r>
        <w:t>Capabilities for IT Assessment and Vendor Selection Support Services</w:t>
      </w:r>
    </w:p>
    <w:p w14:paraId="5533DD10" w14:textId="150C06E4" w:rsidR="00965D17" w:rsidRDefault="003F289E" w:rsidP="003F289E">
      <w:r>
        <w:t xml:space="preserve">ReadyTech and NIST-Assist are service offerings provided by Readypool Technical Services, LLC (RPTS).  </w:t>
      </w:r>
    </w:p>
    <w:p w14:paraId="41B48368" w14:textId="13B6BAC2" w:rsidR="003F289E" w:rsidRDefault="003F289E" w:rsidP="003F289E">
      <w:r>
        <w:t>RPTS has 10 years in past performance helping customers perform in depth IT Assessments based on the National Institute of Standards and Technology (NIST)</w:t>
      </w:r>
      <w:r w:rsidR="00540DE0">
        <w:t xml:space="preserve"> 800 Series Special Publications (NIST SP-800-XX)</w:t>
      </w:r>
      <w:r>
        <w:t xml:space="preserve">, and 15 years past performance in helping customers perform vendor selection.  </w:t>
      </w:r>
    </w:p>
    <w:p w14:paraId="452214DB" w14:textId="6379F512" w:rsidR="003F289E" w:rsidRDefault="00540DE0" w:rsidP="003F289E">
      <w:pPr>
        <w:rPr>
          <w:b/>
        </w:rPr>
      </w:pPr>
      <w:r w:rsidRPr="00540DE0">
        <w:rPr>
          <w:b/>
        </w:rPr>
        <w:t xml:space="preserve">Capabilities for </w:t>
      </w:r>
      <w:r w:rsidR="00B07D29">
        <w:rPr>
          <w:b/>
        </w:rPr>
        <w:t>Office 365 Cloud Solution Provider</w:t>
      </w:r>
      <w:r w:rsidR="00954078">
        <w:rPr>
          <w:b/>
        </w:rPr>
        <w:t xml:space="preserve"> (CSP)</w:t>
      </w:r>
    </w:p>
    <w:p w14:paraId="679EE200" w14:textId="2630E00F" w:rsidR="00B07D29" w:rsidRPr="00954078" w:rsidRDefault="00085725" w:rsidP="00085725">
      <w:pPr>
        <w:pStyle w:val="ListParagraph"/>
        <w:numPr>
          <w:ilvl w:val="0"/>
          <w:numId w:val="18"/>
        </w:numPr>
      </w:pPr>
      <w:r w:rsidRPr="00954078">
        <w:t>Reseller (</w:t>
      </w:r>
      <w:r w:rsidR="00D96A78">
        <w:t>r</w:t>
      </w:r>
      <w:r w:rsidRPr="00954078">
        <w:t xml:space="preserve">esell </w:t>
      </w:r>
      <w:r w:rsidR="00FC154A">
        <w:t>/ support Micro</w:t>
      </w:r>
      <w:r w:rsidR="00D96A78">
        <w:t xml:space="preserve">soft </w:t>
      </w:r>
      <w:r w:rsidRPr="00954078">
        <w:t>Office 365</w:t>
      </w:r>
      <w:r w:rsidR="00D96A78">
        <w:t xml:space="preserve"> / Microsoft 365</w:t>
      </w:r>
      <w:r w:rsidR="005E4957">
        <w:t xml:space="preserve"> / Azure</w:t>
      </w:r>
      <w:bookmarkStart w:id="0" w:name="_GoBack"/>
      <w:bookmarkEnd w:id="0"/>
      <w:r w:rsidR="00954078" w:rsidRPr="00954078">
        <w:t>)</w:t>
      </w:r>
    </w:p>
    <w:p w14:paraId="196B5B4C" w14:textId="0D6BF5DD" w:rsidR="00954078" w:rsidRDefault="00052936" w:rsidP="00085725">
      <w:pPr>
        <w:pStyle w:val="ListParagraph"/>
        <w:numPr>
          <w:ilvl w:val="0"/>
          <w:numId w:val="18"/>
        </w:numPr>
      </w:pPr>
      <w:r>
        <w:t>PowerApps Developer</w:t>
      </w:r>
    </w:p>
    <w:p w14:paraId="437454CA" w14:textId="01C3CE0B" w:rsidR="00052936" w:rsidRDefault="00052936" w:rsidP="00085725">
      <w:pPr>
        <w:pStyle w:val="ListParagraph"/>
        <w:numPr>
          <w:ilvl w:val="0"/>
          <w:numId w:val="18"/>
        </w:numPr>
      </w:pPr>
      <w:r>
        <w:t>Business Systems Development</w:t>
      </w:r>
    </w:p>
    <w:p w14:paraId="202853F1" w14:textId="3E0299E4" w:rsidR="00B07D29" w:rsidRPr="009C0EDC" w:rsidRDefault="00294363" w:rsidP="003F289E">
      <w:pPr>
        <w:pStyle w:val="ListParagraph"/>
        <w:numPr>
          <w:ilvl w:val="0"/>
          <w:numId w:val="18"/>
        </w:numPr>
        <w:rPr>
          <w:b/>
        </w:rPr>
      </w:pPr>
      <w:r>
        <w:t xml:space="preserve">Security and Compliance </w:t>
      </w:r>
      <w:r w:rsidR="00DD2CB7">
        <w:t>Center / Administration</w:t>
      </w:r>
    </w:p>
    <w:p w14:paraId="04D69733" w14:textId="1FF21E2F" w:rsidR="009C0EDC" w:rsidRPr="009C0EDC" w:rsidRDefault="009C0EDC" w:rsidP="003F289E">
      <w:pPr>
        <w:pStyle w:val="ListParagraph"/>
        <w:numPr>
          <w:ilvl w:val="0"/>
          <w:numId w:val="18"/>
        </w:numPr>
      </w:pPr>
      <w:r w:rsidRPr="009C0EDC">
        <w:t>Data Loss Prevention</w:t>
      </w:r>
      <w:r>
        <w:t xml:space="preserve"> / Threat Protection</w:t>
      </w:r>
    </w:p>
    <w:p w14:paraId="4A2A3B75" w14:textId="685174E4" w:rsidR="008E4F00" w:rsidRDefault="008E4F00" w:rsidP="003F289E">
      <w:pPr>
        <w:pStyle w:val="ListParagraph"/>
        <w:numPr>
          <w:ilvl w:val="0"/>
          <w:numId w:val="18"/>
        </w:numPr>
      </w:pPr>
      <w:r w:rsidRPr="008E4F00">
        <w:t>Azure</w:t>
      </w:r>
      <w:r w:rsidR="006133C2">
        <w:t xml:space="preserve"> Active Directory</w:t>
      </w:r>
    </w:p>
    <w:p w14:paraId="17FE38DB" w14:textId="616B3EDC" w:rsidR="00E46103" w:rsidRDefault="00E46103" w:rsidP="003F289E">
      <w:pPr>
        <w:pStyle w:val="ListParagraph"/>
        <w:numPr>
          <w:ilvl w:val="0"/>
          <w:numId w:val="18"/>
        </w:numPr>
      </w:pPr>
      <w:r>
        <w:t>Azure IoT</w:t>
      </w:r>
    </w:p>
    <w:p w14:paraId="21204C74" w14:textId="607F4A39" w:rsidR="006133C2" w:rsidRDefault="00897DA0" w:rsidP="003F289E">
      <w:pPr>
        <w:pStyle w:val="ListParagraph"/>
        <w:numPr>
          <w:ilvl w:val="0"/>
          <w:numId w:val="18"/>
        </w:numPr>
      </w:pPr>
      <w:r>
        <w:t>Microsoft Dynamics</w:t>
      </w:r>
    </w:p>
    <w:p w14:paraId="0E4F60ED" w14:textId="25CD6B38" w:rsidR="00897DA0" w:rsidRDefault="00897DA0" w:rsidP="003F289E">
      <w:pPr>
        <w:pStyle w:val="ListParagraph"/>
        <w:numPr>
          <w:ilvl w:val="0"/>
          <w:numId w:val="18"/>
        </w:numPr>
      </w:pPr>
      <w:r>
        <w:t>Exchange Server Migrations</w:t>
      </w:r>
    </w:p>
    <w:p w14:paraId="0F35EADE" w14:textId="427BAE3B" w:rsidR="00897DA0" w:rsidRDefault="00897DA0" w:rsidP="003F289E">
      <w:pPr>
        <w:pStyle w:val="ListParagraph"/>
        <w:numPr>
          <w:ilvl w:val="0"/>
          <w:numId w:val="18"/>
        </w:numPr>
      </w:pPr>
      <w:r>
        <w:t>Hybrid Configurations</w:t>
      </w:r>
      <w:r w:rsidR="009C0EDC">
        <w:t xml:space="preserve"> (Cloud</w:t>
      </w:r>
      <w:r w:rsidR="002D71A9">
        <w:t>/LAN/WAN/VPN)</w:t>
      </w:r>
    </w:p>
    <w:p w14:paraId="62088878" w14:textId="00A62147" w:rsidR="00897DA0" w:rsidRDefault="00897DA0" w:rsidP="003F289E">
      <w:pPr>
        <w:pStyle w:val="ListParagraph"/>
        <w:numPr>
          <w:ilvl w:val="0"/>
          <w:numId w:val="18"/>
        </w:numPr>
      </w:pPr>
      <w:r>
        <w:t>Microsoft Teams</w:t>
      </w:r>
      <w:r w:rsidR="00187F11">
        <w:t xml:space="preserve"> / Skype</w:t>
      </w:r>
    </w:p>
    <w:p w14:paraId="4C7AE807" w14:textId="121BF608" w:rsidR="00897DA0" w:rsidRDefault="00B8222D" w:rsidP="003F289E">
      <w:pPr>
        <w:pStyle w:val="ListParagraph"/>
        <w:numPr>
          <w:ilvl w:val="0"/>
          <w:numId w:val="18"/>
        </w:numPr>
      </w:pPr>
      <w:r>
        <w:t>Microsoft Intune</w:t>
      </w:r>
    </w:p>
    <w:p w14:paraId="55BA5876" w14:textId="7C52F8DC" w:rsidR="00B8222D" w:rsidRDefault="00B8222D" w:rsidP="003F289E">
      <w:pPr>
        <w:pStyle w:val="ListParagraph"/>
        <w:numPr>
          <w:ilvl w:val="0"/>
          <w:numId w:val="18"/>
        </w:numPr>
      </w:pPr>
      <w:r>
        <w:t>SharePoint Administration</w:t>
      </w:r>
    </w:p>
    <w:p w14:paraId="162207CF" w14:textId="4238DF58" w:rsidR="00B8222D" w:rsidRDefault="00B8222D" w:rsidP="003F289E">
      <w:pPr>
        <w:pStyle w:val="ListParagraph"/>
        <w:numPr>
          <w:ilvl w:val="0"/>
          <w:numId w:val="18"/>
        </w:numPr>
      </w:pPr>
      <w:r>
        <w:t>SharePoint Development / Customization / Training</w:t>
      </w:r>
    </w:p>
    <w:p w14:paraId="5E48A46A" w14:textId="6F2A4C0D" w:rsidR="00B8222D" w:rsidRDefault="00E46103" w:rsidP="003F289E">
      <w:pPr>
        <w:pStyle w:val="ListParagraph"/>
        <w:numPr>
          <w:ilvl w:val="0"/>
          <w:numId w:val="18"/>
        </w:numPr>
      </w:pPr>
      <w:r>
        <w:t>DevOps / Visual Studio</w:t>
      </w:r>
    </w:p>
    <w:p w14:paraId="55F469AA" w14:textId="5BC25D34" w:rsidR="00E46103" w:rsidRDefault="00736776" w:rsidP="003F289E">
      <w:pPr>
        <w:pStyle w:val="ListParagraph"/>
        <w:numPr>
          <w:ilvl w:val="0"/>
          <w:numId w:val="18"/>
        </w:numPr>
      </w:pPr>
      <w:r>
        <w:t>Social Engagement</w:t>
      </w:r>
    </w:p>
    <w:p w14:paraId="4A7E8675" w14:textId="36ECD978" w:rsidR="00736776" w:rsidRDefault="00736776" w:rsidP="003F289E">
      <w:pPr>
        <w:pStyle w:val="ListParagraph"/>
        <w:numPr>
          <w:ilvl w:val="0"/>
          <w:numId w:val="18"/>
        </w:numPr>
      </w:pPr>
      <w:r>
        <w:t>Identity / Identity Services (</w:t>
      </w:r>
      <w:r w:rsidR="00670D69">
        <w:t>i</w:t>
      </w:r>
      <w:r>
        <w:t>dentity management</w:t>
      </w:r>
      <w:r w:rsidR="00670D69">
        <w:t>)</w:t>
      </w:r>
    </w:p>
    <w:p w14:paraId="375FAC88" w14:textId="08E12E9E" w:rsidR="00670D69" w:rsidRDefault="00670D69" w:rsidP="003F289E">
      <w:pPr>
        <w:pStyle w:val="ListParagraph"/>
        <w:numPr>
          <w:ilvl w:val="0"/>
          <w:numId w:val="18"/>
        </w:numPr>
      </w:pPr>
      <w:r>
        <w:t>Mobility / Mobile Device Management</w:t>
      </w:r>
    </w:p>
    <w:p w14:paraId="41C607AA" w14:textId="14CA7060" w:rsidR="009A3403" w:rsidRDefault="009A3403" w:rsidP="003F289E">
      <w:pPr>
        <w:pStyle w:val="ListParagraph"/>
        <w:numPr>
          <w:ilvl w:val="0"/>
          <w:numId w:val="18"/>
        </w:numPr>
      </w:pPr>
      <w:r>
        <w:t>Information Rights Management</w:t>
      </w:r>
      <w:r w:rsidR="00413E43">
        <w:t xml:space="preserve"> (IRM)</w:t>
      </w:r>
    </w:p>
    <w:p w14:paraId="18C67379" w14:textId="00574EE1" w:rsidR="009A3403" w:rsidRDefault="00413E43" w:rsidP="003F289E">
      <w:pPr>
        <w:pStyle w:val="ListParagraph"/>
        <w:numPr>
          <w:ilvl w:val="0"/>
          <w:numId w:val="18"/>
        </w:numPr>
      </w:pPr>
      <w:r>
        <w:t>Records / Document Management / Control</w:t>
      </w:r>
    </w:p>
    <w:p w14:paraId="3079B60D" w14:textId="6CE3CF98" w:rsidR="00187F11" w:rsidRPr="008E4F00" w:rsidRDefault="00187F11" w:rsidP="003F289E">
      <w:pPr>
        <w:pStyle w:val="ListParagraph"/>
        <w:numPr>
          <w:ilvl w:val="0"/>
          <w:numId w:val="18"/>
        </w:numPr>
      </w:pPr>
      <w:proofErr w:type="spellStart"/>
      <w:r>
        <w:t>PowerBI</w:t>
      </w:r>
      <w:proofErr w:type="spellEnd"/>
    </w:p>
    <w:p w14:paraId="2CF0D405" w14:textId="3587D9F2" w:rsidR="00B07D29" w:rsidRDefault="00B07D29" w:rsidP="003F289E">
      <w:pPr>
        <w:rPr>
          <w:b/>
        </w:rPr>
      </w:pPr>
      <w:r>
        <w:rPr>
          <w:b/>
        </w:rPr>
        <w:t>Capabilities for Managed Services</w:t>
      </w:r>
    </w:p>
    <w:p w14:paraId="66318A14" w14:textId="0A3FB2AE" w:rsidR="00B07D29" w:rsidRDefault="00B07D29" w:rsidP="003F289E">
      <w:r>
        <w:t xml:space="preserve">The following Managed </w:t>
      </w:r>
      <w:r w:rsidR="00085725">
        <w:t>Services</w:t>
      </w:r>
      <w:r>
        <w:t xml:space="preserve"> </w:t>
      </w:r>
      <w:r w:rsidR="00085725">
        <w:t xml:space="preserve">are available for </w:t>
      </w:r>
      <w:r w:rsidR="00D27E84">
        <w:t xml:space="preserve">hire or </w:t>
      </w:r>
      <w:r w:rsidR="00085725">
        <w:t>white label:</w:t>
      </w:r>
    </w:p>
    <w:p w14:paraId="64BE83D4" w14:textId="5FABF9E6" w:rsidR="00085725" w:rsidRDefault="00052936" w:rsidP="00085725">
      <w:pPr>
        <w:pStyle w:val="ListParagraph"/>
        <w:numPr>
          <w:ilvl w:val="0"/>
          <w:numId w:val="17"/>
        </w:numPr>
      </w:pPr>
      <w:r>
        <w:t>Line of Business Application Deve</w:t>
      </w:r>
      <w:r w:rsidR="00C049FE">
        <w:t>lopment</w:t>
      </w:r>
    </w:p>
    <w:p w14:paraId="242101D7" w14:textId="68984784" w:rsidR="00C049FE" w:rsidRDefault="00C049FE" w:rsidP="00085725">
      <w:pPr>
        <w:pStyle w:val="ListParagraph"/>
        <w:numPr>
          <w:ilvl w:val="0"/>
          <w:numId w:val="17"/>
        </w:numPr>
      </w:pPr>
      <w:r>
        <w:t>Security and Compliance Services (Training and Awareness Program)</w:t>
      </w:r>
    </w:p>
    <w:p w14:paraId="4F4BD34F" w14:textId="0455685B" w:rsidR="00C049FE" w:rsidRDefault="000A3D8C" w:rsidP="00085725">
      <w:pPr>
        <w:pStyle w:val="ListParagraph"/>
        <w:numPr>
          <w:ilvl w:val="0"/>
          <w:numId w:val="17"/>
        </w:numPr>
      </w:pPr>
      <w:r>
        <w:t>Security and Compliance as a Service</w:t>
      </w:r>
    </w:p>
    <w:p w14:paraId="1DCA61DF" w14:textId="1740F98A" w:rsidR="000A3D8C" w:rsidRDefault="00B64A79" w:rsidP="00085725">
      <w:pPr>
        <w:pStyle w:val="ListParagraph"/>
        <w:numPr>
          <w:ilvl w:val="0"/>
          <w:numId w:val="17"/>
        </w:numPr>
      </w:pPr>
      <w:r>
        <w:t>IT Management as a Service</w:t>
      </w:r>
    </w:p>
    <w:p w14:paraId="32B1F315" w14:textId="1A5768F3" w:rsidR="00B64A79" w:rsidRDefault="00B64A79" w:rsidP="002D71A9">
      <w:pPr>
        <w:pStyle w:val="ListParagraph"/>
        <w:numPr>
          <w:ilvl w:val="0"/>
          <w:numId w:val="17"/>
        </w:numPr>
        <w:spacing w:before="1080"/>
      </w:pPr>
      <w:r>
        <w:t>IT Helpdesk as a Service</w:t>
      </w:r>
    </w:p>
    <w:sectPr w:rsidR="00B64A79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85F23" w14:textId="77777777" w:rsidR="00E04E12" w:rsidRDefault="00E04E12">
      <w:pPr>
        <w:spacing w:after="0"/>
      </w:pPr>
      <w:r>
        <w:separator/>
      </w:r>
    </w:p>
  </w:endnote>
  <w:endnote w:type="continuationSeparator" w:id="0">
    <w:p w14:paraId="1A2E0AFA" w14:textId="77777777" w:rsidR="00E04E12" w:rsidRDefault="00E04E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946A5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DA572" w14:textId="77777777" w:rsidR="00E04E12" w:rsidRDefault="00E04E12">
      <w:pPr>
        <w:spacing w:after="0"/>
      </w:pPr>
      <w:r>
        <w:separator/>
      </w:r>
    </w:p>
  </w:footnote>
  <w:footnote w:type="continuationSeparator" w:id="0">
    <w:p w14:paraId="15AE318F" w14:textId="77777777" w:rsidR="00E04E12" w:rsidRDefault="00E04E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185AF0"/>
    <w:multiLevelType w:val="hybridMultilevel"/>
    <w:tmpl w:val="F202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72197"/>
    <w:multiLevelType w:val="hybridMultilevel"/>
    <w:tmpl w:val="CA70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5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89E"/>
    <w:rsid w:val="00052936"/>
    <w:rsid w:val="00085725"/>
    <w:rsid w:val="000A3D8C"/>
    <w:rsid w:val="000D5AB1"/>
    <w:rsid w:val="00187F11"/>
    <w:rsid w:val="001D3391"/>
    <w:rsid w:val="001F7E97"/>
    <w:rsid w:val="002045EB"/>
    <w:rsid w:val="00293B83"/>
    <w:rsid w:val="00294363"/>
    <w:rsid w:val="002D71A9"/>
    <w:rsid w:val="00302A2C"/>
    <w:rsid w:val="00381669"/>
    <w:rsid w:val="003F289E"/>
    <w:rsid w:val="00413E43"/>
    <w:rsid w:val="0052105A"/>
    <w:rsid w:val="00540DE0"/>
    <w:rsid w:val="005E4957"/>
    <w:rsid w:val="006133C2"/>
    <w:rsid w:val="00650D40"/>
    <w:rsid w:val="00670D69"/>
    <w:rsid w:val="00673C35"/>
    <w:rsid w:val="006A3CE7"/>
    <w:rsid w:val="00736776"/>
    <w:rsid w:val="0076387D"/>
    <w:rsid w:val="008765C0"/>
    <w:rsid w:val="00897DA0"/>
    <w:rsid w:val="008E4F00"/>
    <w:rsid w:val="008F15C5"/>
    <w:rsid w:val="00910CD8"/>
    <w:rsid w:val="00954078"/>
    <w:rsid w:val="00965D17"/>
    <w:rsid w:val="009A3403"/>
    <w:rsid w:val="009B7F2D"/>
    <w:rsid w:val="009C0EDC"/>
    <w:rsid w:val="00A27383"/>
    <w:rsid w:val="00A65860"/>
    <w:rsid w:val="00A736B0"/>
    <w:rsid w:val="00B07D29"/>
    <w:rsid w:val="00B64A79"/>
    <w:rsid w:val="00B8222D"/>
    <w:rsid w:val="00C049FE"/>
    <w:rsid w:val="00C83E3C"/>
    <w:rsid w:val="00D02A74"/>
    <w:rsid w:val="00D27E84"/>
    <w:rsid w:val="00D905F1"/>
    <w:rsid w:val="00D96A78"/>
    <w:rsid w:val="00DD2CB7"/>
    <w:rsid w:val="00DF56DD"/>
    <w:rsid w:val="00E04E12"/>
    <w:rsid w:val="00E46103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8E51"/>
  <w15:chartTrackingRefBased/>
  <w15:docId w15:val="{A0D0C9E9-70C4-438F-9C24-9A60F5CA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08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ABE21A-77EF-414C-A70E-96CA6924A5C2}"/>
</file>

<file path=customXml/itemProps2.xml><?xml version="1.0" encoding="utf-8"?>
<ds:datastoreItem xmlns:ds="http://schemas.openxmlformats.org/officeDocument/2006/customXml" ds:itemID="{76E9FC6A-3C3A-4362-AF56-0AF279AAF6A3}"/>
</file>

<file path=customXml/itemProps3.xml><?xml version="1.0" encoding="utf-8"?>
<ds:datastoreItem xmlns:ds="http://schemas.openxmlformats.org/officeDocument/2006/customXml" ds:itemID="{3ECE9F01-903A-4126-A104-0616156641B7}"/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Scott Parramore</dc:creator>
  <cp:keywords/>
  <dc:description/>
  <cp:lastModifiedBy>Scott Parramore</cp:lastModifiedBy>
  <cp:revision>3</cp:revision>
  <dcterms:created xsi:type="dcterms:W3CDTF">2019-01-17T05:11:00Z</dcterms:created>
  <dcterms:modified xsi:type="dcterms:W3CDTF">2019-01-17T05:11:00Z</dcterms:modified>
</cp:coreProperties>
</file>