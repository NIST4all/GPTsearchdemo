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7"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50"/>
        <w:gridCol w:w="1217"/>
        <w:gridCol w:w="1706"/>
        <w:gridCol w:w="1976"/>
        <w:gridCol w:w="825"/>
        <w:gridCol w:w="2702"/>
      </w:tblGrid>
      <w:tr w:rsidR="00D13DA3" w:rsidTr="00373D4F">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373D4F">
        <w:tc>
          <w:tcPr>
            <w:tcW w:w="5000" w:type="pct"/>
            <w:gridSpan w:val="6"/>
            <w:tcBorders>
              <w:top w:val="nil"/>
              <w:bottom w:val="nil"/>
            </w:tcBorders>
            <w:shd w:val="clear" w:color="auto" w:fill="CCCCCC"/>
          </w:tcPr>
          <w:p w:rsidR="00D13DA3" w:rsidRPr="00FF6728" w:rsidRDefault="00335794" w:rsidP="007129D9">
            <w:pPr>
              <w:pStyle w:val="policytitle"/>
            </w:pPr>
            <w:r>
              <w:t>Security Operations</w:t>
            </w:r>
            <w:r w:rsidR="003C6735">
              <w:t xml:space="preserve"> </w:t>
            </w:r>
            <w:r w:rsidR="003C6735" w:rsidRPr="005A4B62">
              <w:t>Policy</w:t>
            </w:r>
          </w:p>
        </w:tc>
      </w:tr>
      <w:tr w:rsidR="00F12FB7" w:rsidTr="00373D4F">
        <w:tc>
          <w:tcPr>
            <w:tcW w:w="600" w:type="pct"/>
            <w:tcBorders>
              <w:top w:val="nil"/>
            </w:tcBorders>
            <w:shd w:val="clear" w:color="auto" w:fill="auto"/>
            <w:tcMar>
              <w:top w:w="29" w:type="dxa"/>
              <w:left w:w="115" w:type="dxa"/>
              <w:bottom w:w="29" w:type="dxa"/>
              <w:right w:w="115" w:type="dxa"/>
            </w:tcMar>
          </w:tcPr>
          <w:p w:rsidR="00F12FB7" w:rsidRDefault="00F12FB7" w:rsidP="002B50C6">
            <w:pPr>
              <w:pStyle w:val="PolicyHeaderLabel"/>
            </w:pPr>
            <w:r>
              <w:t>Policy #</w:t>
            </w:r>
          </w:p>
        </w:tc>
        <w:tc>
          <w:tcPr>
            <w:tcW w:w="635" w:type="pct"/>
            <w:tcBorders>
              <w:top w:val="nil"/>
            </w:tcBorders>
            <w:shd w:val="clear" w:color="auto" w:fill="auto"/>
            <w:tcMar>
              <w:top w:w="29" w:type="dxa"/>
              <w:left w:w="115" w:type="dxa"/>
              <w:bottom w:w="29" w:type="dxa"/>
              <w:right w:w="115" w:type="dxa"/>
            </w:tcMar>
          </w:tcPr>
          <w:p w:rsidR="00F12FB7" w:rsidRDefault="00022C9B" w:rsidP="00074BA0">
            <w:pPr>
              <w:pStyle w:val="PolicyHeaderFill"/>
            </w:pPr>
            <w:r>
              <w:t>CPL-11</w:t>
            </w:r>
          </w:p>
        </w:tc>
        <w:tc>
          <w:tcPr>
            <w:tcW w:w="891" w:type="pct"/>
            <w:tcBorders>
              <w:top w:val="nil"/>
            </w:tcBorders>
            <w:shd w:val="clear" w:color="auto" w:fill="auto"/>
            <w:tcMar>
              <w:top w:w="29" w:type="dxa"/>
              <w:left w:w="115" w:type="dxa"/>
              <w:bottom w:w="29" w:type="dxa"/>
              <w:right w:w="115" w:type="dxa"/>
            </w:tcMar>
          </w:tcPr>
          <w:p w:rsidR="00F12FB7" w:rsidRDefault="00F12FB7" w:rsidP="002B50C6">
            <w:pPr>
              <w:pStyle w:val="PolicyHeaderLabel"/>
            </w:pPr>
            <w:r>
              <w:t>Effective Date</w:t>
            </w:r>
          </w:p>
        </w:tc>
        <w:tc>
          <w:tcPr>
            <w:tcW w:w="1032" w:type="pct"/>
            <w:tcBorders>
              <w:top w:val="nil"/>
            </w:tcBorders>
            <w:shd w:val="clear" w:color="auto" w:fill="auto"/>
            <w:tcMar>
              <w:top w:w="29" w:type="dxa"/>
              <w:left w:w="115" w:type="dxa"/>
              <w:bottom w:w="29" w:type="dxa"/>
              <w:right w:w="115" w:type="dxa"/>
            </w:tcMar>
          </w:tcPr>
          <w:p w:rsidR="00F12FB7" w:rsidRPr="00C8024C" w:rsidRDefault="005F35C4" w:rsidP="00F00F60">
            <w:pPr>
              <w:pStyle w:val="PolicyHeaderFill"/>
            </w:pPr>
            <w:r>
              <w:t>MM/DD/YYYY</w:t>
            </w:r>
          </w:p>
        </w:tc>
        <w:tc>
          <w:tcPr>
            <w:tcW w:w="431" w:type="pct"/>
            <w:tcBorders>
              <w:top w:val="nil"/>
            </w:tcBorders>
            <w:shd w:val="clear" w:color="auto" w:fill="auto"/>
            <w:tcMar>
              <w:top w:w="29" w:type="dxa"/>
              <w:left w:w="115" w:type="dxa"/>
              <w:bottom w:w="29" w:type="dxa"/>
              <w:right w:w="115" w:type="dxa"/>
            </w:tcMar>
          </w:tcPr>
          <w:p w:rsidR="00F12FB7" w:rsidRPr="00C8024C" w:rsidRDefault="00F12FB7" w:rsidP="00F00F60">
            <w:pPr>
              <w:pStyle w:val="PolicyHeaderLabel"/>
            </w:pPr>
            <w:r w:rsidRPr="00C8024C">
              <w:t>Email</w:t>
            </w:r>
          </w:p>
        </w:tc>
        <w:tc>
          <w:tcPr>
            <w:tcW w:w="1411" w:type="pct"/>
            <w:tcBorders>
              <w:top w:val="nil"/>
            </w:tcBorders>
            <w:shd w:val="clear" w:color="auto" w:fill="auto"/>
            <w:tcMar>
              <w:top w:w="29" w:type="dxa"/>
              <w:left w:w="115" w:type="dxa"/>
              <w:bottom w:w="29" w:type="dxa"/>
              <w:right w:w="115" w:type="dxa"/>
            </w:tcMar>
          </w:tcPr>
          <w:p w:rsidR="00F12FB7" w:rsidRPr="00C8024C" w:rsidRDefault="00F12FB7" w:rsidP="00F00F60">
            <w:pPr>
              <w:pStyle w:val="PolicyHeaderFill"/>
            </w:pPr>
            <w:r w:rsidRPr="00C8024C">
              <w:t>policy@companyx.com</w:t>
            </w:r>
          </w:p>
        </w:tc>
      </w:tr>
      <w:tr w:rsidR="00F12FB7" w:rsidTr="00373D4F">
        <w:tc>
          <w:tcPr>
            <w:tcW w:w="600" w:type="pct"/>
            <w:shd w:val="clear" w:color="auto" w:fill="auto"/>
            <w:tcMar>
              <w:top w:w="29" w:type="dxa"/>
              <w:left w:w="115" w:type="dxa"/>
              <w:bottom w:w="29" w:type="dxa"/>
              <w:right w:w="115" w:type="dxa"/>
            </w:tcMar>
          </w:tcPr>
          <w:p w:rsidR="00F12FB7" w:rsidRDefault="00F12FB7" w:rsidP="002B50C6">
            <w:pPr>
              <w:pStyle w:val="PolicyHeaderLabel"/>
            </w:pPr>
            <w:r>
              <w:t>Version</w:t>
            </w:r>
          </w:p>
        </w:tc>
        <w:tc>
          <w:tcPr>
            <w:tcW w:w="635" w:type="pct"/>
            <w:shd w:val="clear" w:color="auto" w:fill="auto"/>
            <w:tcMar>
              <w:top w:w="29" w:type="dxa"/>
              <w:left w:w="115" w:type="dxa"/>
              <w:bottom w:w="29" w:type="dxa"/>
              <w:right w:w="115" w:type="dxa"/>
            </w:tcMar>
          </w:tcPr>
          <w:p w:rsidR="00F12FB7" w:rsidRDefault="00F12FB7" w:rsidP="002B50C6">
            <w:pPr>
              <w:pStyle w:val="PolicyHeaderFill"/>
            </w:pPr>
            <w:r>
              <w:t>1.0</w:t>
            </w:r>
          </w:p>
        </w:tc>
        <w:tc>
          <w:tcPr>
            <w:tcW w:w="891" w:type="pct"/>
            <w:shd w:val="clear" w:color="auto" w:fill="auto"/>
            <w:tcMar>
              <w:top w:w="29" w:type="dxa"/>
              <w:left w:w="115" w:type="dxa"/>
              <w:bottom w:w="29" w:type="dxa"/>
              <w:right w:w="115" w:type="dxa"/>
            </w:tcMar>
          </w:tcPr>
          <w:p w:rsidR="00F12FB7" w:rsidRDefault="00F12FB7" w:rsidP="002B50C6">
            <w:pPr>
              <w:pStyle w:val="PolicyHeaderLabel"/>
            </w:pPr>
            <w:r>
              <w:t xml:space="preserve">Contact </w:t>
            </w:r>
          </w:p>
        </w:tc>
        <w:tc>
          <w:tcPr>
            <w:tcW w:w="1032" w:type="pct"/>
            <w:shd w:val="clear" w:color="auto" w:fill="auto"/>
            <w:tcMar>
              <w:top w:w="29" w:type="dxa"/>
              <w:left w:w="115" w:type="dxa"/>
              <w:bottom w:w="29" w:type="dxa"/>
              <w:right w:w="115" w:type="dxa"/>
            </w:tcMar>
          </w:tcPr>
          <w:p w:rsidR="00F12FB7" w:rsidRPr="00C8024C" w:rsidRDefault="00F12FB7" w:rsidP="00F00F60">
            <w:pPr>
              <w:pStyle w:val="PolicyHeaderFill"/>
            </w:pPr>
            <w:r w:rsidRPr="00C8024C">
              <w:t>Policy Contact</w:t>
            </w:r>
          </w:p>
        </w:tc>
        <w:tc>
          <w:tcPr>
            <w:tcW w:w="431" w:type="pct"/>
            <w:shd w:val="clear" w:color="auto" w:fill="auto"/>
            <w:tcMar>
              <w:top w:w="29" w:type="dxa"/>
              <w:left w:w="115" w:type="dxa"/>
              <w:bottom w:w="29" w:type="dxa"/>
              <w:right w:w="115" w:type="dxa"/>
            </w:tcMar>
          </w:tcPr>
          <w:p w:rsidR="00F12FB7" w:rsidRPr="00C8024C" w:rsidRDefault="00F12FB7" w:rsidP="00F00F60">
            <w:pPr>
              <w:pStyle w:val="PolicyHeaderLabel"/>
            </w:pPr>
            <w:r w:rsidRPr="00C8024C">
              <w:t>Phone</w:t>
            </w:r>
          </w:p>
        </w:tc>
        <w:tc>
          <w:tcPr>
            <w:tcW w:w="1411" w:type="pct"/>
            <w:shd w:val="clear" w:color="auto" w:fill="auto"/>
            <w:tcMar>
              <w:top w:w="29" w:type="dxa"/>
              <w:left w:w="115" w:type="dxa"/>
              <w:bottom w:w="29" w:type="dxa"/>
              <w:right w:w="115" w:type="dxa"/>
            </w:tcMar>
          </w:tcPr>
          <w:p w:rsidR="00F12FB7" w:rsidRPr="00C8024C" w:rsidRDefault="005F35C4" w:rsidP="00F00F60">
            <w:pPr>
              <w:pStyle w:val="PolicyHeaderFill"/>
            </w:pPr>
            <w:r>
              <w:t>888-641-</w:t>
            </w:r>
            <w:r w:rsidR="00F12FB7" w:rsidRPr="00C8024C">
              <w:t>0500</w:t>
            </w:r>
          </w:p>
        </w:tc>
      </w:tr>
    </w:tbl>
    <w:p w:rsidR="006458D9" w:rsidRDefault="006458D9" w:rsidP="00C91FBB">
      <w:pPr>
        <w:pStyle w:val="TOC1"/>
        <w:spacing w:before="120" w:after="120"/>
        <w:rPr>
          <w:b/>
          <w:bCs/>
          <w:color w:val="00527A"/>
          <w:sz w:val="24"/>
        </w:rPr>
      </w:pPr>
    </w:p>
    <w:p w:rsidR="00DD0B04" w:rsidRPr="00C91FBB" w:rsidRDefault="00DD0B04" w:rsidP="00C91FBB">
      <w:pPr>
        <w:pStyle w:val="TOC1"/>
        <w:spacing w:before="120" w:after="120"/>
        <w:rPr>
          <w:b/>
          <w:bCs/>
          <w:color w:val="00527A"/>
          <w:sz w:val="24"/>
        </w:rPr>
      </w:pPr>
      <w:bookmarkStart w:id="0" w:name="_GoBack"/>
      <w:bookmarkEnd w:id="0"/>
      <w:r w:rsidRPr="00C91FBB">
        <w:rPr>
          <w:b/>
          <w:bCs/>
          <w:color w:val="00527A"/>
          <w:sz w:val="24"/>
        </w:rPr>
        <w:t>Table of Content</w:t>
      </w:r>
    </w:p>
    <w:p w:rsidR="00ED372F" w:rsidRPr="00636659" w:rsidRDefault="0090639F">
      <w:pPr>
        <w:pStyle w:val="TOC1"/>
        <w:rPr>
          <w:rFonts w:ascii="Calibri" w:hAnsi="Calibri"/>
          <w:noProof/>
          <w:szCs w:val="22"/>
        </w:rPr>
      </w:pPr>
      <w:r>
        <w:fldChar w:fldCharType="begin"/>
      </w:r>
      <w:r w:rsidR="00C91FBB">
        <w:instrText xml:space="preserve"> TOC \o "1-1" \h \z \u \t "Heading 3,2" </w:instrText>
      </w:r>
      <w:r>
        <w:fldChar w:fldCharType="separate"/>
      </w:r>
      <w:hyperlink w:anchor="_Toc457919064" w:history="1">
        <w:r w:rsidR="00ED372F" w:rsidRPr="00F22EEA">
          <w:rPr>
            <w:rStyle w:val="Hyperlink"/>
            <w:bCs/>
            <w:noProof/>
          </w:rPr>
          <w:t>Purpose</w:t>
        </w:r>
        <w:r w:rsidR="00ED372F">
          <w:rPr>
            <w:noProof/>
            <w:webHidden/>
          </w:rPr>
          <w:tab/>
        </w:r>
        <w:r w:rsidR="00ED372F">
          <w:rPr>
            <w:noProof/>
            <w:webHidden/>
          </w:rPr>
          <w:fldChar w:fldCharType="begin"/>
        </w:r>
        <w:r w:rsidR="00ED372F">
          <w:rPr>
            <w:noProof/>
            <w:webHidden/>
          </w:rPr>
          <w:instrText xml:space="preserve"> PAGEREF _Toc457919064 \h </w:instrText>
        </w:r>
        <w:r w:rsidR="00ED372F">
          <w:rPr>
            <w:noProof/>
            <w:webHidden/>
          </w:rPr>
        </w:r>
        <w:r w:rsidR="00ED372F">
          <w:rPr>
            <w:noProof/>
            <w:webHidden/>
          </w:rPr>
          <w:fldChar w:fldCharType="separate"/>
        </w:r>
        <w:r w:rsidR="00ED372F">
          <w:rPr>
            <w:noProof/>
            <w:webHidden/>
          </w:rPr>
          <w:t>1</w:t>
        </w:r>
        <w:r w:rsidR="00ED372F">
          <w:rPr>
            <w:noProof/>
            <w:webHidden/>
          </w:rPr>
          <w:fldChar w:fldCharType="end"/>
        </w:r>
      </w:hyperlink>
    </w:p>
    <w:p w:rsidR="00ED372F" w:rsidRPr="00636659" w:rsidRDefault="0053184A">
      <w:pPr>
        <w:pStyle w:val="TOC1"/>
        <w:rPr>
          <w:rFonts w:ascii="Calibri" w:hAnsi="Calibri"/>
          <w:noProof/>
          <w:szCs w:val="22"/>
        </w:rPr>
      </w:pPr>
      <w:hyperlink w:anchor="_Toc457919065" w:history="1">
        <w:r w:rsidR="00ED372F" w:rsidRPr="00F22EEA">
          <w:rPr>
            <w:rStyle w:val="Hyperlink"/>
            <w:bCs/>
            <w:noProof/>
          </w:rPr>
          <w:t>Scope</w:t>
        </w:r>
        <w:r w:rsidR="00ED372F">
          <w:rPr>
            <w:noProof/>
            <w:webHidden/>
          </w:rPr>
          <w:tab/>
        </w:r>
        <w:r w:rsidR="00ED372F">
          <w:rPr>
            <w:noProof/>
            <w:webHidden/>
          </w:rPr>
          <w:fldChar w:fldCharType="begin"/>
        </w:r>
        <w:r w:rsidR="00ED372F">
          <w:rPr>
            <w:noProof/>
            <w:webHidden/>
          </w:rPr>
          <w:instrText xml:space="preserve"> PAGEREF _Toc457919065 \h </w:instrText>
        </w:r>
        <w:r w:rsidR="00ED372F">
          <w:rPr>
            <w:noProof/>
            <w:webHidden/>
          </w:rPr>
        </w:r>
        <w:r w:rsidR="00ED372F">
          <w:rPr>
            <w:noProof/>
            <w:webHidden/>
          </w:rPr>
          <w:fldChar w:fldCharType="separate"/>
        </w:r>
        <w:r w:rsidR="00ED372F">
          <w:rPr>
            <w:noProof/>
            <w:webHidden/>
          </w:rPr>
          <w:t>1</w:t>
        </w:r>
        <w:r w:rsidR="00ED372F">
          <w:rPr>
            <w:noProof/>
            <w:webHidden/>
          </w:rPr>
          <w:fldChar w:fldCharType="end"/>
        </w:r>
      </w:hyperlink>
    </w:p>
    <w:p w:rsidR="00ED372F" w:rsidRPr="00636659" w:rsidRDefault="0053184A">
      <w:pPr>
        <w:pStyle w:val="TOC1"/>
        <w:rPr>
          <w:rFonts w:ascii="Calibri" w:hAnsi="Calibri"/>
          <w:noProof/>
          <w:szCs w:val="22"/>
        </w:rPr>
      </w:pPr>
      <w:hyperlink w:anchor="_Toc457919066" w:history="1">
        <w:r w:rsidR="00ED372F" w:rsidRPr="00F22EEA">
          <w:rPr>
            <w:rStyle w:val="Hyperlink"/>
            <w:bCs/>
            <w:noProof/>
          </w:rPr>
          <w:t>Policy</w:t>
        </w:r>
        <w:r w:rsidR="00ED372F">
          <w:rPr>
            <w:noProof/>
            <w:webHidden/>
          </w:rPr>
          <w:tab/>
        </w:r>
        <w:r w:rsidR="00ED372F">
          <w:rPr>
            <w:noProof/>
            <w:webHidden/>
          </w:rPr>
          <w:fldChar w:fldCharType="begin"/>
        </w:r>
        <w:r w:rsidR="00ED372F">
          <w:rPr>
            <w:noProof/>
            <w:webHidden/>
          </w:rPr>
          <w:instrText xml:space="preserve"> PAGEREF _Toc457919066 \h </w:instrText>
        </w:r>
        <w:r w:rsidR="00ED372F">
          <w:rPr>
            <w:noProof/>
            <w:webHidden/>
          </w:rPr>
        </w:r>
        <w:r w:rsidR="00ED372F">
          <w:rPr>
            <w:noProof/>
            <w:webHidden/>
          </w:rPr>
          <w:fldChar w:fldCharType="separate"/>
        </w:r>
        <w:r w:rsidR="00ED372F">
          <w:rPr>
            <w:noProof/>
            <w:webHidden/>
          </w:rPr>
          <w:t>1</w:t>
        </w:r>
        <w:r w:rsidR="00ED372F">
          <w:rPr>
            <w:noProof/>
            <w:webHidden/>
          </w:rPr>
          <w:fldChar w:fldCharType="end"/>
        </w:r>
      </w:hyperlink>
    </w:p>
    <w:p w:rsidR="00ED372F" w:rsidRPr="00636659" w:rsidRDefault="0053184A">
      <w:pPr>
        <w:pStyle w:val="TOC2"/>
        <w:tabs>
          <w:tab w:val="right" w:leader="dot" w:pos="9350"/>
        </w:tabs>
        <w:rPr>
          <w:rFonts w:ascii="Calibri" w:hAnsi="Calibri"/>
          <w:noProof/>
          <w:szCs w:val="22"/>
        </w:rPr>
      </w:pPr>
      <w:hyperlink w:anchor="_Toc457919067" w:history="1">
        <w:r w:rsidR="00ED372F" w:rsidRPr="00F22EEA">
          <w:rPr>
            <w:rStyle w:val="Hyperlink"/>
            <w:noProof/>
          </w:rPr>
          <w:t>Documented Operating Procedures</w:t>
        </w:r>
        <w:r w:rsidR="00ED372F">
          <w:rPr>
            <w:noProof/>
            <w:webHidden/>
          </w:rPr>
          <w:tab/>
        </w:r>
        <w:r w:rsidR="00ED372F">
          <w:rPr>
            <w:noProof/>
            <w:webHidden/>
          </w:rPr>
          <w:fldChar w:fldCharType="begin"/>
        </w:r>
        <w:r w:rsidR="00ED372F">
          <w:rPr>
            <w:noProof/>
            <w:webHidden/>
          </w:rPr>
          <w:instrText xml:space="preserve"> PAGEREF _Toc457919067 \h </w:instrText>
        </w:r>
        <w:r w:rsidR="00ED372F">
          <w:rPr>
            <w:noProof/>
            <w:webHidden/>
          </w:rPr>
        </w:r>
        <w:r w:rsidR="00ED372F">
          <w:rPr>
            <w:noProof/>
            <w:webHidden/>
          </w:rPr>
          <w:fldChar w:fldCharType="separate"/>
        </w:r>
        <w:r w:rsidR="00ED372F">
          <w:rPr>
            <w:noProof/>
            <w:webHidden/>
          </w:rPr>
          <w:t>1</w:t>
        </w:r>
        <w:r w:rsidR="00ED372F">
          <w:rPr>
            <w:noProof/>
            <w:webHidden/>
          </w:rPr>
          <w:fldChar w:fldCharType="end"/>
        </w:r>
      </w:hyperlink>
    </w:p>
    <w:p w:rsidR="00ED372F" w:rsidRPr="00636659" w:rsidRDefault="0053184A">
      <w:pPr>
        <w:pStyle w:val="TOC2"/>
        <w:tabs>
          <w:tab w:val="right" w:leader="dot" w:pos="9350"/>
        </w:tabs>
        <w:rPr>
          <w:rFonts w:ascii="Calibri" w:hAnsi="Calibri"/>
          <w:noProof/>
          <w:szCs w:val="22"/>
        </w:rPr>
      </w:pPr>
      <w:hyperlink w:anchor="_Toc457919068" w:history="1">
        <w:r w:rsidR="00ED372F" w:rsidRPr="00F22EEA">
          <w:rPr>
            <w:rStyle w:val="Hyperlink"/>
            <w:noProof/>
          </w:rPr>
          <w:t>System Planning and Requirements</w:t>
        </w:r>
        <w:r w:rsidR="00ED372F">
          <w:rPr>
            <w:noProof/>
            <w:webHidden/>
          </w:rPr>
          <w:tab/>
        </w:r>
        <w:r w:rsidR="00ED372F">
          <w:rPr>
            <w:noProof/>
            <w:webHidden/>
          </w:rPr>
          <w:fldChar w:fldCharType="begin"/>
        </w:r>
        <w:r w:rsidR="00ED372F">
          <w:rPr>
            <w:noProof/>
            <w:webHidden/>
          </w:rPr>
          <w:instrText xml:space="preserve"> PAGEREF _Toc457919068 \h </w:instrText>
        </w:r>
        <w:r w:rsidR="00ED372F">
          <w:rPr>
            <w:noProof/>
            <w:webHidden/>
          </w:rPr>
        </w:r>
        <w:r w:rsidR="00ED372F">
          <w:rPr>
            <w:noProof/>
            <w:webHidden/>
          </w:rPr>
          <w:fldChar w:fldCharType="separate"/>
        </w:r>
        <w:r w:rsidR="00ED372F">
          <w:rPr>
            <w:noProof/>
            <w:webHidden/>
          </w:rPr>
          <w:t>1</w:t>
        </w:r>
        <w:r w:rsidR="00ED372F">
          <w:rPr>
            <w:noProof/>
            <w:webHidden/>
          </w:rPr>
          <w:fldChar w:fldCharType="end"/>
        </w:r>
      </w:hyperlink>
    </w:p>
    <w:p w:rsidR="00ED372F" w:rsidRPr="00636659" w:rsidRDefault="0053184A">
      <w:pPr>
        <w:pStyle w:val="TOC2"/>
        <w:tabs>
          <w:tab w:val="right" w:leader="dot" w:pos="9350"/>
        </w:tabs>
        <w:rPr>
          <w:rFonts w:ascii="Calibri" w:hAnsi="Calibri"/>
          <w:noProof/>
          <w:szCs w:val="22"/>
        </w:rPr>
      </w:pPr>
      <w:hyperlink w:anchor="_Toc457919069" w:history="1">
        <w:r w:rsidR="00ED372F" w:rsidRPr="00F22EEA">
          <w:rPr>
            <w:rStyle w:val="Hyperlink"/>
            <w:noProof/>
          </w:rPr>
          <w:t>Segregation of Duties</w:t>
        </w:r>
        <w:r w:rsidR="00ED372F">
          <w:rPr>
            <w:noProof/>
            <w:webHidden/>
          </w:rPr>
          <w:tab/>
        </w:r>
        <w:r w:rsidR="00ED372F">
          <w:rPr>
            <w:noProof/>
            <w:webHidden/>
          </w:rPr>
          <w:fldChar w:fldCharType="begin"/>
        </w:r>
        <w:r w:rsidR="00ED372F">
          <w:rPr>
            <w:noProof/>
            <w:webHidden/>
          </w:rPr>
          <w:instrText xml:space="preserve"> PAGEREF _Toc457919069 \h </w:instrText>
        </w:r>
        <w:r w:rsidR="00ED372F">
          <w:rPr>
            <w:noProof/>
            <w:webHidden/>
          </w:rPr>
        </w:r>
        <w:r w:rsidR="00ED372F">
          <w:rPr>
            <w:noProof/>
            <w:webHidden/>
          </w:rPr>
          <w:fldChar w:fldCharType="separate"/>
        </w:r>
        <w:r w:rsidR="00ED372F">
          <w:rPr>
            <w:noProof/>
            <w:webHidden/>
          </w:rPr>
          <w:t>2</w:t>
        </w:r>
        <w:r w:rsidR="00ED372F">
          <w:rPr>
            <w:noProof/>
            <w:webHidden/>
          </w:rPr>
          <w:fldChar w:fldCharType="end"/>
        </w:r>
      </w:hyperlink>
    </w:p>
    <w:p w:rsidR="00ED372F" w:rsidRPr="00636659" w:rsidRDefault="0053184A">
      <w:pPr>
        <w:pStyle w:val="TOC2"/>
        <w:tabs>
          <w:tab w:val="right" w:leader="dot" w:pos="9350"/>
        </w:tabs>
        <w:rPr>
          <w:rFonts w:ascii="Calibri" w:hAnsi="Calibri"/>
          <w:noProof/>
          <w:szCs w:val="22"/>
        </w:rPr>
      </w:pPr>
      <w:hyperlink w:anchor="_Toc457919070" w:history="1">
        <w:r w:rsidR="00ED372F" w:rsidRPr="00F22EEA">
          <w:rPr>
            <w:rStyle w:val="Hyperlink"/>
            <w:noProof/>
          </w:rPr>
          <w:t>System Testing and Acceptance</w:t>
        </w:r>
        <w:r w:rsidR="00ED372F">
          <w:rPr>
            <w:noProof/>
            <w:webHidden/>
          </w:rPr>
          <w:tab/>
        </w:r>
        <w:r w:rsidR="00ED372F">
          <w:rPr>
            <w:noProof/>
            <w:webHidden/>
          </w:rPr>
          <w:fldChar w:fldCharType="begin"/>
        </w:r>
        <w:r w:rsidR="00ED372F">
          <w:rPr>
            <w:noProof/>
            <w:webHidden/>
          </w:rPr>
          <w:instrText xml:space="preserve"> PAGEREF _Toc457919070 \h </w:instrText>
        </w:r>
        <w:r w:rsidR="00ED372F">
          <w:rPr>
            <w:noProof/>
            <w:webHidden/>
          </w:rPr>
        </w:r>
        <w:r w:rsidR="00ED372F">
          <w:rPr>
            <w:noProof/>
            <w:webHidden/>
          </w:rPr>
          <w:fldChar w:fldCharType="separate"/>
        </w:r>
        <w:r w:rsidR="00ED372F">
          <w:rPr>
            <w:noProof/>
            <w:webHidden/>
          </w:rPr>
          <w:t>2</w:t>
        </w:r>
        <w:r w:rsidR="00ED372F">
          <w:rPr>
            <w:noProof/>
            <w:webHidden/>
          </w:rPr>
          <w:fldChar w:fldCharType="end"/>
        </w:r>
      </w:hyperlink>
    </w:p>
    <w:p w:rsidR="00ED372F" w:rsidRPr="00636659" w:rsidRDefault="0053184A">
      <w:pPr>
        <w:pStyle w:val="TOC2"/>
        <w:tabs>
          <w:tab w:val="right" w:leader="dot" w:pos="9350"/>
        </w:tabs>
        <w:rPr>
          <w:rFonts w:ascii="Calibri" w:hAnsi="Calibri"/>
          <w:noProof/>
          <w:szCs w:val="22"/>
        </w:rPr>
      </w:pPr>
      <w:hyperlink w:anchor="_Toc457919071" w:history="1">
        <w:r w:rsidR="00ED372F" w:rsidRPr="00F22EEA">
          <w:rPr>
            <w:rStyle w:val="Hyperlink"/>
            <w:noProof/>
          </w:rPr>
          <w:t>System Rollout and Delivery</w:t>
        </w:r>
        <w:r w:rsidR="00ED372F">
          <w:rPr>
            <w:noProof/>
            <w:webHidden/>
          </w:rPr>
          <w:tab/>
        </w:r>
        <w:r w:rsidR="00ED372F">
          <w:rPr>
            <w:noProof/>
            <w:webHidden/>
          </w:rPr>
          <w:fldChar w:fldCharType="begin"/>
        </w:r>
        <w:r w:rsidR="00ED372F">
          <w:rPr>
            <w:noProof/>
            <w:webHidden/>
          </w:rPr>
          <w:instrText xml:space="preserve"> PAGEREF _Toc457919071 \h </w:instrText>
        </w:r>
        <w:r w:rsidR="00ED372F">
          <w:rPr>
            <w:noProof/>
            <w:webHidden/>
          </w:rPr>
        </w:r>
        <w:r w:rsidR="00ED372F">
          <w:rPr>
            <w:noProof/>
            <w:webHidden/>
          </w:rPr>
          <w:fldChar w:fldCharType="separate"/>
        </w:r>
        <w:r w:rsidR="00ED372F">
          <w:rPr>
            <w:noProof/>
            <w:webHidden/>
          </w:rPr>
          <w:t>3</w:t>
        </w:r>
        <w:r w:rsidR="00ED372F">
          <w:rPr>
            <w:noProof/>
            <w:webHidden/>
          </w:rPr>
          <w:fldChar w:fldCharType="end"/>
        </w:r>
      </w:hyperlink>
    </w:p>
    <w:p w:rsidR="00ED372F" w:rsidRPr="00636659" w:rsidRDefault="0053184A">
      <w:pPr>
        <w:pStyle w:val="TOC2"/>
        <w:tabs>
          <w:tab w:val="right" w:leader="dot" w:pos="9350"/>
        </w:tabs>
        <w:rPr>
          <w:rFonts w:ascii="Calibri" w:hAnsi="Calibri"/>
          <w:noProof/>
          <w:szCs w:val="22"/>
        </w:rPr>
      </w:pPr>
      <w:hyperlink w:anchor="_Toc457919072" w:history="1">
        <w:r w:rsidR="00ED372F" w:rsidRPr="00F22EEA">
          <w:rPr>
            <w:rStyle w:val="Hyperlink"/>
            <w:noProof/>
          </w:rPr>
          <w:t>Encryption Management</w:t>
        </w:r>
        <w:r w:rsidR="00ED372F">
          <w:rPr>
            <w:noProof/>
            <w:webHidden/>
          </w:rPr>
          <w:tab/>
        </w:r>
        <w:r w:rsidR="00ED372F">
          <w:rPr>
            <w:noProof/>
            <w:webHidden/>
          </w:rPr>
          <w:fldChar w:fldCharType="begin"/>
        </w:r>
        <w:r w:rsidR="00ED372F">
          <w:rPr>
            <w:noProof/>
            <w:webHidden/>
          </w:rPr>
          <w:instrText xml:space="preserve"> PAGEREF _Toc457919072 \h </w:instrText>
        </w:r>
        <w:r w:rsidR="00ED372F">
          <w:rPr>
            <w:noProof/>
            <w:webHidden/>
          </w:rPr>
        </w:r>
        <w:r w:rsidR="00ED372F">
          <w:rPr>
            <w:noProof/>
            <w:webHidden/>
          </w:rPr>
          <w:fldChar w:fldCharType="separate"/>
        </w:r>
        <w:r w:rsidR="00ED372F">
          <w:rPr>
            <w:noProof/>
            <w:webHidden/>
          </w:rPr>
          <w:t>3</w:t>
        </w:r>
        <w:r w:rsidR="00ED372F">
          <w:rPr>
            <w:noProof/>
            <w:webHidden/>
          </w:rPr>
          <w:fldChar w:fldCharType="end"/>
        </w:r>
      </w:hyperlink>
    </w:p>
    <w:p w:rsidR="00ED372F" w:rsidRPr="00636659" w:rsidRDefault="0053184A">
      <w:pPr>
        <w:pStyle w:val="TOC1"/>
        <w:rPr>
          <w:rFonts w:ascii="Calibri" w:hAnsi="Calibri"/>
          <w:noProof/>
          <w:szCs w:val="22"/>
        </w:rPr>
      </w:pPr>
      <w:hyperlink w:anchor="_Toc457919073" w:history="1">
        <w:r w:rsidR="00ED372F" w:rsidRPr="00F22EEA">
          <w:rPr>
            <w:rStyle w:val="Hyperlink"/>
            <w:bCs/>
            <w:noProof/>
          </w:rPr>
          <w:t>Violations</w:t>
        </w:r>
        <w:r w:rsidR="00ED372F">
          <w:rPr>
            <w:noProof/>
            <w:webHidden/>
          </w:rPr>
          <w:tab/>
        </w:r>
        <w:r w:rsidR="00ED372F">
          <w:rPr>
            <w:noProof/>
            <w:webHidden/>
          </w:rPr>
          <w:fldChar w:fldCharType="begin"/>
        </w:r>
        <w:r w:rsidR="00ED372F">
          <w:rPr>
            <w:noProof/>
            <w:webHidden/>
          </w:rPr>
          <w:instrText xml:space="preserve"> PAGEREF _Toc457919073 \h </w:instrText>
        </w:r>
        <w:r w:rsidR="00ED372F">
          <w:rPr>
            <w:noProof/>
            <w:webHidden/>
          </w:rPr>
        </w:r>
        <w:r w:rsidR="00ED372F">
          <w:rPr>
            <w:noProof/>
            <w:webHidden/>
          </w:rPr>
          <w:fldChar w:fldCharType="separate"/>
        </w:r>
        <w:r w:rsidR="00ED372F">
          <w:rPr>
            <w:noProof/>
            <w:webHidden/>
          </w:rPr>
          <w:t>3</w:t>
        </w:r>
        <w:r w:rsidR="00ED372F">
          <w:rPr>
            <w:noProof/>
            <w:webHidden/>
          </w:rPr>
          <w:fldChar w:fldCharType="end"/>
        </w:r>
      </w:hyperlink>
    </w:p>
    <w:p w:rsidR="00ED372F" w:rsidRPr="00636659" w:rsidRDefault="0053184A">
      <w:pPr>
        <w:pStyle w:val="TOC1"/>
        <w:rPr>
          <w:rFonts w:ascii="Calibri" w:hAnsi="Calibri"/>
          <w:noProof/>
          <w:szCs w:val="22"/>
        </w:rPr>
      </w:pPr>
      <w:hyperlink w:anchor="_Toc457919074" w:history="1">
        <w:r w:rsidR="00ED372F" w:rsidRPr="00F22EEA">
          <w:rPr>
            <w:rStyle w:val="Hyperlink"/>
            <w:bCs/>
            <w:noProof/>
          </w:rPr>
          <w:t>Definitions</w:t>
        </w:r>
        <w:r w:rsidR="00ED372F">
          <w:rPr>
            <w:noProof/>
            <w:webHidden/>
          </w:rPr>
          <w:tab/>
        </w:r>
        <w:r w:rsidR="00ED372F">
          <w:rPr>
            <w:noProof/>
            <w:webHidden/>
          </w:rPr>
          <w:fldChar w:fldCharType="begin"/>
        </w:r>
        <w:r w:rsidR="00ED372F">
          <w:rPr>
            <w:noProof/>
            <w:webHidden/>
          </w:rPr>
          <w:instrText xml:space="preserve"> PAGEREF _Toc457919074 \h </w:instrText>
        </w:r>
        <w:r w:rsidR="00ED372F">
          <w:rPr>
            <w:noProof/>
            <w:webHidden/>
          </w:rPr>
        </w:r>
        <w:r w:rsidR="00ED372F">
          <w:rPr>
            <w:noProof/>
            <w:webHidden/>
          </w:rPr>
          <w:fldChar w:fldCharType="separate"/>
        </w:r>
        <w:r w:rsidR="00ED372F">
          <w:rPr>
            <w:noProof/>
            <w:webHidden/>
          </w:rPr>
          <w:t>4</w:t>
        </w:r>
        <w:r w:rsidR="00ED372F">
          <w:rPr>
            <w:noProof/>
            <w:webHidden/>
          </w:rPr>
          <w:fldChar w:fldCharType="end"/>
        </w:r>
      </w:hyperlink>
    </w:p>
    <w:p w:rsidR="00ED372F" w:rsidRPr="00636659" w:rsidRDefault="0053184A">
      <w:pPr>
        <w:pStyle w:val="TOC1"/>
        <w:rPr>
          <w:rFonts w:ascii="Calibri" w:hAnsi="Calibri"/>
          <w:noProof/>
          <w:szCs w:val="22"/>
        </w:rPr>
      </w:pPr>
      <w:hyperlink w:anchor="_Toc457919075" w:history="1">
        <w:r w:rsidR="00ED372F" w:rsidRPr="00F22EEA">
          <w:rPr>
            <w:rStyle w:val="Hyperlink"/>
            <w:noProof/>
          </w:rPr>
          <w:t>References</w:t>
        </w:r>
        <w:r w:rsidR="00ED372F">
          <w:rPr>
            <w:noProof/>
            <w:webHidden/>
          </w:rPr>
          <w:tab/>
        </w:r>
        <w:r w:rsidR="00ED372F">
          <w:rPr>
            <w:noProof/>
            <w:webHidden/>
          </w:rPr>
          <w:fldChar w:fldCharType="begin"/>
        </w:r>
        <w:r w:rsidR="00ED372F">
          <w:rPr>
            <w:noProof/>
            <w:webHidden/>
          </w:rPr>
          <w:instrText xml:space="preserve"> PAGEREF _Toc457919075 \h </w:instrText>
        </w:r>
        <w:r w:rsidR="00ED372F">
          <w:rPr>
            <w:noProof/>
            <w:webHidden/>
          </w:rPr>
        </w:r>
        <w:r w:rsidR="00ED372F">
          <w:rPr>
            <w:noProof/>
            <w:webHidden/>
          </w:rPr>
          <w:fldChar w:fldCharType="separate"/>
        </w:r>
        <w:r w:rsidR="00ED372F">
          <w:rPr>
            <w:noProof/>
            <w:webHidden/>
          </w:rPr>
          <w:t>5</w:t>
        </w:r>
        <w:r w:rsidR="00ED372F">
          <w:rPr>
            <w:noProof/>
            <w:webHidden/>
          </w:rPr>
          <w:fldChar w:fldCharType="end"/>
        </w:r>
      </w:hyperlink>
    </w:p>
    <w:p w:rsidR="00ED372F" w:rsidRPr="00636659" w:rsidRDefault="0053184A">
      <w:pPr>
        <w:pStyle w:val="TOC1"/>
        <w:rPr>
          <w:rFonts w:ascii="Calibri" w:hAnsi="Calibri"/>
          <w:noProof/>
          <w:szCs w:val="22"/>
        </w:rPr>
      </w:pPr>
      <w:hyperlink w:anchor="_Toc457919076" w:history="1">
        <w:r w:rsidR="00ED372F" w:rsidRPr="00F22EEA">
          <w:rPr>
            <w:rStyle w:val="Hyperlink"/>
            <w:bCs/>
            <w:noProof/>
          </w:rPr>
          <w:t>Approval and Ownership</w:t>
        </w:r>
        <w:r w:rsidR="00ED372F">
          <w:rPr>
            <w:noProof/>
            <w:webHidden/>
          </w:rPr>
          <w:tab/>
        </w:r>
        <w:r w:rsidR="00ED372F">
          <w:rPr>
            <w:noProof/>
            <w:webHidden/>
          </w:rPr>
          <w:fldChar w:fldCharType="begin"/>
        </w:r>
        <w:r w:rsidR="00ED372F">
          <w:rPr>
            <w:noProof/>
            <w:webHidden/>
          </w:rPr>
          <w:instrText xml:space="preserve"> PAGEREF _Toc457919076 \h </w:instrText>
        </w:r>
        <w:r w:rsidR="00ED372F">
          <w:rPr>
            <w:noProof/>
            <w:webHidden/>
          </w:rPr>
        </w:r>
        <w:r w:rsidR="00ED372F">
          <w:rPr>
            <w:noProof/>
            <w:webHidden/>
          </w:rPr>
          <w:fldChar w:fldCharType="separate"/>
        </w:r>
        <w:r w:rsidR="00ED372F">
          <w:rPr>
            <w:noProof/>
            <w:webHidden/>
          </w:rPr>
          <w:t>5</w:t>
        </w:r>
        <w:r w:rsidR="00ED372F">
          <w:rPr>
            <w:noProof/>
            <w:webHidden/>
          </w:rPr>
          <w:fldChar w:fldCharType="end"/>
        </w:r>
      </w:hyperlink>
    </w:p>
    <w:p w:rsidR="00ED372F" w:rsidRPr="00636659" w:rsidRDefault="0053184A">
      <w:pPr>
        <w:pStyle w:val="TOC1"/>
        <w:rPr>
          <w:rFonts w:ascii="Calibri" w:hAnsi="Calibri"/>
          <w:noProof/>
          <w:szCs w:val="22"/>
        </w:rPr>
      </w:pPr>
      <w:hyperlink w:anchor="_Toc457919077" w:history="1">
        <w:r w:rsidR="00ED372F" w:rsidRPr="00F22EEA">
          <w:rPr>
            <w:rStyle w:val="Hyperlink"/>
            <w:bCs/>
            <w:noProof/>
          </w:rPr>
          <w:t>Revision History</w:t>
        </w:r>
        <w:r w:rsidR="00ED372F">
          <w:rPr>
            <w:noProof/>
            <w:webHidden/>
          </w:rPr>
          <w:tab/>
        </w:r>
        <w:r w:rsidR="00ED372F">
          <w:rPr>
            <w:noProof/>
            <w:webHidden/>
          </w:rPr>
          <w:fldChar w:fldCharType="begin"/>
        </w:r>
        <w:r w:rsidR="00ED372F">
          <w:rPr>
            <w:noProof/>
            <w:webHidden/>
          </w:rPr>
          <w:instrText xml:space="preserve"> PAGEREF _Toc457919077 \h </w:instrText>
        </w:r>
        <w:r w:rsidR="00ED372F">
          <w:rPr>
            <w:noProof/>
            <w:webHidden/>
          </w:rPr>
        </w:r>
        <w:r w:rsidR="00ED372F">
          <w:rPr>
            <w:noProof/>
            <w:webHidden/>
          </w:rPr>
          <w:fldChar w:fldCharType="separate"/>
        </w:r>
        <w:r w:rsidR="00ED372F">
          <w:rPr>
            <w:noProof/>
            <w:webHidden/>
          </w:rPr>
          <w:t>5</w:t>
        </w:r>
        <w:r w:rsidR="00ED372F">
          <w:rPr>
            <w:noProof/>
            <w:webHidden/>
          </w:rPr>
          <w:fldChar w:fldCharType="end"/>
        </w:r>
      </w:hyperlink>
    </w:p>
    <w:p w:rsidR="0077342D" w:rsidRPr="00074BA0" w:rsidRDefault="0090639F" w:rsidP="00DD0B04">
      <w:pPr>
        <w:pStyle w:val="TOC1"/>
      </w:pPr>
      <w:r>
        <w:fldChar w:fldCharType="end"/>
      </w:r>
    </w:p>
    <w:p w:rsidR="00FF0E9E" w:rsidRPr="003F09FA" w:rsidRDefault="00FF0E9E" w:rsidP="00FF0E9E">
      <w:pPr>
        <w:pStyle w:val="PolicyElementHeader"/>
        <w:rPr>
          <w:bCs/>
          <w:color w:val="00527A"/>
        </w:rPr>
      </w:pPr>
      <w:bookmarkStart w:id="1" w:name="_Toc240771578"/>
      <w:bookmarkStart w:id="2" w:name="_Toc457919064"/>
      <w:r w:rsidRPr="003F09FA">
        <w:rPr>
          <w:bCs/>
          <w:color w:val="00527A"/>
        </w:rPr>
        <w:t>Purpose</w:t>
      </w:r>
      <w:bookmarkEnd w:id="1"/>
      <w:bookmarkEnd w:id="2"/>
    </w:p>
    <w:p w:rsidR="003C6735" w:rsidRPr="0077342D" w:rsidRDefault="003C6735" w:rsidP="003C6735">
      <w:bookmarkStart w:id="3" w:name="_Toc240771579"/>
      <w:r w:rsidRPr="007C0771">
        <w:t xml:space="preserve">This </w:t>
      </w:r>
      <w:r>
        <w:t>policy</w:t>
      </w:r>
      <w:r w:rsidRPr="007C0771">
        <w:t xml:space="preserve"> defines the requirements for </w:t>
      </w:r>
      <w:r w:rsidR="00ED372F">
        <w:t>the secure operations and management</w:t>
      </w:r>
      <w:r w:rsidRPr="007C0771">
        <w:t xml:space="preserve"> </w:t>
      </w:r>
      <w:r w:rsidR="00F12FB7">
        <w:t>Company X</w:t>
      </w:r>
      <w:r w:rsidR="001715C0">
        <w:t xml:space="preserve"> </w:t>
      </w:r>
      <w:r w:rsidRPr="007C0771">
        <w:t>computer and communications systems.</w:t>
      </w:r>
    </w:p>
    <w:p w:rsidR="00FF0E9E" w:rsidRPr="003F09FA" w:rsidRDefault="00FF0E9E" w:rsidP="00FF0E9E">
      <w:pPr>
        <w:pStyle w:val="PolicyElementHeader"/>
        <w:rPr>
          <w:bCs/>
          <w:color w:val="00527A"/>
        </w:rPr>
      </w:pPr>
      <w:bookmarkStart w:id="4" w:name="_Toc457919065"/>
      <w:r w:rsidRPr="003F09FA">
        <w:rPr>
          <w:bCs/>
          <w:color w:val="00527A"/>
        </w:rPr>
        <w:t>Scope</w:t>
      </w:r>
      <w:bookmarkEnd w:id="3"/>
      <w:bookmarkEnd w:id="4"/>
    </w:p>
    <w:p w:rsidR="00FF0E9E" w:rsidRPr="0081411B" w:rsidRDefault="00FF0E9E" w:rsidP="00FF0E9E">
      <w:r w:rsidRPr="005A4B62">
        <w:t xml:space="preserve">This </w:t>
      </w:r>
      <w:r>
        <w:t>policy</w:t>
      </w:r>
      <w:r w:rsidRPr="005A4B62">
        <w:t xml:space="preserve"> applies to all </w:t>
      </w:r>
      <w:r w:rsidR="00F12FB7">
        <w:t>Company X</w:t>
      </w:r>
      <w:r w:rsidRPr="005A4B62">
        <w:t xml:space="preserve"> computer systems and facilities, </w:t>
      </w:r>
      <w:r>
        <w:t xml:space="preserve">including those managed for </w:t>
      </w:r>
      <w:r w:rsidR="00F12FB7">
        <w:t>Company X</w:t>
      </w:r>
      <w:r>
        <w:t xml:space="preserve"> </w:t>
      </w:r>
      <w:r w:rsidR="000B671B">
        <w:t>by third-parties</w:t>
      </w:r>
      <w:r>
        <w:t xml:space="preserve">. </w:t>
      </w:r>
      <w:r w:rsidRPr="0081411B">
        <w:t xml:space="preserve">This </w:t>
      </w:r>
      <w:r>
        <w:t xml:space="preserve">policy applies to all employees, partners and third-parties with access to </w:t>
      </w:r>
      <w:r w:rsidR="00F12FB7">
        <w:t>Company X</w:t>
      </w:r>
      <w:r>
        <w:t xml:space="preserve"> information assets</w:t>
      </w:r>
      <w:r w:rsidRPr="0081411B">
        <w:t xml:space="preserve">. </w:t>
      </w:r>
    </w:p>
    <w:p w:rsidR="00FF0E9E" w:rsidRPr="003F09FA" w:rsidRDefault="00FF0E9E" w:rsidP="00FF0E9E">
      <w:pPr>
        <w:pStyle w:val="PolicyElementHeader"/>
        <w:rPr>
          <w:bCs/>
          <w:color w:val="00527A"/>
        </w:rPr>
      </w:pPr>
      <w:bookmarkStart w:id="5" w:name="_Toc240771580"/>
      <w:bookmarkStart w:id="6" w:name="_Toc457919066"/>
      <w:r w:rsidRPr="003F09FA">
        <w:rPr>
          <w:bCs/>
          <w:color w:val="00527A"/>
        </w:rPr>
        <w:t>Policy</w:t>
      </w:r>
      <w:bookmarkEnd w:id="5"/>
      <w:bookmarkEnd w:id="6"/>
    </w:p>
    <w:p w:rsidR="0075282B" w:rsidRDefault="0075282B" w:rsidP="0075282B">
      <w:pPr>
        <w:pStyle w:val="Heading3"/>
      </w:pPr>
      <w:bookmarkStart w:id="7" w:name="_Toc436213683"/>
      <w:bookmarkStart w:id="8" w:name="_Toc457919067"/>
      <w:bookmarkStart w:id="9" w:name="_Toc377985112"/>
      <w:r w:rsidRPr="00B86F6A">
        <w:t xml:space="preserve">Documented </w:t>
      </w:r>
      <w:r>
        <w:t>O</w:t>
      </w:r>
      <w:r w:rsidRPr="00B86F6A">
        <w:t xml:space="preserve">perating </w:t>
      </w:r>
      <w:r>
        <w:t>P</w:t>
      </w:r>
      <w:r w:rsidRPr="00B86F6A">
        <w:t>rocedures</w:t>
      </w:r>
      <w:bookmarkEnd w:id="7"/>
      <w:bookmarkEnd w:id="8"/>
    </w:p>
    <w:p w:rsidR="0075282B" w:rsidRPr="00871A6F" w:rsidRDefault="0075282B" w:rsidP="0075282B">
      <w:pPr>
        <w:pStyle w:val="PolicyBodyText"/>
      </w:pPr>
      <w:r>
        <w:rPr>
          <w:b/>
        </w:rPr>
        <w:t>Standard Operating Procedures</w:t>
      </w:r>
      <w:r>
        <w:t xml:space="preserve"> - </w:t>
      </w:r>
      <w:r w:rsidRPr="00871A6F">
        <w:t>Operating procedures must be maintained and made available to all users who need them that document processing and handling of information.</w:t>
      </w:r>
    </w:p>
    <w:p w:rsidR="0075282B" w:rsidRDefault="0075282B" w:rsidP="0075282B">
      <w:pPr>
        <w:pStyle w:val="Heading3"/>
      </w:pPr>
      <w:bookmarkStart w:id="10" w:name="_Toc436213684"/>
      <w:bookmarkStart w:id="11" w:name="_Toc457919068"/>
      <w:r>
        <w:t xml:space="preserve">System Planning </w:t>
      </w:r>
      <w:bookmarkEnd w:id="10"/>
      <w:r w:rsidR="004B3EF4">
        <w:t>and Requirements</w:t>
      </w:r>
      <w:bookmarkEnd w:id="11"/>
    </w:p>
    <w:p w:rsidR="0075282B" w:rsidRDefault="0075282B" w:rsidP="0075282B">
      <w:pPr>
        <w:pStyle w:val="PolicyBodyText"/>
      </w:pPr>
      <w:r>
        <w:rPr>
          <w:b/>
        </w:rPr>
        <w:t>New System Approval</w:t>
      </w:r>
      <w:r>
        <w:t xml:space="preserve"> - Prior to being placed into production use, each new, or significantly modified </w:t>
      </w:r>
      <w:r w:rsidR="00EB5A30">
        <w:t>production</w:t>
      </w:r>
      <w:r>
        <w:t xml:space="preserve"> system must be approved in advance</w:t>
      </w:r>
      <w:r w:rsidR="00EB5A30">
        <w:t xml:space="preserve"> by the Information Technology Department</w:t>
      </w:r>
      <w:r>
        <w:t>.</w:t>
      </w:r>
    </w:p>
    <w:p w:rsidR="004B3EF4" w:rsidRDefault="004B3EF4" w:rsidP="004B3EF4">
      <w:pPr>
        <w:pStyle w:val="PolicyBodyText"/>
      </w:pPr>
      <w:r w:rsidRPr="005E0BBA">
        <w:rPr>
          <w:b/>
        </w:rPr>
        <w:t xml:space="preserve">Security Impact Statements </w:t>
      </w:r>
      <w:r>
        <w:t>- Prior to being placed into production use, each new, or significantly modified, or enhanced business application system must include a brief security impact statement that has been prepared according to standard procedures.</w:t>
      </w:r>
    </w:p>
    <w:p w:rsidR="005F35C4" w:rsidRDefault="004B3EF4" w:rsidP="004B3EF4">
      <w:pPr>
        <w:pStyle w:val="PolicyBodyText"/>
      </w:pPr>
      <w:r w:rsidRPr="005E0BBA">
        <w:rPr>
          <w:b/>
        </w:rPr>
        <w:lastRenderedPageBreak/>
        <w:t>Privacy Impact Reviews</w:t>
      </w:r>
      <w:r>
        <w:t xml:space="preserve"> - Every major systems development or enhancement project that could materially affect the privacy of individuals must be reviewed in advance by an independent committee, which must determine whether individuals will be placed at risk or at a disadvantage as a result of the project. If the committee determines that this may happen, they must then recommend remedial measures, perhaps including cancellation of the project.</w:t>
      </w:r>
    </w:p>
    <w:p w:rsidR="004B3EF4" w:rsidRPr="000E6DF1" w:rsidRDefault="004B3EF4" w:rsidP="004B3EF4">
      <w:pPr>
        <w:pStyle w:val="PolicyBodyText"/>
      </w:pPr>
      <w:r w:rsidRPr="000E6DF1">
        <w:rPr>
          <w:b/>
        </w:rPr>
        <w:t>Performanc</w:t>
      </w:r>
      <w:r>
        <w:rPr>
          <w:b/>
        </w:rPr>
        <w:t xml:space="preserve">e Requirements </w:t>
      </w:r>
      <w:r>
        <w:t xml:space="preserve">- </w:t>
      </w:r>
      <w:r w:rsidRPr="000E6DF1">
        <w:t>The acceptance criteria for new Company X information systems, upgrades, and the implementation of new versions must include performance requirements.</w:t>
      </w:r>
    </w:p>
    <w:p w:rsidR="004B3EF4" w:rsidRPr="000E6DF1" w:rsidRDefault="004B3EF4" w:rsidP="004B3EF4">
      <w:pPr>
        <w:pStyle w:val="PolicyBodyText"/>
      </w:pPr>
      <w:r>
        <w:rPr>
          <w:b/>
        </w:rPr>
        <w:t xml:space="preserve">Capacity </w:t>
      </w:r>
      <w:r w:rsidRPr="000E6DF1">
        <w:rPr>
          <w:b/>
        </w:rPr>
        <w:t>Requirements</w:t>
      </w:r>
      <w:r>
        <w:t xml:space="preserve"> - </w:t>
      </w:r>
      <w:r w:rsidRPr="000E6DF1">
        <w:t xml:space="preserve">Capacity requirements must be identified for each new and ongoing activity that requires the use of Company X information technology resources. </w:t>
      </w:r>
    </w:p>
    <w:p w:rsidR="004B3EF4" w:rsidRDefault="004B3EF4" w:rsidP="004B3EF4">
      <w:pPr>
        <w:pStyle w:val="PolicyBodyText"/>
      </w:pPr>
    </w:p>
    <w:p w:rsidR="0075282B" w:rsidRPr="00031345" w:rsidRDefault="0075282B" w:rsidP="0075282B">
      <w:pPr>
        <w:pStyle w:val="Heading3"/>
      </w:pPr>
      <w:bookmarkStart w:id="12" w:name="_Toc436213685"/>
      <w:bookmarkStart w:id="13" w:name="_Toc457919069"/>
      <w:r w:rsidRPr="00B86F6A">
        <w:t xml:space="preserve">Segregation of </w:t>
      </w:r>
      <w:r>
        <w:t>D</w:t>
      </w:r>
      <w:r w:rsidRPr="00B86F6A">
        <w:t>uties</w:t>
      </w:r>
      <w:bookmarkEnd w:id="12"/>
      <w:bookmarkEnd w:id="13"/>
    </w:p>
    <w:p w:rsidR="0075282B" w:rsidRDefault="0075282B" w:rsidP="0075282B">
      <w:pPr>
        <w:pStyle w:val="PolicyBodyText"/>
      </w:pPr>
      <w:r w:rsidRPr="003D61BE">
        <w:rPr>
          <w:b/>
        </w:rPr>
        <w:t>Separation Of Duties</w:t>
      </w:r>
      <w:r>
        <w:t xml:space="preserve"> - Whenever a </w:t>
      </w:r>
      <w:r w:rsidR="00F12FB7">
        <w:t>Company X</w:t>
      </w:r>
      <w:r>
        <w:t xml:space="preserve"> computer-based process involves confidential</w:t>
      </w:r>
      <w:r w:rsidR="00EB5A30">
        <w:t xml:space="preserve"> information</w:t>
      </w:r>
      <w:r>
        <w:t xml:space="preserve"> the system must include controls involving a separation of duties or other compensating control measures that ensure that no one individual has exclusive control over these types of information.</w:t>
      </w:r>
    </w:p>
    <w:p w:rsidR="0075282B" w:rsidRDefault="0075282B" w:rsidP="0075282B">
      <w:pPr>
        <w:pStyle w:val="PolicyBodyText"/>
      </w:pPr>
      <w:r w:rsidRPr="009C0C99">
        <w:rPr>
          <w:b/>
        </w:rPr>
        <w:t>Systems Administrators Install/Update Server Software</w:t>
      </w:r>
      <w:r>
        <w:t xml:space="preserve"> - Only authorized Systems Administrators are permitted to install and/or update software on </w:t>
      </w:r>
      <w:r w:rsidR="00F12FB7">
        <w:t>Company X</w:t>
      </w:r>
      <w:r>
        <w:t xml:space="preserve"> servers. </w:t>
      </w:r>
    </w:p>
    <w:p w:rsidR="005F35C4" w:rsidRDefault="005F35C4" w:rsidP="005F35C4">
      <w:pPr>
        <w:pStyle w:val="Heading3"/>
      </w:pPr>
      <w:bookmarkStart w:id="14" w:name="_Toc377985117"/>
      <w:bookmarkStart w:id="15" w:name="_Toc457897098"/>
      <w:bookmarkStart w:id="16" w:name="_Toc457919070"/>
      <w:r>
        <w:t>System Testing and Acceptance</w:t>
      </w:r>
      <w:bookmarkEnd w:id="14"/>
      <w:bookmarkEnd w:id="15"/>
      <w:bookmarkEnd w:id="16"/>
    </w:p>
    <w:p w:rsidR="005F35C4" w:rsidRDefault="005F35C4" w:rsidP="005F35C4">
      <w:pPr>
        <w:pStyle w:val="PolicyBodyText"/>
      </w:pPr>
      <w:r w:rsidRPr="009C0C99">
        <w:rPr>
          <w:b/>
        </w:rPr>
        <w:t>Sanitizing Software Testing Information</w:t>
      </w:r>
      <w:r>
        <w:t xml:space="preserve"> - Unless written permission is first obtained from the Information Security Department manager, all software testing for systems designed to handle private information must be accomplished with "sanitized" production information. Sanitized information is production information which no longer contains specific details that might be valuable, critical, sensitive, or private.</w:t>
      </w:r>
    </w:p>
    <w:p w:rsidR="005F35C4" w:rsidRDefault="005F35C4" w:rsidP="005F35C4">
      <w:pPr>
        <w:pStyle w:val="PolicyBodyText"/>
      </w:pPr>
      <w:r w:rsidRPr="009C0C99">
        <w:rPr>
          <w:b/>
        </w:rPr>
        <w:t>Externally-Provided Software Testing</w:t>
      </w:r>
      <w:r>
        <w:t xml:space="preserve"> - Executable programs provided by external entities must be tested in accordance with Company standards and must also be properly documented before installation on any Company X production system.</w:t>
      </w:r>
    </w:p>
    <w:p w:rsidR="005F35C4" w:rsidRDefault="005F35C4" w:rsidP="005F35C4">
      <w:pPr>
        <w:pStyle w:val="PolicyBodyText"/>
      </w:pPr>
      <w:r w:rsidRPr="009C0C99">
        <w:rPr>
          <w:b/>
        </w:rPr>
        <w:t>Production System Written Approval</w:t>
      </w:r>
      <w:r>
        <w:t xml:space="preserve"> - Before being used for production processing, new or substantially changed business application systems must have received written approval from the Information Security Department Manager.</w:t>
      </w:r>
    </w:p>
    <w:p w:rsidR="005F35C4" w:rsidRDefault="005F35C4" w:rsidP="005F35C4">
      <w:pPr>
        <w:pStyle w:val="PolicyBodyText"/>
      </w:pPr>
      <w:r w:rsidRPr="009C0C99">
        <w:rPr>
          <w:b/>
        </w:rPr>
        <w:t>Production Application Acceptance</w:t>
      </w:r>
      <w:r>
        <w:t xml:space="preserve"> - The acceptance and sign-off of the Information Technology Department, the involved user department, the Information Security Department, and Information Technology Audit Department must be obtained before a program will be granted production status on a multi-user computer.</w:t>
      </w:r>
    </w:p>
    <w:p w:rsidR="004B3EF4" w:rsidRDefault="004B3EF4" w:rsidP="004B3EF4">
      <w:pPr>
        <w:pStyle w:val="PolicyBodyText"/>
        <w:rPr>
          <w:b/>
        </w:rPr>
      </w:pPr>
      <w:r w:rsidRPr="005E0BBA">
        <w:rPr>
          <w:b/>
        </w:rPr>
        <w:t>System Security Status Tools</w:t>
      </w:r>
      <w:r>
        <w:t xml:space="preserve"> - </w:t>
      </w:r>
      <w:r w:rsidRPr="00AA6369">
        <w:t>Every multi-user system must include sufficient automated tools to assist the Security Administrator in verifying the security status of the computer and must include mechanisms for the correction of security problems.</w:t>
      </w:r>
    </w:p>
    <w:p w:rsidR="004B3EF4" w:rsidRDefault="004B3EF4" w:rsidP="004B3EF4">
      <w:pPr>
        <w:pStyle w:val="PolicyBodyText"/>
      </w:pPr>
      <w:r w:rsidRPr="005E0BBA">
        <w:rPr>
          <w:b/>
        </w:rPr>
        <w:t>User Processes, Sessions, And Files</w:t>
      </w:r>
      <w:r>
        <w:t xml:space="preserve"> - </w:t>
      </w:r>
      <w:r w:rsidRPr="00AA6369">
        <w:t xml:space="preserve">Company X systems administration staff may, at any time and without notice, alter the priority of, or terminate the execution of, any user process that it believes is consuming excessive system resources or is significantly degrading system response time, terminate user sessions or connections if this usage is </w:t>
      </w:r>
      <w:r w:rsidRPr="00AA6369">
        <w:lastRenderedPageBreak/>
        <w:t>deemed to be in violation of security policies or consuming excessive system resources, or remove or compress user disk files if it believes these files consume excessive disk space.</w:t>
      </w:r>
    </w:p>
    <w:p w:rsidR="005F35C4" w:rsidRDefault="005F35C4" w:rsidP="005F35C4">
      <w:pPr>
        <w:pStyle w:val="Heading3"/>
      </w:pPr>
      <w:bookmarkStart w:id="17" w:name="_Toc377985118"/>
      <w:bookmarkStart w:id="18" w:name="_Toc457897099"/>
      <w:bookmarkStart w:id="19" w:name="_Toc457919071"/>
      <w:r>
        <w:t>System Rollout and Delivery</w:t>
      </w:r>
      <w:bookmarkEnd w:id="17"/>
      <w:bookmarkEnd w:id="18"/>
      <w:bookmarkEnd w:id="19"/>
    </w:p>
    <w:p w:rsidR="005F35C4" w:rsidRDefault="005F35C4" w:rsidP="005F35C4">
      <w:pPr>
        <w:pStyle w:val="PolicyBodyText"/>
      </w:pPr>
      <w:r w:rsidRPr="009C0C99">
        <w:rPr>
          <w:b/>
        </w:rPr>
        <w:t>Security Impact Statements</w:t>
      </w:r>
      <w:r>
        <w:t xml:space="preserve"> - Prior to being placed into production use, each new, or significantly modified, or enhanced business application system must include a brief security impact statement that has been prepared according to standard procedures.</w:t>
      </w:r>
    </w:p>
    <w:p w:rsidR="005F35C4" w:rsidRDefault="005F35C4" w:rsidP="005F35C4">
      <w:pPr>
        <w:pStyle w:val="PolicyBodyText"/>
      </w:pPr>
      <w:r w:rsidRPr="009C0C99">
        <w:rPr>
          <w:b/>
        </w:rPr>
        <w:t>Software Conversion Contingency Plans</w:t>
      </w:r>
      <w:r>
        <w:t xml:space="preserve"> - Whenever the implementation of new or significantly modified production software introduces potential problems that could cause a loss to Company X of over [$1,000,000.00 USD] management must prepare a conversion-related contingency plan that reflects ways to insure continued service to potentially-affected users.</w:t>
      </w:r>
    </w:p>
    <w:p w:rsidR="005F35C4" w:rsidRDefault="005F35C4" w:rsidP="005F35C4">
      <w:pPr>
        <w:pStyle w:val="PolicyBodyText"/>
      </w:pPr>
      <w:r w:rsidRPr="009C0C99">
        <w:rPr>
          <w:b/>
        </w:rPr>
        <w:t>Projects Involving Human Safety Issues</w:t>
      </w:r>
      <w:r>
        <w:t xml:space="preserve"> - All new application software projects that involve human safety risks must have a system development project manager’s signature on the testing approval forms prior to being used for production business purposes.</w:t>
      </w:r>
    </w:p>
    <w:p w:rsidR="009B72B4" w:rsidRPr="009B72B4" w:rsidRDefault="009B72B4" w:rsidP="009B72B4">
      <w:pPr>
        <w:pStyle w:val="Heading3"/>
        <w:rPr>
          <w:rStyle w:val="Strong"/>
          <w:b/>
          <w:bCs/>
        </w:rPr>
      </w:pPr>
      <w:bookmarkStart w:id="20" w:name="_Toc457919072"/>
      <w:bookmarkEnd w:id="9"/>
      <w:r w:rsidRPr="009B72B4">
        <w:rPr>
          <w:rStyle w:val="Strong"/>
          <w:b/>
          <w:bCs/>
        </w:rPr>
        <w:t>Encryption Management</w:t>
      </w:r>
      <w:bookmarkEnd w:id="20"/>
    </w:p>
    <w:p w:rsidR="009B72B4" w:rsidRDefault="009B72B4" w:rsidP="009B72B4">
      <w:pPr>
        <w:pStyle w:val="PolicyBodyText"/>
      </w:pPr>
      <w:r w:rsidRPr="005410D4">
        <w:rPr>
          <w:rStyle w:val="Strong"/>
        </w:rPr>
        <w:t>Standard Encrypti</w:t>
      </w:r>
      <w:r>
        <w:rPr>
          <w:rStyle w:val="Strong"/>
        </w:rPr>
        <w:t xml:space="preserve">on Algorithm And Implementation </w:t>
      </w:r>
      <w:r>
        <w:t>–</w:t>
      </w:r>
      <w:r w:rsidRPr="00266655">
        <w:t xml:space="preserve"> </w:t>
      </w:r>
      <w:r w:rsidR="00F12FB7">
        <w:t>Company X</w:t>
      </w:r>
      <w:r>
        <w:t xml:space="preserve"> must only use encryption tools and algorithms that have been approved by the Information Technology Department.</w:t>
      </w:r>
    </w:p>
    <w:p w:rsidR="009B72B4" w:rsidRDefault="009B72B4" w:rsidP="009B72B4">
      <w:pPr>
        <w:pStyle w:val="PolicyBodyText"/>
      </w:pPr>
      <w:r w:rsidRPr="005410D4">
        <w:rPr>
          <w:rStyle w:val="Strong"/>
        </w:rPr>
        <w:t>Publicly-</w:t>
      </w:r>
      <w:r>
        <w:rPr>
          <w:rStyle w:val="Strong"/>
        </w:rPr>
        <w:t xml:space="preserve">Evaluated Encryption Algorithms </w:t>
      </w:r>
      <w:r w:rsidRPr="00266655">
        <w:t xml:space="preserve">- Every general purpose encryption algorithm used to protect </w:t>
      </w:r>
      <w:r w:rsidR="00F12FB7">
        <w:t>Company X</w:t>
      </w:r>
      <w:r w:rsidRPr="00266655">
        <w:t xml:space="preserve"> production information and information systems must be open (that is, the specific mechanisms are publicly disclosed) and must have been evaluated by cryptography experts.</w:t>
      </w:r>
      <w:r>
        <w:t xml:space="preserve"> </w:t>
      </w:r>
    </w:p>
    <w:p w:rsidR="009B72B4" w:rsidRPr="005410D4" w:rsidRDefault="009B72B4" w:rsidP="009B72B4">
      <w:pPr>
        <w:pStyle w:val="PolicyBodyText"/>
        <w:rPr>
          <w:rStyle w:val="Strong"/>
        </w:rPr>
      </w:pPr>
      <w:r w:rsidRPr="005410D4">
        <w:rPr>
          <w:rStyle w:val="Strong"/>
        </w:rPr>
        <w:t>Us</w:t>
      </w:r>
      <w:r>
        <w:rPr>
          <w:rStyle w:val="Strong"/>
        </w:rPr>
        <w:t xml:space="preserve">er-Chosen Encryption Key Length </w:t>
      </w:r>
      <w:r w:rsidRPr="00266655">
        <w:t>- Whenever user-chosen encryption keys are employed, the encryption system must prevent users from employing keys made-up of less than 10 characters.</w:t>
      </w:r>
    </w:p>
    <w:p w:rsidR="009B72B4" w:rsidRPr="005410D4" w:rsidRDefault="009B72B4" w:rsidP="009B72B4">
      <w:pPr>
        <w:pStyle w:val="PolicyBodyText"/>
        <w:rPr>
          <w:rStyle w:val="Strong"/>
        </w:rPr>
      </w:pPr>
      <w:r w:rsidRPr="005410D4">
        <w:rPr>
          <w:rStyle w:val="Strong"/>
        </w:rPr>
        <w:t>Syste</w:t>
      </w:r>
      <w:r>
        <w:rPr>
          <w:rStyle w:val="Strong"/>
        </w:rPr>
        <w:t xml:space="preserve">ms Design Encryption Key Length </w:t>
      </w:r>
      <w:r w:rsidRPr="00266655">
        <w:t xml:space="preserve">- </w:t>
      </w:r>
      <w:r w:rsidR="00F12FB7">
        <w:t>Company X</w:t>
      </w:r>
      <w:r w:rsidRPr="00266655">
        <w:t xml:space="preserve"> production system encryption systems employing symmetric algorithms must have a key length of at least </w:t>
      </w:r>
      <w:r>
        <w:t>256</w:t>
      </w:r>
      <w:r w:rsidRPr="00266655">
        <w:t xml:space="preserve"> bits. Asymmetric algorithms must employ a key length which, in the estimation of the </w:t>
      </w:r>
      <w:r w:rsidR="00651EF2">
        <w:t>Information Security Team</w:t>
      </w:r>
      <w:r w:rsidRPr="00266655">
        <w:t>, provides a comparable level of security.</w:t>
      </w:r>
    </w:p>
    <w:p w:rsidR="009B72B4" w:rsidRPr="005410D4" w:rsidRDefault="009B72B4" w:rsidP="009B72B4">
      <w:pPr>
        <w:pStyle w:val="PolicyBodyText"/>
        <w:rPr>
          <w:rStyle w:val="Strong"/>
        </w:rPr>
      </w:pPr>
      <w:r w:rsidRPr="005410D4">
        <w:rPr>
          <w:rStyle w:val="Strong"/>
        </w:rPr>
        <w:t>Only Approved Cryptographi</w:t>
      </w:r>
      <w:r>
        <w:rPr>
          <w:rStyle w:val="Strong"/>
        </w:rPr>
        <w:t xml:space="preserve">c Libraries Used in Development </w:t>
      </w:r>
      <w:r w:rsidRPr="00266655">
        <w:t xml:space="preserve">- All in-house or third-party developed applications must only use cryptographic controls documented and approved by the </w:t>
      </w:r>
      <w:r w:rsidR="00651EF2">
        <w:t>Information Security Team</w:t>
      </w:r>
      <w:r w:rsidRPr="00266655">
        <w:t>.</w:t>
      </w:r>
    </w:p>
    <w:p w:rsidR="009B72B4" w:rsidRPr="00222E18" w:rsidRDefault="009B72B4" w:rsidP="009B72B4">
      <w:pPr>
        <w:pStyle w:val="PolicyBodyText"/>
        <w:rPr>
          <w:rStyle w:val="Strong"/>
        </w:rPr>
      </w:pPr>
      <w:r w:rsidRPr="00222E18">
        <w:rPr>
          <w:rStyle w:val="Strong"/>
        </w:rPr>
        <w:t>At Least Two Pe</w:t>
      </w:r>
      <w:r>
        <w:rPr>
          <w:rStyle w:val="Strong"/>
        </w:rPr>
        <w:t xml:space="preserve">ople With Access To Master Keys </w:t>
      </w:r>
      <w:r w:rsidRPr="00266655">
        <w:t>- At all times, at least two trusted and authorized people must have access to the encryption master keys used to protect production information.</w:t>
      </w:r>
    </w:p>
    <w:p w:rsidR="009B72B4" w:rsidRPr="005410D4" w:rsidRDefault="009B72B4" w:rsidP="009B72B4">
      <w:pPr>
        <w:pStyle w:val="PolicyBodyText"/>
        <w:rPr>
          <w:rStyle w:val="Strong"/>
        </w:rPr>
      </w:pPr>
      <w:r>
        <w:rPr>
          <w:rStyle w:val="Strong"/>
        </w:rPr>
        <w:t xml:space="preserve">Encryption Key Life </w:t>
      </w:r>
      <w:r w:rsidRPr="00266655">
        <w:t xml:space="preserve">- Keys used for encrypting </w:t>
      </w:r>
      <w:r w:rsidR="00F12FB7">
        <w:t>Company X</w:t>
      </w:r>
      <w:r w:rsidRPr="00266655">
        <w:t xml:space="preserve"> data m</w:t>
      </w:r>
      <w:r>
        <w:t>ust be changed at least every 180</w:t>
      </w:r>
      <w:r w:rsidRPr="00266655">
        <w:t xml:space="preserve"> days.</w:t>
      </w:r>
    </w:p>
    <w:p w:rsidR="001D20A6" w:rsidRPr="00074BA0" w:rsidRDefault="001D20A6" w:rsidP="001D20A6">
      <w:pPr>
        <w:pStyle w:val="PolicyElementHeader"/>
        <w:rPr>
          <w:bCs/>
          <w:color w:val="00527A"/>
        </w:rPr>
      </w:pPr>
      <w:bookmarkStart w:id="21" w:name="_Toc441740851"/>
      <w:bookmarkStart w:id="22" w:name="_Toc457919073"/>
      <w:r>
        <w:rPr>
          <w:bCs/>
          <w:color w:val="00527A"/>
        </w:rPr>
        <w:t>Violations</w:t>
      </w:r>
      <w:bookmarkEnd w:id="21"/>
      <w:bookmarkEnd w:id="22"/>
    </w:p>
    <w:p w:rsidR="001D20A6" w:rsidRPr="002A7256" w:rsidRDefault="001D20A6" w:rsidP="001D20A6">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F12FB7">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F12FB7">
        <w:rPr>
          <w:rFonts w:eastAsia="MS Mincho" w:cs="Arial"/>
          <w:szCs w:val="20"/>
        </w:rPr>
        <w:t>Company X</w:t>
      </w:r>
      <w:r w:rsidRPr="002A7256">
        <w:rPr>
          <w:rFonts w:eastAsia="MS Mincho" w:cs="Arial"/>
          <w:szCs w:val="20"/>
        </w:rPr>
        <w:t xml:space="preserve"> does not consider </w:t>
      </w:r>
      <w:r w:rsidRPr="00F41A3B">
        <w:rPr>
          <w:rFonts w:eastAsia="MS Mincho" w:cs="Arial"/>
          <w:szCs w:val="20"/>
        </w:rPr>
        <w:t>willful and deliberate</w:t>
      </w:r>
      <w:r>
        <w:rPr>
          <w:rFonts w:eastAsia="MS Mincho" w:cs="Arial"/>
          <w:szCs w:val="20"/>
        </w:rPr>
        <w:t xml:space="preserve"> </w:t>
      </w:r>
      <w:r w:rsidRPr="002A7256">
        <w:rPr>
          <w:rFonts w:eastAsia="MS Mincho" w:cs="Arial"/>
          <w:szCs w:val="20"/>
        </w:rPr>
        <w:t xml:space="preserve">conduct </w:t>
      </w:r>
      <w:r>
        <w:rPr>
          <w:rFonts w:eastAsia="MS Mincho" w:cs="Arial"/>
          <w:szCs w:val="20"/>
        </w:rPr>
        <w:t xml:space="preserve">that is </w:t>
      </w:r>
      <w:r w:rsidRPr="002A7256">
        <w:rPr>
          <w:rFonts w:eastAsia="MS Mincho" w:cs="Arial"/>
          <w:szCs w:val="20"/>
        </w:rPr>
        <w:t xml:space="preserve">in violation of this policy to </w:t>
      </w:r>
      <w:r w:rsidRPr="002A7256">
        <w:rPr>
          <w:rFonts w:eastAsia="MS Mincho" w:cs="Arial"/>
          <w:szCs w:val="20"/>
        </w:rPr>
        <w:lastRenderedPageBreak/>
        <w:t xml:space="preserve">be within an employee’s or partner’s course and scope of employment, or the direct consequence of the discharge of the employee’s or partner’s duties. Accordingly, to the extent permitted by law, </w:t>
      </w:r>
      <w:r w:rsidR="00F12FB7">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1D20A6" w:rsidRPr="003F09FA" w:rsidRDefault="001D20A6" w:rsidP="001D20A6">
      <w:pPr>
        <w:pStyle w:val="PolicyElementHeader"/>
        <w:rPr>
          <w:bCs/>
          <w:color w:val="00527A"/>
        </w:rPr>
      </w:pPr>
      <w:bookmarkStart w:id="23" w:name="_Toc441740852"/>
      <w:bookmarkStart w:id="24" w:name="_Toc457919074"/>
      <w:r w:rsidRPr="003F09FA">
        <w:rPr>
          <w:bCs/>
          <w:color w:val="00527A"/>
        </w:rPr>
        <w:t>Definitions</w:t>
      </w:r>
      <w:bookmarkEnd w:id="23"/>
      <w:bookmarkEnd w:id="24"/>
    </w:p>
    <w:p w:rsidR="00983B59" w:rsidRPr="00F06B18" w:rsidRDefault="00983B59" w:rsidP="00983B59">
      <w:pPr>
        <w:spacing w:after="120"/>
        <w:rPr>
          <w:bCs/>
        </w:rPr>
      </w:pPr>
      <w:r>
        <w:rPr>
          <w:b/>
          <w:bCs/>
        </w:rPr>
        <w:t>Capacity P</w:t>
      </w:r>
      <w:r w:rsidRPr="00F06B18">
        <w:rPr>
          <w:b/>
          <w:bCs/>
        </w:rPr>
        <w:t>lanning</w:t>
      </w:r>
      <w:r w:rsidRPr="00F06B18">
        <w:rPr>
          <w:bCs/>
        </w:rPr>
        <w:t xml:space="preserve"> </w:t>
      </w:r>
      <w:r>
        <w:rPr>
          <w:bCs/>
        </w:rPr>
        <w:t>- T</w:t>
      </w:r>
      <w:r w:rsidRPr="00F06B18">
        <w:rPr>
          <w:bCs/>
        </w:rPr>
        <w:t xml:space="preserve">he process of determining the </w:t>
      </w:r>
      <w:r>
        <w:rPr>
          <w:bCs/>
        </w:rPr>
        <w:t>information processing</w:t>
      </w:r>
      <w:r w:rsidRPr="00F06B18">
        <w:rPr>
          <w:bCs/>
        </w:rPr>
        <w:t xml:space="preserve"> capacity needed by an organization to meet changing demands for its products</w:t>
      </w:r>
      <w:r>
        <w:rPr>
          <w:bCs/>
        </w:rPr>
        <w:t xml:space="preserve"> or services</w:t>
      </w:r>
      <w:r w:rsidRPr="00F06B18">
        <w:rPr>
          <w:bCs/>
        </w:rPr>
        <w:t>.</w:t>
      </w:r>
    </w:p>
    <w:p w:rsidR="00022C9B" w:rsidRDefault="00022C9B" w:rsidP="00022C9B">
      <w:pPr>
        <w:pStyle w:val="PolicyDefinition"/>
      </w:pPr>
      <w:r>
        <w:rPr>
          <w:b/>
          <w:bCs/>
        </w:rPr>
        <w:t>Confidential Information (Sensitive Information)</w:t>
      </w:r>
      <w:r>
        <w:t xml:space="preserve"> – Any Company X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Company X from a third party under a non-disclosure agreement.</w:t>
      </w:r>
    </w:p>
    <w:p w:rsidR="00022C9B" w:rsidRDefault="00022C9B" w:rsidP="00022C9B">
      <w:pPr>
        <w:pStyle w:val="PolicyDefinition"/>
      </w:pPr>
      <w:r>
        <w:rPr>
          <w:b/>
        </w:rPr>
        <w:t xml:space="preserve">Information Asset – </w:t>
      </w:r>
      <w:r w:rsidRPr="00D62668">
        <w:t xml:space="preserve">Any </w:t>
      </w:r>
      <w:r>
        <w:t>Company X</w:t>
      </w:r>
      <w:r w:rsidRPr="00D62668">
        <w:t xml:space="preserve"> data in any form, and the equipment used to manage, process, or store </w:t>
      </w:r>
      <w:r>
        <w:t>Company X</w:t>
      </w:r>
      <w:r w:rsidRPr="00D62668">
        <w:t xml:space="preserve"> data, that is used in the course of executing business.  This includes, but is not limited to, corporate, customer, and partner data.</w:t>
      </w:r>
    </w:p>
    <w:p w:rsidR="00022C9B" w:rsidRDefault="00022C9B" w:rsidP="00022C9B">
      <w:pPr>
        <w:pStyle w:val="PolicyDefinition"/>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983B59" w:rsidRDefault="00983B59" w:rsidP="00983B59">
      <w:pPr>
        <w:spacing w:after="120"/>
      </w:pPr>
      <w:r w:rsidRPr="00801280">
        <w:rPr>
          <w:b/>
          <w:bCs/>
        </w:rPr>
        <w:t>Privacy Impact Assessment</w:t>
      </w:r>
      <w:r>
        <w:t xml:space="preserve"> - An analysis of how information is handled: (i) to ensure handling conforms to applicable legal, regulatory, and policy requirements regarding privacy; (ii) to determine the risks and effects of collecting, maintaining, and disseminating information in identifiable form in an electronic information system; and (iii) to examine and evaluate protections and alternative processes for handling information to mitigate potential privacy risks.</w:t>
      </w:r>
    </w:p>
    <w:p w:rsidR="00983B59" w:rsidRDefault="00983B59" w:rsidP="00983B59">
      <w:pPr>
        <w:spacing w:after="120"/>
      </w:pPr>
      <w:r w:rsidRPr="002C1D6E">
        <w:rPr>
          <w:b/>
        </w:rPr>
        <w:t>Security Impact Analysis</w:t>
      </w:r>
      <w:r>
        <w:t xml:space="preserve"> - The analysis conducted by an organizational official to determine the extent to which changes to the information system have affected the security state of the system.</w:t>
      </w:r>
    </w:p>
    <w:p w:rsidR="00983B59" w:rsidRDefault="00983B59" w:rsidP="00983B59">
      <w:pPr>
        <w:spacing w:after="120"/>
      </w:pPr>
      <w:r>
        <w:rPr>
          <w:b/>
          <w:bCs/>
        </w:rPr>
        <w:t>System Baseline</w:t>
      </w:r>
      <w:r>
        <w:t xml:space="preserve"> - </w:t>
      </w:r>
      <w:r w:rsidRPr="00767222">
        <w:t>The baseline configuration provides information about the components of an information system (e.g., the standard software load for a workstation, server, network component, or mobile device including operating system/installed applications with current version numbers and patch information), network topology, and the logical placement of the component within the system architecture</w:t>
      </w:r>
      <w:r>
        <w:t>.</w:t>
      </w:r>
    </w:p>
    <w:p w:rsidR="00983B59" w:rsidRDefault="00983B59" w:rsidP="00983B59">
      <w:pPr>
        <w:spacing w:after="120"/>
      </w:pPr>
      <w:r>
        <w:rPr>
          <w:b/>
        </w:rPr>
        <w:t>System Acceptance, User Acceptance</w:t>
      </w:r>
      <w:r>
        <w:t xml:space="preserve"> - T</w:t>
      </w:r>
      <w:r w:rsidRPr="00F06B18">
        <w:t>he demonstrable willingness within a user group to employ information technology for the tasks it is designed to support.</w:t>
      </w:r>
    </w:p>
    <w:p w:rsidR="00983B59" w:rsidRDefault="00983B59" w:rsidP="00983B59">
      <w:pPr>
        <w:spacing w:after="120"/>
      </w:pPr>
      <w:r w:rsidRPr="007D08A5">
        <w:rPr>
          <w:b/>
        </w:rPr>
        <w:t>Trusted Computer System</w:t>
      </w:r>
      <w:r>
        <w:t xml:space="preserve"> - An information system employing sufficient hardware and software assurance measures to allow simultaneous processing of a range of sensitive information. </w:t>
      </w:r>
    </w:p>
    <w:p w:rsidR="00983B59" w:rsidRDefault="00983B59" w:rsidP="00983B59">
      <w:pPr>
        <w:pStyle w:val="PolicyDefinition"/>
      </w:pPr>
      <w:r>
        <w:rPr>
          <w:b/>
          <w:bCs/>
        </w:rPr>
        <w:t>Third Party (</w:t>
      </w:r>
      <w:r w:rsidRPr="00CA3C71">
        <w:rPr>
          <w:b/>
          <w:bCs/>
        </w:rPr>
        <w:t>Partner</w:t>
      </w:r>
      <w:r>
        <w:rPr>
          <w:b/>
          <w:bCs/>
        </w:rPr>
        <w:t>)</w:t>
      </w:r>
      <w:r w:rsidRPr="00CA3C71">
        <w:rPr>
          <w:b/>
        </w:rPr>
        <w:t xml:space="preserve"> – </w:t>
      </w:r>
      <w:r w:rsidRPr="0034512D">
        <w:t xml:space="preserve">Any non-employee of </w:t>
      </w:r>
      <w:r>
        <w:t>Company X</w:t>
      </w:r>
      <w:r w:rsidRPr="0034512D">
        <w:t xml:space="preserve"> who is contractually bound to provide some form of service to </w:t>
      </w:r>
      <w:r>
        <w:t>Company X</w:t>
      </w:r>
      <w:r w:rsidRPr="0034512D">
        <w:t>.</w:t>
      </w:r>
    </w:p>
    <w:p w:rsidR="00022C9B" w:rsidRDefault="00022C9B" w:rsidP="00983B59">
      <w:pPr>
        <w:pStyle w:val="PolicyDefinition"/>
      </w:pPr>
      <w:r w:rsidRPr="00EC4A77">
        <w:rPr>
          <w:b/>
          <w:bCs/>
        </w:rPr>
        <w:t>User</w:t>
      </w:r>
      <w:r w:rsidRPr="00EC4A77">
        <w:rPr>
          <w:b/>
        </w:rPr>
        <w:t xml:space="preserve"> - </w:t>
      </w:r>
      <w:r w:rsidRPr="00EC4A77">
        <w:t xml:space="preserve">Any </w:t>
      </w:r>
      <w:r>
        <w:t>Company X</w:t>
      </w:r>
      <w:r w:rsidRPr="00EC4A77">
        <w:t xml:space="preserve"> employee or partner who has been authorized to access any </w:t>
      </w:r>
      <w:r>
        <w:t>Company X</w:t>
      </w:r>
      <w:r w:rsidRPr="00EC4A77">
        <w:t xml:space="preserve"> electronic information resource.</w:t>
      </w:r>
    </w:p>
    <w:p w:rsidR="00D13DA3" w:rsidRDefault="00D13DA3" w:rsidP="00D13DA3">
      <w:pPr>
        <w:pStyle w:val="PolicyElementHeader"/>
        <w:rPr>
          <w:color w:val="00527A"/>
          <w:szCs w:val="28"/>
        </w:rPr>
      </w:pPr>
      <w:bookmarkStart w:id="25" w:name="_Toc178155364"/>
      <w:bookmarkStart w:id="26" w:name="_Toc457919075"/>
      <w:r>
        <w:rPr>
          <w:color w:val="00527A"/>
          <w:szCs w:val="28"/>
        </w:rPr>
        <w:lastRenderedPageBreak/>
        <w:t>References</w:t>
      </w:r>
      <w:bookmarkEnd w:id="25"/>
      <w:bookmarkEnd w:id="26"/>
    </w:p>
    <w:p w:rsidR="003265D2" w:rsidRDefault="003265D2" w:rsidP="003265D2">
      <w:bookmarkStart w:id="27" w:name="_Toc457886766"/>
      <w:r>
        <w:t>CPL:  11 Security Operations</w:t>
      </w:r>
    </w:p>
    <w:p w:rsidR="003265D2" w:rsidRDefault="003265D2" w:rsidP="003265D2">
      <w:r>
        <w:t xml:space="preserve">ISO 27002: </w:t>
      </w:r>
      <w:r w:rsidRPr="0048076F">
        <w:t>14.1 Security requirements of information systems</w:t>
      </w:r>
    </w:p>
    <w:p w:rsidR="003265D2" w:rsidRDefault="003265D2" w:rsidP="003265D2">
      <w:r w:rsidRPr="000B07FB">
        <w:t>HIPAA: Organizational Requirements 164.314 (R)</w:t>
      </w:r>
    </w:p>
    <w:p w:rsidR="003265D2" w:rsidRDefault="003265D2" w:rsidP="003265D2">
      <w:r w:rsidRPr="000B07FB">
        <w:t>PCI 2.2 Security Configuration Standards</w:t>
      </w:r>
    </w:p>
    <w:p w:rsidR="003265D2" w:rsidRDefault="003265D2" w:rsidP="003265D2">
      <w:r w:rsidRPr="00FA3D10">
        <w:t>NIST: Planning (PL)</w:t>
      </w:r>
    </w:p>
    <w:p w:rsidR="00022C9B" w:rsidRPr="00EF734B" w:rsidRDefault="00022C9B" w:rsidP="00022C9B">
      <w:pPr>
        <w:pStyle w:val="PolicyElementHeader"/>
        <w:rPr>
          <w:bCs/>
          <w:color w:val="00527A"/>
        </w:rPr>
      </w:pPr>
      <w:bookmarkStart w:id="28" w:name="_Toc457919076"/>
      <w:r w:rsidRPr="00EF734B">
        <w:rPr>
          <w:bCs/>
          <w:color w:val="00527A"/>
        </w:rPr>
        <w:t>Approval and Ownership</w:t>
      </w:r>
      <w:bookmarkEnd w:id="27"/>
      <w:bookmarkEnd w:id="28"/>
    </w:p>
    <w:p w:rsidR="00022C9B" w:rsidRPr="00385F82" w:rsidRDefault="00022C9B" w:rsidP="00022C9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022C9B" w:rsidTr="004641EB">
        <w:trPr>
          <w:trHeight w:val="346"/>
        </w:trPr>
        <w:tc>
          <w:tcPr>
            <w:tcW w:w="2520" w:type="dxa"/>
            <w:shd w:val="pct10" w:color="auto" w:fill="auto"/>
            <w:tcMar>
              <w:top w:w="29" w:type="dxa"/>
              <w:left w:w="115" w:type="dxa"/>
              <w:bottom w:w="29" w:type="dxa"/>
              <w:right w:w="115" w:type="dxa"/>
            </w:tcMar>
            <w:vAlign w:val="center"/>
          </w:tcPr>
          <w:p w:rsidR="00022C9B" w:rsidRDefault="00022C9B" w:rsidP="004641EB">
            <w:pPr>
              <w:pStyle w:val="FooterTableHeader"/>
            </w:pPr>
            <w:r>
              <w:t>Owner</w:t>
            </w:r>
          </w:p>
        </w:tc>
        <w:tc>
          <w:tcPr>
            <w:tcW w:w="2520" w:type="dxa"/>
            <w:shd w:val="pct10" w:color="auto" w:fill="auto"/>
            <w:tcMar>
              <w:top w:w="29" w:type="dxa"/>
              <w:left w:w="115" w:type="dxa"/>
              <w:bottom w:w="29" w:type="dxa"/>
              <w:right w:w="115" w:type="dxa"/>
            </w:tcMar>
            <w:vAlign w:val="center"/>
          </w:tcPr>
          <w:p w:rsidR="00022C9B" w:rsidRDefault="00022C9B" w:rsidP="004641EB">
            <w:pPr>
              <w:pStyle w:val="FooterTableHeader"/>
            </w:pPr>
            <w:r>
              <w:t>Title</w:t>
            </w:r>
          </w:p>
        </w:tc>
        <w:tc>
          <w:tcPr>
            <w:tcW w:w="1980" w:type="dxa"/>
            <w:shd w:val="pct10" w:color="auto" w:fill="auto"/>
            <w:tcMar>
              <w:top w:w="29" w:type="dxa"/>
              <w:left w:w="115" w:type="dxa"/>
              <w:bottom w:w="29" w:type="dxa"/>
              <w:right w:w="115" w:type="dxa"/>
            </w:tcMar>
            <w:vAlign w:val="center"/>
          </w:tcPr>
          <w:p w:rsidR="00022C9B" w:rsidRDefault="00022C9B" w:rsidP="004641EB">
            <w:pPr>
              <w:pStyle w:val="FooterTableHeader"/>
            </w:pPr>
            <w:r>
              <w:t>Date</w:t>
            </w:r>
          </w:p>
        </w:tc>
        <w:tc>
          <w:tcPr>
            <w:tcW w:w="2340" w:type="dxa"/>
            <w:shd w:val="pct10" w:color="auto" w:fill="auto"/>
            <w:tcMar>
              <w:top w:w="29" w:type="dxa"/>
              <w:left w:w="115" w:type="dxa"/>
              <w:bottom w:w="29" w:type="dxa"/>
              <w:right w:w="115" w:type="dxa"/>
            </w:tcMar>
            <w:vAlign w:val="center"/>
          </w:tcPr>
          <w:p w:rsidR="00022C9B" w:rsidRDefault="00022C9B" w:rsidP="004641EB">
            <w:pPr>
              <w:pStyle w:val="FooterTableHeader"/>
            </w:pPr>
            <w:r>
              <w:t>Signature</w:t>
            </w:r>
          </w:p>
        </w:tc>
      </w:tr>
      <w:tr w:rsidR="00022C9B" w:rsidTr="004641EB">
        <w:trPr>
          <w:trHeight w:val="346"/>
        </w:trPr>
        <w:tc>
          <w:tcPr>
            <w:tcW w:w="2520" w:type="dxa"/>
            <w:tcBorders>
              <w:bottom w:val="single" w:sz="4" w:space="0" w:color="auto"/>
            </w:tcBorders>
            <w:tcMar>
              <w:top w:w="29" w:type="dxa"/>
              <w:left w:w="115" w:type="dxa"/>
              <w:bottom w:w="29" w:type="dxa"/>
              <w:right w:w="115" w:type="dxa"/>
            </w:tcMar>
            <w:vAlign w:val="center"/>
          </w:tcPr>
          <w:p w:rsidR="00022C9B" w:rsidRPr="0043775C" w:rsidRDefault="00022C9B" w:rsidP="004641EB">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022C9B" w:rsidRPr="0043775C" w:rsidRDefault="00022C9B" w:rsidP="004641EB">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022C9B" w:rsidRPr="0043775C" w:rsidRDefault="00022C9B" w:rsidP="004641EB">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022C9B" w:rsidRDefault="00022C9B" w:rsidP="004641EB">
            <w:pPr>
              <w:jc w:val="center"/>
            </w:pPr>
          </w:p>
        </w:tc>
      </w:tr>
      <w:tr w:rsidR="00022C9B" w:rsidTr="004641EB">
        <w:trPr>
          <w:trHeight w:val="346"/>
        </w:trPr>
        <w:tc>
          <w:tcPr>
            <w:tcW w:w="2520" w:type="dxa"/>
            <w:shd w:val="pct10" w:color="auto" w:fill="auto"/>
            <w:tcMar>
              <w:top w:w="29" w:type="dxa"/>
              <w:left w:w="115" w:type="dxa"/>
              <w:bottom w:w="29" w:type="dxa"/>
              <w:right w:w="115" w:type="dxa"/>
            </w:tcMar>
            <w:vAlign w:val="center"/>
          </w:tcPr>
          <w:p w:rsidR="00022C9B" w:rsidRDefault="00022C9B" w:rsidP="004641EB">
            <w:pPr>
              <w:pStyle w:val="FooterTableHeader"/>
            </w:pPr>
            <w:r>
              <w:t>Approved By</w:t>
            </w:r>
          </w:p>
        </w:tc>
        <w:tc>
          <w:tcPr>
            <w:tcW w:w="2520" w:type="dxa"/>
            <w:shd w:val="pct10" w:color="auto" w:fill="auto"/>
            <w:tcMar>
              <w:top w:w="29" w:type="dxa"/>
              <w:left w:w="115" w:type="dxa"/>
              <w:bottom w:w="29" w:type="dxa"/>
              <w:right w:w="115" w:type="dxa"/>
            </w:tcMar>
            <w:vAlign w:val="center"/>
          </w:tcPr>
          <w:p w:rsidR="00022C9B" w:rsidRDefault="00022C9B" w:rsidP="004641EB">
            <w:pPr>
              <w:pStyle w:val="FooterTableHeader"/>
            </w:pPr>
            <w:r>
              <w:t>Title</w:t>
            </w:r>
          </w:p>
        </w:tc>
        <w:tc>
          <w:tcPr>
            <w:tcW w:w="1980" w:type="dxa"/>
            <w:shd w:val="pct10" w:color="auto" w:fill="auto"/>
            <w:tcMar>
              <w:top w:w="29" w:type="dxa"/>
              <w:left w:w="115" w:type="dxa"/>
              <w:bottom w:w="29" w:type="dxa"/>
              <w:right w:w="115" w:type="dxa"/>
            </w:tcMar>
            <w:vAlign w:val="center"/>
          </w:tcPr>
          <w:p w:rsidR="00022C9B" w:rsidRDefault="00022C9B" w:rsidP="004641EB">
            <w:pPr>
              <w:pStyle w:val="FooterTableHeader"/>
            </w:pPr>
            <w:r>
              <w:t>Date</w:t>
            </w:r>
          </w:p>
        </w:tc>
        <w:tc>
          <w:tcPr>
            <w:tcW w:w="2340" w:type="dxa"/>
            <w:shd w:val="pct10" w:color="auto" w:fill="auto"/>
            <w:tcMar>
              <w:top w:w="29" w:type="dxa"/>
              <w:left w:w="115" w:type="dxa"/>
              <w:bottom w:w="29" w:type="dxa"/>
              <w:right w:w="115" w:type="dxa"/>
            </w:tcMar>
            <w:vAlign w:val="center"/>
          </w:tcPr>
          <w:p w:rsidR="00022C9B" w:rsidRDefault="00022C9B" w:rsidP="004641EB">
            <w:pPr>
              <w:pStyle w:val="FooterTableHeader"/>
            </w:pPr>
            <w:r>
              <w:t>Signature</w:t>
            </w:r>
          </w:p>
        </w:tc>
      </w:tr>
      <w:tr w:rsidR="00022C9B" w:rsidTr="004641EB">
        <w:trPr>
          <w:trHeight w:val="346"/>
        </w:trPr>
        <w:tc>
          <w:tcPr>
            <w:tcW w:w="2520" w:type="dxa"/>
            <w:tcMar>
              <w:top w:w="29" w:type="dxa"/>
              <w:left w:w="115" w:type="dxa"/>
              <w:bottom w:w="29" w:type="dxa"/>
              <w:right w:w="115" w:type="dxa"/>
            </w:tcMar>
            <w:vAlign w:val="center"/>
          </w:tcPr>
          <w:p w:rsidR="00022C9B" w:rsidRPr="0043775C" w:rsidRDefault="00022C9B" w:rsidP="004641EB">
            <w:pPr>
              <w:pStyle w:val="PolicyHeaderFill"/>
            </w:pPr>
            <w:r>
              <w:t>Executive Sponsor</w:t>
            </w:r>
          </w:p>
        </w:tc>
        <w:tc>
          <w:tcPr>
            <w:tcW w:w="2520" w:type="dxa"/>
            <w:tcMar>
              <w:top w:w="29" w:type="dxa"/>
              <w:left w:w="115" w:type="dxa"/>
              <w:bottom w:w="29" w:type="dxa"/>
              <w:right w:w="115" w:type="dxa"/>
            </w:tcMar>
            <w:vAlign w:val="center"/>
          </w:tcPr>
          <w:p w:rsidR="00022C9B" w:rsidRPr="0043775C" w:rsidRDefault="00022C9B" w:rsidP="004641EB">
            <w:pPr>
              <w:pStyle w:val="PolicyHeaderFill"/>
            </w:pPr>
            <w:r>
              <w:t>Title</w:t>
            </w:r>
          </w:p>
        </w:tc>
        <w:tc>
          <w:tcPr>
            <w:tcW w:w="1980" w:type="dxa"/>
            <w:tcMar>
              <w:top w:w="29" w:type="dxa"/>
              <w:left w:w="115" w:type="dxa"/>
              <w:bottom w:w="29" w:type="dxa"/>
              <w:right w:w="115" w:type="dxa"/>
            </w:tcMar>
            <w:vAlign w:val="center"/>
          </w:tcPr>
          <w:p w:rsidR="00022C9B" w:rsidRPr="0043775C" w:rsidRDefault="00022C9B" w:rsidP="004641EB">
            <w:pPr>
              <w:pStyle w:val="PolicyHeaderFill"/>
            </w:pPr>
            <w:r>
              <w:t>MM/DD/YYYY</w:t>
            </w:r>
          </w:p>
        </w:tc>
        <w:tc>
          <w:tcPr>
            <w:tcW w:w="2340" w:type="dxa"/>
            <w:tcMar>
              <w:top w:w="29" w:type="dxa"/>
              <w:left w:w="115" w:type="dxa"/>
              <w:bottom w:w="29" w:type="dxa"/>
              <w:right w:w="115" w:type="dxa"/>
            </w:tcMar>
            <w:vAlign w:val="center"/>
          </w:tcPr>
          <w:p w:rsidR="00022C9B" w:rsidRDefault="00022C9B" w:rsidP="004641EB">
            <w:pPr>
              <w:jc w:val="center"/>
            </w:pPr>
          </w:p>
        </w:tc>
      </w:tr>
    </w:tbl>
    <w:p w:rsidR="00022C9B" w:rsidRPr="00EF734B" w:rsidRDefault="00022C9B" w:rsidP="00022C9B">
      <w:pPr>
        <w:pStyle w:val="PolicyElementHeader"/>
        <w:rPr>
          <w:bCs/>
          <w:color w:val="00527A"/>
        </w:rPr>
      </w:pPr>
      <w:bookmarkStart w:id="29" w:name="_Toc457886767"/>
      <w:bookmarkStart w:id="30" w:name="_Toc457919077"/>
      <w:r w:rsidRPr="00EF734B">
        <w:rPr>
          <w:bCs/>
          <w:color w:val="00527A"/>
        </w:rPr>
        <w:t>Revision History</w:t>
      </w:r>
      <w:bookmarkEnd w:id="29"/>
      <w:bookmarkEnd w:id="30"/>
    </w:p>
    <w:p w:rsidR="00022C9B" w:rsidRDefault="00022C9B" w:rsidP="00022C9B"/>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022C9B" w:rsidRPr="0076502A" w:rsidTr="004641EB">
        <w:trPr>
          <w:trHeight w:val="566"/>
        </w:trPr>
        <w:tc>
          <w:tcPr>
            <w:tcW w:w="624" w:type="pct"/>
            <w:shd w:val="pct10" w:color="auto" w:fill="auto"/>
            <w:vAlign w:val="center"/>
          </w:tcPr>
          <w:p w:rsidR="00022C9B" w:rsidRPr="00DA209E" w:rsidRDefault="00022C9B" w:rsidP="004641EB">
            <w:pPr>
              <w:pStyle w:val="FooterTableHeader"/>
            </w:pPr>
            <w:r w:rsidRPr="00DA209E">
              <w:t>Version</w:t>
            </w:r>
          </w:p>
        </w:tc>
        <w:tc>
          <w:tcPr>
            <w:tcW w:w="1540" w:type="pct"/>
            <w:shd w:val="pct10" w:color="auto" w:fill="auto"/>
            <w:vAlign w:val="center"/>
          </w:tcPr>
          <w:p w:rsidR="00022C9B" w:rsidRPr="00DA209E" w:rsidRDefault="00022C9B" w:rsidP="004641EB">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022C9B" w:rsidRPr="00DA209E" w:rsidRDefault="00022C9B" w:rsidP="004641EB">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022C9B" w:rsidRPr="00DA209E" w:rsidRDefault="00022C9B" w:rsidP="004641EB">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022C9B" w:rsidRPr="00DA209E" w:rsidRDefault="00022C9B" w:rsidP="004641EB">
            <w:pPr>
              <w:pStyle w:val="FooterTableHeader"/>
            </w:pPr>
            <w:r>
              <w:t>Reviewer/Approver</w:t>
            </w:r>
            <w:r w:rsidRPr="00DA209E">
              <w:br/>
              <w:t>Name</w:t>
            </w:r>
          </w:p>
        </w:tc>
      </w:tr>
      <w:tr w:rsidR="00022C9B" w:rsidRPr="0076502A" w:rsidTr="004641EB">
        <w:trPr>
          <w:trHeight w:val="288"/>
        </w:trPr>
        <w:tc>
          <w:tcPr>
            <w:tcW w:w="624" w:type="pct"/>
            <w:vAlign w:val="center"/>
          </w:tcPr>
          <w:p w:rsidR="00022C9B" w:rsidRPr="00DA209E" w:rsidRDefault="00022C9B" w:rsidP="004641EB">
            <w:pPr>
              <w:pStyle w:val="PolicyHeaderFill"/>
            </w:pPr>
            <w:r w:rsidRPr="00DA209E">
              <w:t>1.0</w:t>
            </w:r>
          </w:p>
        </w:tc>
        <w:tc>
          <w:tcPr>
            <w:tcW w:w="1540" w:type="pct"/>
            <w:vAlign w:val="center"/>
          </w:tcPr>
          <w:p w:rsidR="00022C9B" w:rsidRPr="00DA209E" w:rsidRDefault="00022C9B" w:rsidP="004641EB">
            <w:pPr>
              <w:pStyle w:val="PolicyHeaderFill"/>
            </w:pPr>
            <w:r w:rsidRPr="00DA209E">
              <w:t>Initial Version</w:t>
            </w:r>
          </w:p>
        </w:tc>
        <w:tc>
          <w:tcPr>
            <w:tcW w:w="817" w:type="pct"/>
            <w:tcMar>
              <w:top w:w="29" w:type="dxa"/>
              <w:left w:w="115" w:type="dxa"/>
              <w:bottom w:w="29" w:type="dxa"/>
              <w:right w:w="115" w:type="dxa"/>
            </w:tcMar>
            <w:vAlign w:val="center"/>
          </w:tcPr>
          <w:p w:rsidR="00022C9B" w:rsidRPr="00DA209E" w:rsidRDefault="00022C9B" w:rsidP="004641EB">
            <w:pPr>
              <w:pStyle w:val="PolicyHeaderFill"/>
            </w:pPr>
            <w:r>
              <w:t>MM/DD/YYYY</w:t>
            </w:r>
          </w:p>
        </w:tc>
        <w:tc>
          <w:tcPr>
            <w:tcW w:w="817" w:type="pct"/>
            <w:tcMar>
              <w:top w:w="29" w:type="dxa"/>
              <w:left w:w="115" w:type="dxa"/>
              <w:bottom w:w="29" w:type="dxa"/>
              <w:right w:w="115" w:type="dxa"/>
            </w:tcMar>
            <w:vAlign w:val="center"/>
          </w:tcPr>
          <w:p w:rsidR="00022C9B" w:rsidRPr="00DA209E" w:rsidRDefault="00022C9B" w:rsidP="004641EB">
            <w:pPr>
              <w:pStyle w:val="PolicyHeaderFill"/>
            </w:pPr>
            <w:r>
              <w:t>MM/DD/YYYY</w:t>
            </w:r>
          </w:p>
        </w:tc>
        <w:tc>
          <w:tcPr>
            <w:tcW w:w="1202" w:type="pct"/>
            <w:tcMar>
              <w:top w:w="29" w:type="dxa"/>
              <w:left w:w="115" w:type="dxa"/>
              <w:bottom w:w="29" w:type="dxa"/>
              <w:right w:w="115" w:type="dxa"/>
            </w:tcMar>
            <w:vAlign w:val="center"/>
          </w:tcPr>
          <w:p w:rsidR="00022C9B" w:rsidRPr="0076502A" w:rsidRDefault="00022C9B" w:rsidP="004641EB">
            <w:pPr>
              <w:pStyle w:val="PolicyHeaderFill"/>
            </w:pPr>
          </w:p>
        </w:tc>
      </w:tr>
      <w:tr w:rsidR="00022C9B" w:rsidRPr="0076502A" w:rsidTr="004641EB">
        <w:trPr>
          <w:trHeight w:val="288"/>
        </w:trPr>
        <w:tc>
          <w:tcPr>
            <w:tcW w:w="624" w:type="pct"/>
            <w:vAlign w:val="center"/>
          </w:tcPr>
          <w:p w:rsidR="00022C9B" w:rsidRPr="0076502A" w:rsidRDefault="00022C9B" w:rsidP="004641EB">
            <w:pPr>
              <w:pStyle w:val="FooterTableHeader"/>
              <w:rPr>
                <w:rFonts w:ascii="Times New Roman" w:hAnsi="Times New Roman"/>
                <w:sz w:val="22"/>
                <w:szCs w:val="22"/>
              </w:rPr>
            </w:pPr>
          </w:p>
        </w:tc>
        <w:tc>
          <w:tcPr>
            <w:tcW w:w="1540" w:type="pct"/>
            <w:vAlign w:val="center"/>
          </w:tcPr>
          <w:p w:rsidR="00022C9B" w:rsidRPr="0076502A" w:rsidRDefault="00022C9B" w:rsidP="004641EB">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022C9B" w:rsidRPr="0076502A" w:rsidRDefault="00022C9B" w:rsidP="004641EB">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022C9B" w:rsidRPr="003C1B8C" w:rsidRDefault="00022C9B" w:rsidP="004641EB">
            <w:pPr>
              <w:pStyle w:val="PolicyHeaderFill"/>
            </w:pPr>
          </w:p>
        </w:tc>
        <w:tc>
          <w:tcPr>
            <w:tcW w:w="1202" w:type="pct"/>
            <w:tcMar>
              <w:top w:w="29" w:type="dxa"/>
              <w:left w:w="115" w:type="dxa"/>
              <w:bottom w:w="29" w:type="dxa"/>
              <w:right w:w="115" w:type="dxa"/>
            </w:tcMar>
            <w:vAlign w:val="center"/>
          </w:tcPr>
          <w:p w:rsidR="00022C9B" w:rsidRPr="0076502A" w:rsidRDefault="00022C9B" w:rsidP="004641EB">
            <w:pPr>
              <w:pStyle w:val="FooterTableHeader"/>
              <w:rPr>
                <w:rFonts w:ascii="Times New Roman" w:hAnsi="Times New Roman"/>
                <w:sz w:val="22"/>
                <w:szCs w:val="22"/>
              </w:rPr>
            </w:pPr>
          </w:p>
        </w:tc>
      </w:tr>
    </w:tbl>
    <w:p w:rsidR="003245CE" w:rsidRDefault="003245CE" w:rsidP="00F12FB7"/>
    <w:sectPr w:rsidR="003245CE"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84A" w:rsidRDefault="0053184A">
      <w:r>
        <w:separator/>
      </w:r>
    </w:p>
    <w:p w:rsidR="0053184A" w:rsidRDefault="0053184A"/>
  </w:endnote>
  <w:endnote w:type="continuationSeparator" w:id="0">
    <w:p w:rsidR="0053184A" w:rsidRDefault="0053184A">
      <w:r>
        <w:continuationSeparator/>
      </w:r>
    </w:p>
    <w:p w:rsidR="0053184A" w:rsidRDefault="00531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F12FB7" w:rsidP="00575A04">
    <w:pPr>
      <w:pStyle w:val="Footer"/>
    </w:pPr>
    <w:r>
      <w:t xml:space="preserve">Company X </w:t>
    </w:r>
    <w:r w:rsidR="001715C0">
      <w:t>Security Policy</w:t>
    </w:r>
    <w:r w:rsidR="003C1B8C" w:rsidRPr="00575A04">
      <w:tab/>
      <w:t>CONFIDENTIAL</w:t>
    </w:r>
    <w:r w:rsidR="003C1B8C" w:rsidRPr="00575A04">
      <w:tab/>
    </w:r>
    <w:r w:rsidR="003C1B8C">
      <w:t xml:space="preserve">  </w:t>
    </w:r>
    <w:r w:rsidR="003C1B8C" w:rsidRPr="00575A04">
      <w:t xml:space="preserve">Page </w:t>
    </w:r>
    <w:r w:rsidR="0090639F">
      <w:fldChar w:fldCharType="begin"/>
    </w:r>
    <w:r w:rsidR="00EF1182">
      <w:instrText xml:space="preserve"> PAGE </w:instrText>
    </w:r>
    <w:r w:rsidR="0090639F">
      <w:fldChar w:fldCharType="separate"/>
    </w:r>
    <w:r w:rsidR="006458D9">
      <w:rPr>
        <w:noProof/>
      </w:rPr>
      <w:t>1</w:t>
    </w:r>
    <w:r w:rsidR="0090639F">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84A" w:rsidRDefault="0053184A">
      <w:r>
        <w:separator/>
      </w:r>
    </w:p>
    <w:p w:rsidR="0053184A" w:rsidRDefault="0053184A"/>
  </w:footnote>
  <w:footnote w:type="continuationSeparator" w:id="0">
    <w:p w:rsidR="0053184A" w:rsidRDefault="0053184A">
      <w:r>
        <w:continuationSeparator/>
      </w:r>
    </w:p>
    <w:p w:rsidR="0053184A" w:rsidRDefault="005318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06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B28B8"/>
    <w:multiLevelType w:val="hybridMultilevel"/>
    <w:tmpl w:val="66401DB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44D9A"/>
    <w:multiLevelType w:val="hybridMultilevel"/>
    <w:tmpl w:val="AE5A2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8F5801"/>
    <w:multiLevelType w:val="hybridMultilevel"/>
    <w:tmpl w:val="DDC6A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7B0CB8"/>
    <w:multiLevelType w:val="hybridMultilevel"/>
    <w:tmpl w:val="352AF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10"/>
  </w:num>
  <w:num w:numId="4">
    <w:abstractNumId w:val="9"/>
  </w:num>
  <w:num w:numId="5">
    <w:abstractNumId w:val="5"/>
  </w:num>
  <w:num w:numId="6">
    <w:abstractNumId w:val="6"/>
  </w:num>
  <w:num w:numId="7">
    <w:abstractNumId w:val="1"/>
  </w:num>
  <w:num w:numId="8">
    <w:abstractNumId w:val="4"/>
  </w:num>
  <w:num w:numId="9">
    <w:abstractNumId w:val="2"/>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2018"/>
    <w:rsid w:val="0000157F"/>
    <w:rsid w:val="000044E5"/>
    <w:rsid w:val="00022C9B"/>
    <w:rsid w:val="0003608C"/>
    <w:rsid w:val="00051520"/>
    <w:rsid w:val="00070DBD"/>
    <w:rsid w:val="00074BA0"/>
    <w:rsid w:val="00087738"/>
    <w:rsid w:val="000A6314"/>
    <w:rsid w:val="000B671B"/>
    <w:rsid w:val="000C06AA"/>
    <w:rsid w:val="000C5174"/>
    <w:rsid w:val="000D7DA2"/>
    <w:rsid w:val="000F1A16"/>
    <w:rsid w:val="001072C4"/>
    <w:rsid w:val="00107EC2"/>
    <w:rsid w:val="001116EE"/>
    <w:rsid w:val="00143AFF"/>
    <w:rsid w:val="0016248C"/>
    <w:rsid w:val="0016703E"/>
    <w:rsid w:val="001715C0"/>
    <w:rsid w:val="00191375"/>
    <w:rsid w:val="001B3246"/>
    <w:rsid w:val="001B556F"/>
    <w:rsid w:val="001D20A6"/>
    <w:rsid w:val="001E5FFA"/>
    <w:rsid w:val="001F1048"/>
    <w:rsid w:val="00220F4D"/>
    <w:rsid w:val="00222CF1"/>
    <w:rsid w:val="00244229"/>
    <w:rsid w:val="00253D9B"/>
    <w:rsid w:val="00255B11"/>
    <w:rsid w:val="0025728D"/>
    <w:rsid w:val="00277A06"/>
    <w:rsid w:val="0029313E"/>
    <w:rsid w:val="002A1334"/>
    <w:rsid w:val="002A7256"/>
    <w:rsid w:val="002B50C6"/>
    <w:rsid w:val="00307C3B"/>
    <w:rsid w:val="003162F7"/>
    <w:rsid w:val="003245CE"/>
    <w:rsid w:val="003265D2"/>
    <w:rsid w:val="00335794"/>
    <w:rsid w:val="00341BFD"/>
    <w:rsid w:val="00346C70"/>
    <w:rsid w:val="00364588"/>
    <w:rsid w:val="00373D4F"/>
    <w:rsid w:val="00385F82"/>
    <w:rsid w:val="00395649"/>
    <w:rsid w:val="00397D8F"/>
    <w:rsid w:val="003C1B8C"/>
    <w:rsid w:val="003C6735"/>
    <w:rsid w:val="003D02A5"/>
    <w:rsid w:val="003F09FA"/>
    <w:rsid w:val="00400FC8"/>
    <w:rsid w:val="004254C1"/>
    <w:rsid w:val="00451671"/>
    <w:rsid w:val="00451BC5"/>
    <w:rsid w:val="00481967"/>
    <w:rsid w:val="00481C65"/>
    <w:rsid w:val="00491984"/>
    <w:rsid w:val="004B3EF4"/>
    <w:rsid w:val="004D2353"/>
    <w:rsid w:val="004D37E7"/>
    <w:rsid w:val="004D37EB"/>
    <w:rsid w:val="004F7469"/>
    <w:rsid w:val="0051524F"/>
    <w:rsid w:val="0053184A"/>
    <w:rsid w:val="00555CFC"/>
    <w:rsid w:val="00556A17"/>
    <w:rsid w:val="00565990"/>
    <w:rsid w:val="00565B97"/>
    <w:rsid w:val="00575A04"/>
    <w:rsid w:val="005A4B62"/>
    <w:rsid w:val="005B23C5"/>
    <w:rsid w:val="005D12B6"/>
    <w:rsid w:val="005D52B4"/>
    <w:rsid w:val="005E0B5D"/>
    <w:rsid w:val="005F35C4"/>
    <w:rsid w:val="005F45F1"/>
    <w:rsid w:val="006173D9"/>
    <w:rsid w:val="006200A9"/>
    <w:rsid w:val="0062107D"/>
    <w:rsid w:val="00627C78"/>
    <w:rsid w:val="00630DCA"/>
    <w:rsid w:val="00636659"/>
    <w:rsid w:val="006458D9"/>
    <w:rsid w:val="006510F6"/>
    <w:rsid w:val="00651EF2"/>
    <w:rsid w:val="00653F92"/>
    <w:rsid w:val="00667AE6"/>
    <w:rsid w:val="00667E8A"/>
    <w:rsid w:val="00673932"/>
    <w:rsid w:val="00684D1E"/>
    <w:rsid w:val="0068601F"/>
    <w:rsid w:val="006C099D"/>
    <w:rsid w:val="007129D9"/>
    <w:rsid w:val="00736D1C"/>
    <w:rsid w:val="0075282B"/>
    <w:rsid w:val="0077342D"/>
    <w:rsid w:val="00775AB4"/>
    <w:rsid w:val="007844D5"/>
    <w:rsid w:val="00787A1D"/>
    <w:rsid w:val="00792113"/>
    <w:rsid w:val="007D37A8"/>
    <w:rsid w:val="007F61A2"/>
    <w:rsid w:val="008063B7"/>
    <w:rsid w:val="008314F4"/>
    <w:rsid w:val="00853487"/>
    <w:rsid w:val="008552F7"/>
    <w:rsid w:val="0086465F"/>
    <w:rsid w:val="00896FE2"/>
    <w:rsid w:val="00897169"/>
    <w:rsid w:val="008D1511"/>
    <w:rsid w:val="0090639F"/>
    <w:rsid w:val="00924538"/>
    <w:rsid w:val="009246D3"/>
    <w:rsid w:val="00955117"/>
    <w:rsid w:val="009715EE"/>
    <w:rsid w:val="00975083"/>
    <w:rsid w:val="00983B59"/>
    <w:rsid w:val="009841D7"/>
    <w:rsid w:val="00990178"/>
    <w:rsid w:val="009A4764"/>
    <w:rsid w:val="009A6CDE"/>
    <w:rsid w:val="009B3637"/>
    <w:rsid w:val="009B72B4"/>
    <w:rsid w:val="009D5F8C"/>
    <w:rsid w:val="009F01BF"/>
    <w:rsid w:val="009F1103"/>
    <w:rsid w:val="00A32B57"/>
    <w:rsid w:val="00A33801"/>
    <w:rsid w:val="00A4341D"/>
    <w:rsid w:val="00A437C9"/>
    <w:rsid w:val="00A72018"/>
    <w:rsid w:val="00A726A1"/>
    <w:rsid w:val="00AB1FAC"/>
    <w:rsid w:val="00AB5967"/>
    <w:rsid w:val="00AC0F82"/>
    <w:rsid w:val="00AD5BE0"/>
    <w:rsid w:val="00AF5689"/>
    <w:rsid w:val="00B36AF7"/>
    <w:rsid w:val="00B427DB"/>
    <w:rsid w:val="00B53867"/>
    <w:rsid w:val="00B63BE4"/>
    <w:rsid w:val="00B704AF"/>
    <w:rsid w:val="00B87742"/>
    <w:rsid w:val="00BA21BA"/>
    <w:rsid w:val="00BA7551"/>
    <w:rsid w:val="00BF1A5F"/>
    <w:rsid w:val="00C3337F"/>
    <w:rsid w:val="00C42E3E"/>
    <w:rsid w:val="00C47440"/>
    <w:rsid w:val="00C50688"/>
    <w:rsid w:val="00C51809"/>
    <w:rsid w:val="00C51C73"/>
    <w:rsid w:val="00C53F8F"/>
    <w:rsid w:val="00C76D3B"/>
    <w:rsid w:val="00C91FBB"/>
    <w:rsid w:val="00CD236D"/>
    <w:rsid w:val="00D13DA3"/>
    <w:rsid w:val="00D248F2"/>
    <w:rsid w:val="00D343E9"/>
    <w:rsid w:val="00D35111"/>
    <w:rsid w:val="00D37A2B"/>
    <w:rsid w:val="00D86AF2"/>
    <w:rsid w:val="00DA209E"/>
    <w:rsid w:val="00DD0B04"/>
    <w:rsid w:val="00DF2F6C"/>
    <w:rsid w:val="00DF667F"/>
    <w:rsid w:val="00E364EF"/>
    <w:rsid w:val="00E408FB"/>
    <w:rsid w:val="00E46AE8"/>
    <w:rsid w:val="00E474F5"/>
    <w:rsid w:val="00E81331"/>
    <w:rsid w:val="00EA0B18"/>
    <w:rsid w:val="00EB5A30"/>
    <w:rsid w:val="00EC5DB4"/>
    <w:rsid w:val="00ED372F"/>
    <w:rsid w:val="00EE14CA"/>
    <w:rsid w:val="00EF1182"/>
    <w:rsid w:val="00EF734B"/>
    <w:rsid w:val="00F07EAE"/>
    <w:rsid w:val="00F12FB7"/>
    <w:rsid w:val="00F51BD1"/>
    <w:rsid w:val="00F64D11"/>
    <w:rsid w:val="00F843BF"/>
    <w:rsid w:val="00F863AA"/>
    <w:rsid w:val="00FC7E0F"/>
    <w:rsid w:val="00FD1FE6"/>
    <w:rsid w:val="00FD6DDC"/>
    <w:rsid w:val="00FE2000"/>
    <w:rsid w:val="00FF0E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87318"/>
  <w15:docId w15:val="{D6F0C2B2-A358-477B-A3DF-27C2F025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F863AA"/>
    <w:pPr>
      <w:keepNext/>
      <w:spacing w:before="240" w:after="60"/>
      <w:outlineLvl w:val="1"/>
    </w:pPr>
    <w:rPr>
      <w:rFonts w:ascii="Cambria" w:hAnsi="Cambria"/>
      <w:b/>
      <w:bCs/>
      <w:i/>
      <w:iCs/>
      <w:sz w:val="28"/>
      <w:szCs w:val="28"/>
    </w:rPr>
  </w:style>
  <w:style w:type="paragraph" w:styleId="Heading3">
    <w:name w:val="heading 3"/>
    <w:basedOn w:val="PolicySubheader"/>
    <w:next w:val="Normal"/>
    <w:link w:val="Heading3Char"/>
    <w:qFormat/>
    <w:rsid w:val="0029313E"/>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5B23C5"/>
    <w:pPr>
      <w:widowControl w:val="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022C9B"/>
    <w:pPr>
      <w:spacing w:before="120" w:after="120"/>
    </w:pPr>
  </w:style>
  <w:style w:type="character" w:customStyle="1" w:styleId="PolicyDefinitionChar">
    <w:name w:val="Policy Definition Char"/>
    <w:link w:val="PolicyDefinition"/>
    <w:rsid w:val="00022C9B"/>
    <w:rPr>
      <w:rFonts w:ascii="Arial" w:hAnsi="Arial"/>
      <w:sz w:val="22"/>
      <w:szCs w:val="24"/>
      <w:lang w:val="en-US" w:eastAsia="en-US"/>
    </w:rPr>
  </w:style>
  <w:style w:type="paragraph" w:styleId="TOC1">
    <w:name w:val="toc 1"/>
    <w:basedOn w:val="Normal"/>
    <w:next w:val="Normal"/>
    <w:autoRedefine/>
    <w:uiPriority w:val="39"/>
    <w:rsid w:val="00C91FBB"/>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0C06AA"/>
    <w:pPr>
      <w:widowControl w:val="0"/>
      <w:ind w:left="360"/>
    </w:pPr>
    <w:rPr>
      <w:szCs w:val="20"/>
    </w:rPr>
  </w:style>
  <w:style w:type="paragraph" w:customStyle="1" w:styleId="PolicyBodyText">
    <w:name w:val="Policy Body Text"/>
    <w:basedOn w:val="Normal"/>
    <w:link w:val="PolicyBodyTextChar"/>
    <w:qFormat/>
    <w:rsid w:val="00FF0E9E"/>
    <w:pPr>
      <w:spacing w:after="120"/>
      <w:ind w:left="360"/>
    </w:pPr>
    <w:rPr>
      <w:szCs w:val="20"/>
    </w:rPr>
  </w:style>
  <w:style w:type="paragraph" w:customStyle="1" w:styleId="PolicyText">
    <w:name w:val="Policy Text"/>
    <w:basedOn w:val="Normal"/>
    <w:rsid w:val="00FF0E9E"/>
    <w:pPr>
      <w:spacing w:after="120"/>
      <w:ind w:left="360"/>
    </w:pPr>
    <w:rPr>
      <w:szCs w:val="20"/>
    </w:rPr>
  </w:style>
  <w:style w:type="character" w:customStyle="1" w:styleId="Heading2Char">
    <w:name w:val="Heading 2 Char"/>
    <w:link w:val="Heading2"/>
    <w:semiHidden/>
    <w:rsid w:val="00F863AA"/>
    <w:rPr>
      <w:rFonts w:ascii="Cambria" w:eastAsia="Times New Roman" w:hAnsi="Cambria" w:cs="Times New Roman"/>
      <w:b/>
      <w:bCs/>
      <w:i/>
      <w:iCs/>
      <w:sz w:val="28"/>
      <w:szCs w:val="28"/>
      <w:lang w:val="en-US" w:eastAsia="en-US"/>
    </w:rPr>
  </w:style>
  <w:style w:type="paragraph" w:styleId="TOC2">
    <w:name w:val="toc 2"/>
    <w:basedOn w:val="Normal"/>
    <w:next w:val="Normal"/>
    <w:autoRedefine/>
    <w:uiPriority w:val="39"/>
    <w:rsid w:val="00F863AA"/>
    <w:pPr>
      <w:ind w:left="220"/>
    </w:pPr>
  </w:style>
  <w:style w:type="character" w:styleId="Emphasis">
    <w:name w:val="Emphasis"/>
    <w:qFormat/>
    <w:rsid w:val="00667AE6"/>
    <w:rPr>
      <w:i/>
      <w:iCs/>
    </w:rPr>
  </w:style>
  <w:style w:type="character" w:customStyle="1" w:styleId="PolicyBodyTextChar">
    <w:name w:val="Policy Body Text Char"/>
    <w:link w:val="PolicyBodyText"/>
    <w:rsid w:val="008552F7"/>
    <w:rPr>
      <w:rFonts w:ascii="Arial" w:hAnsi="Arial"/>
      <w:sz w:val="22"/>
    </w:rPr>
  </w:style>
  <w:style w:type="character" w:customStyle="1" w:styleId="Heading3Char">
    <w:name w:val="Heading 3 Char"/>
    <w:link w:val="Heading3"/>
    <w:rsid w:val="0075282B"/>
    <w:rPr>
      <w:rFonts w:ascii="Arial" w:hAnsi="Arial"/>
      <w:b/>
      <w:bCs/>
      <w:color w:val="00527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eman\AppData\Roaming\Microsoft\Templates\Acceptable%20Use%20Policy%20-%20Exp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0901F5-4945-47B7-A2C1-1BBEBED6B806}">
  <ds:schemaRefs>
    <ds:schemaRef ds:uri="http://schemas.openxmlformats.org/officeDocument/2006/bibliography"/>
  </ds:schemaRefs>
</ds:datastoreItem>
</file>

<file path=customXml/itemProps2.xml><?xml version="1.0" encoding="utf-8"?>
<ds:datastoreItem xmlns:ds="http://schemas.openxmlformats.org/officeDocument/2006/customXml" ds:itemID="{8A4A1CAC-9221-4C67-B33E-EBC419033EBC}"/>
</file>

<file path=customXml/itemProps3.xml><?xml version="1.0" encoding="utf-8"?>
<ds:datastoreItem xmlns:ds="http://schemas.openxmlformats.org/officeDocument/2006/customXml" ds:itemID="{996B8EAA-41B7-41B3-B6CF-A7FA09A8E498}"/>
</file>

<file path=customXml/itemProps4.xml><?xml version="1.0" encoding="utf-8"?>
<ds:datastoreItem xmlns:ds="http://schemas.openxmlformats.org/officeDocument/2006/customXml" ds:itemID="{06566B1D-D4CC-4497-9EDC-9313B98B354B}"/>
</file>

<file path=docProps/app.xml><?xml version="1.0" encoding="utf-8"?>
<Properties xmlns="http://schemas.openxmlformats.org/officeDocument/2006/extended-properties" xmlns:vt="http://schemas.openxmlformats.org/officeDocument/2006/docPropsVTypes">
  <Template>Acceptable Use Policy - Express</Template>
  <TotalTime>34</TotalTime>
  <Pages>1</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12498</CharactersWithSpaces>
  <SharedDoc>false</SharedDoc>
  <HLinks>
    <vt:vector size="54" baseType="variant">
      <vt:variant>
        <vt:i4>1310778</vt:i4>
      </vt:variant>
      <vt:variant>
        <vt:i4>50</vt:i4>
      </vt:variant>
      <vt:variant>
        <vt:i4>0</vt:i4>
      </vt:variant>
      <vt:variant>
        <vt:i4>5</vt:i4>
      </vt:variant>
      <vt:variant>
        <vt:lpwstr/>
      </vt:variant>
      <vt:variant>
        <vt:lpwstr>_Toc441493600</vt:lpwstr>
      </vt:variant>
      <vt:variant>
        <vt:i4>1900601</vt:i4>
      </vt:variant>
      <vt:variant>
        <vt:i4>44</vt:i4>
      </vt:variant>
      <vt:variant>
        <vt:i4>0</vt:i4>
      </vt:variant>
      <vt:variant>
        <vt:i4>5</vt:i4>
      </vt:variant>
      <vt:variant>
        <vt:lpwstr/>
      </vt:variant>
      <vt:variant>
        <vt:lpwstr>_Toc441493599</vt:lpwstr>
      </vt:variant>
      <vt:variant>
        <vt:i4>1900601</vt:i4>
      </vt:variant>
      <vt:variant>
        <vt:i4>38</vt:i4>
      </vt:variant>
      <vt:variant>
        <vt:i4>0</vt:i4>
      </vt:variant>
      <vt:variant>
        <vt:i4>5</vt:i4>
      </vt:variant>
      <vt:variant>
        <vt:lpwstr/>
      </vt:variant>
      <vt:variant>
        <vt:lpwstr>_Toc441493598</vt:lpwstr>
      </vt:variant>
      <vt:variant>
        <vt:i4>1900601</vt:i4>
      </vt:variant>
      <vt:variant>
        <vt:i4>32</vt:i4>
      </vt:variant>
      <vt:variant>
        <vt:i4>0</vt:i4>
      </vt:variant>
      <vt:variant>
        <vt:i4>5</vt:i4>
      </vt:variant>
      <vt:variant>
        <vt:lpwstr/>
      </vt:variant>
      <vt:variant>
        <vt:lpwstr>_Toc441493597</vt:lpwstr>
      </vt:variant>
      <vt:variant>
        <vt:i4>1900601</vt:i4>
      </vt:variant>
      <vt:variant>
        <vt:i4>26</vt:i4>
      </vt:variant>
      <vt:variant>
        <vt:i4>0</vt:i4>
      </vt:variant>
      <vt:variant>
        <vt:i4>5</vt:i4>
      </vt:variant>
      <vt:variant>
        <vt:lpwstr/>
      </vt:variant>
      <vt:variant>
        <vt:lpwstr>_Toc441493596</vt:lpwstr>
      </vt:variant>
      <vt:variant>
        <vt:i4>1900601</vt:i4>
      </vt:variant>
      <vt:variant>
        <vt:i4>20</vt:i4>
      </vt:variant>
      <vt:variant>
        <vt:i4>0</vt:i4>
      </vt:variant>
      <vt:variant>
        <vt:i4>5</vt:i4>
      </vt:variant>
      <vt:variant>
        <vt:lpwstr/>
      </vt:variant>
      <vt:variant>
        <vt:lpwstr>_Toc441493595</vt:lpwstr>
      </vt:variant>
      <vt:variant>
        <vt:i4>1900601</vt:i4>
      </vt:variant>
      <vt:variant>
        <vt:i4>14</vt:i4>
      </vt:variant>
      <vt:variant>
        <vt:i4>0</vt:i4>
      </vt:variant>
      <vt:variant>
        <vt:i4>5</vt:i4>
      </vt:variant>
      <vt:variant>
        <vt:lpwstr/>
      </vt:variant>
      <vt:variant>
        <vt:lpwstr>_Toc441493594</vt:lpwstr>
      </vt:variant>
      <vt:variant>
        <vt:i4>1900601</vt:i4>
      </vt:variant>
      <vt:variant>
        <vt:i4>8</vt:i4>
      </vt:variant>
      <vt:variant>
        <vt:i4>0</vt:i4>
      </vt:variant>
      <vt:variant>
        <vt:i4>5</vt:i4>
      </vt:variant>
      <vt:variant>
        <vt:lpwstr/>
      </vt:variant>
      <vt:variant>
        <vt:lpwstr>_Toc441493593</vt:lpwstr>
      </vt:variant>
      <vt:variant>
        <vt:i4>1900601</vt:i4>
      </vt:variant>
      <vt:variant>
        <vt:i4>2</vt:i4>
      </vt:variant>
      <vt:variant>
        <vt:i4>0</vt:i4>
      </vt:variant>
      <vt:variant>
        <vt:i4>5</vt:i4>
      </vt:variant>
      <vt:variant>
        <vt:lpwstr/>
      </vt:variant>
      <vt:variant>
        <vt:lpwstr>_Toc441493592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dlineman</dc:creator>
  <cp:keywords/>
  <cp:lastModifiedBy>Scott Parramore</cp:lastModifiedBy>
  <cp:revision>10</cp:revision>
  <dcterms:created xsi:type="dcterms:W3CDTF">2016-08-02T15:17:00Z</dcterms:created>
  <dcterms:modified xsi:type="dcterms:W3CDTF">2017-12-03T21:15:00Z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