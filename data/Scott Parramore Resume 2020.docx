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C5F5A95" w14:textId="77777777" w:rsidTr="1F2E61CB">
        <w:trPr>
          <w:trHeight w:val="4410"/>
        </w:trPr>
        <w:tc>
          <w:tcPr>
            <w:tcW w:w="3600" w:type="dxa"/>
            <w:vAlign w:val="bottom"/>
          </w:tcPr>
          <w:p w14:paraId="40472C7B" w14:textId="77777777" w:rsidR="001B2ABD" w:rsidRDefault="001B2ABD" w:rsidP="001B2ABD">
            <w:pPr>
              <w:tabs>
                <w:tab w:val="left" w:pos="990"/>
              </w:tabs>
              <w:jc w:val="center"/>
            </w:pPr>
            <w:r>
              <w:rPr>
                <w:noProof/>
              </w:rPr>
              <mc:AlternateContent>
                <mc:Choice Requires="wps">
                  <w:drawing>
                    <wp:inline distT="0" distB="0" distL="0" distR="0" wp14:anchorId="137C305C" wp14:editId="18563735">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a:extLst>
                                    <a:ext uri="{28A0092B-C50C-407E-A947-70E740481C1C}">
                                      <a14:useLocalDpi xmlns:a14="http://schemas.microsoft.com/office/drawing/2010/main" val="0"/>
                                    </a:ext>
                                  </a:extLst>
                                </a:blip>
                                <a:srcRect/>
                                <a:stretch>
                                  <a:fillRect l="-3280" r="-3280"/>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http://schemas.openxmlformats.org/drawingml/2006/chart" xmlns:a14="http://schemas.microsoft.com/office/drawing/2010/main" xmlns:a="http://schemas.openxmlformats.org/drawingml/2006/main">
                  <w:pict>
                    <v:oval id="Oval 2" style="width:167.15pt;height:167.15pt;visibility:visible;mso-wrap-style:square;mso-left-percent:-10001;mso-top-percent:-10001;mso-position-horizontal:absolute;mso-position-horizontal-relative:char;mso-position-vertical:absolute;mso-position-vertical-relative:line;mso-left-percent:-10001;mso-top-percent:-10001;v-text-anchor:middle" alt="Title: Professional Headshot of Man" o:spid="_x0000_s1026" strokecolor="#94b6d2 [3204]" strokeweight="5pt" w14:anchorId="7227EB9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">
                      <v:fill type="frame" o:title="" recolor="t" rotate="t" r:id="rId10"/>
                      <v:stroke joinstyle="miter"/>
                      <w10:anchorlock/>
                    </v:oval>
                  </w:pict>
                </mc:Fallback>
              </mc:AlternateContent>
            </w:r>
          </w:p>
        </w:tc>
        <w:tc>
          <w:tcPr>
            <w:tcW w:w="720" w:type="dxa"/>
          </w:tcPr>
          <w:p w14:paraId="058241AE" w14:textId="77777777" w:rsidR="001B2ABD" w:rsidRDefault="001B2ABD" w:rsidP="000C45FF">
            <w:pPr>
              <w:tabs>
                <w:tab w:val="left" w:pos="990"/>
              </w:tabs>
            </w:pPr>
          </w:p>
        </w:tc>
        <w:tc>
          <w:tcPr>
            <w:tcW w:w="6470" w:type="dxa"/>
            <w:vAlign w:val="bottom"/>
          </w:tcPr>
          <w:p w14:paraId="711E5F43" w14:textId="1E6641D6" w:rsidR="001B2ABD" w:rsidRDefault="00012597" w:rsidP="001B2ABD">
            <w:pPr>
              <w:pStyle w:val="Title"/>
            </w:pPr>
            <w:r>
              <w:t>Scott Parramore</w:t>
            </w:r>
          </w:p>
          <w:p w14:paraId="3539903E" w14:textId="4FA72017" w:rsidR="001B2ABD" w:rsidRDefault="00012597" w:rsidP="001B2ABD">
            <w:pPr>
              <w:pStyle w:val="Subtitle"/>
            </w:pPr>
            <w:r w:rsidRPr="00785BFA">
              <w:rPr>
                <w:spacing w:val="1"/>
                <w:w w:val="35"/>
              </w:rPr>
              <w:t>Founder of the NIST Assistance Progra</w:t>
            </w:r>
            <w:r w:rsidRPr="00785BFA">
              <w:rPr>
                <w:spacing w:val="7"/>
                <w:w w:val="35"/>
              </w:rPr>
              <w:t>m</w:t>
            </w:r>
          </w:p>
        </w:tc>
      </w:tr>
      <w:tr w:rsidR="001B2ABD" w14:paraId="5799090B" w14:textId="77777777" w:rsidTr="1F2E61CB">
        <w:tc>
          <w:tcPr>
            <w:tcW w:w="3600" w:type="dxa"/>
          </w:tcPr>
          <w:sdt>
            <w:sdtPr>
              <w:id w:val="-1711873194"/>
              <w:placeholder>
                <w:docPart w:val="3289024B25704B5AA14ECFADC5EE4497"/>
              </w:placeholder>
              <w:temporary/>
              <w:showingPlcHdr/>
              <w15:appearance w15:val="hidden"/>
            </w:sdtPr>
            <w:sdtEndPr/>
            <w:sdtContent>
              <w:p w14:paraId="712311F1" w14:textId="77777777" w:rsidR="001B2ABD" w:rsidRDefault="00036450" w:rsidP="00036450">
                <w:pPr>
                  <w:pStyle w:val="Heading3"/>
                </w:pPr>
                <w:r w:rsidRPr="00D5459D">
                  <w:t>Profile</w:t>
                </w:r>
              </w:p>
            </w:sdtContent>
          </w:sdt>
          <w:p w14:paraId="78A20657" w14:textId="70F4EFB0" w:rsidR="00036450" w:rsidRDefault="00B333B1" w:rsidP="009260CD">
            <w:r>
              <w:t xml:space="preserve">With more than 25 years developing software and providing Security and Compliance services for the SMB, Scott Parramore has established proven methodologies for success. Working closely with the National Institute of Standards and Technology (NIST), he has become an expert in risk management and process improvement. </w:t>
            </w:r>
            <w:r w:rsidR="00285D6E">
              <w:t xml:space="preserve">In 2013 </w:t>
            </w:r>
            <w:r>
              <w:t xml:space="preserve">Scott founded the NIST Assistance Program in the Microsoft Partner </w:t>
            </w:r>
            <w:r w:rsidR="00F45718">
              <w:t>Network and</w:t>
            </w:r>
            <w:r w:rsidR="00F24C5D">
              <w:t xml:space="preserve"> manages </w:t>
            </w:r>
            <w:r w:rsidR="00F45718">
              <w:t xml:space="preserve">several </w:t>
            </w:r>
            <w:r>
              <w:t xml:space="preserve">Cloud Solution Provider (CSP) </w:t>
            </w:r>
            <w:r w:rsidR="1E65C8CA">
              <w:t>p</w:t>
            </w:r>
            <w:r>
              <w:t>ractice</w:t>
            </w:r>
            <w:r w:rsidR="00F45718">
              <w:t>s</w:t>
            </w:r>
            <w:r>
              <w:t>.</w:t>
            </w:r>
            <w:r w:rsidR="00884543">
              <w:t xml:space="preserve">  </w:t>
            </w:r>
            <w:r w:rsidR="00803261">
              <w:t xml:space="preserve">NIST Assist focuses </w:t>
            </w:r>
            <w:r w:rsidR="00F37955">
              <w:t xml:space="preserve">on increasing profitability and efficiency by applying standards that enable </w:t>
            </w:r>
            <w:r w:rsidR="00F10BCF">
              <w:t xml:space="preserve">reliable and repeatable processes that are secure and </w:t>
            </w:r>
            <w:r w:rsidR="00C53461">
              <w:t xml:space="preserve">compliant.  </w:t>
            </w:r>
            <w:r w:rsidR="00ED192D">
              <w:t xml:space="preserve">His ongoing partnerships center on </w:t>
            </w:r>
            <w:r w:rsidR="00DE4513">
              <w:t>helping companies move to the Cloud and engage in Digital Transformation</w:t>
            </w:r>
            <w:r w:rsidR="001A7FA5">
              <w:t xml:space="preserve">.  </w:t>
            </w:r>
          </w:p>
          <w:sdt>
            <w:sdtPr>
              <w:id w:val="-1954003311"/>
              <w:placeholder>
                <w:docPart w:val="B3DBC8B8485A4B84AA4FBE7FB9B42F8A"/>
              </w:placeholder>
              <w:temporary/>
              <w:showingPlcHdr/>
              <w15:appearance w15:val="hidden"/>
            </w:sdtPr>
            <w:sdtEndPr/>
            <w:sdtContent>
              <w:p w14:paraId="1CADBF36" w14:textId="77777777" w:rsidR="00036450" w:rsidRPr="00CB0055" w:rsidRDefault="00CB0055" w:rsidP="00CB0055">
                <w:pPr>
                  <w:pStyle w:val="Heading3"/>
                </w:pPr>
                <w:r w:rsidRPr="00CB0055">
                  <w:t>Contact</w:t>
                </w:r>
              </w:p>
            </w:sdtContent>
          </w:sdt>
          <w:sdt>
            <w:sdtPr>
              <w:id w:val="1111563247"/>
              <w:placeholder>
                <w:docPart w:val="6CE812CF2123470390A8A96555BBB286"/>
              </w:placeholder>
              <w:temporary/>
              <w:showingPlcHdr/>
              <w15:appearance w15:val="hidden"/>
            </w:sdtPr>
            <w:sdtEndPr/>
            <w:sdtContent>
              <w:p w14:paraId="508D4B9D" w14:textId="77777777" w:rsidR="004D3011" w:rsidRDefault="004D3011" w:rsidP="004D3011">
                <w:r w:rsidRPr="004D3011">
                  <w:t>PHONE:</w:t>
                </w:r>
              </w:p>
            </w:sdtContent>
          </w:sdt>
          <w:p w14:paraId="579AAD6F" w14:textId="544D7D70" w:rsidR="004D3011" w:rsidRDefault="00F45718" w:rsidP="004D3011">
            <w:r>
              <w:t>630-803-0468</w:t>
            </w:r>
          </w:p>
          <w:p w14:paraId="63FC6EA3" w14:textId="77777777" w:rsidR="004D3011" w:rsidRPr="004D3011" w:rsidRDefault="004D3011" w:rsidP="004D3011"/>
          <w:sdt>
            <w:sdtPr>
              <w:id w:val="67859272"/>
              <w:placeholder>
                <w:docPart w:val="D48E8772D38544A3B66054F272FBFD48"/>
              </w:placeholder>
              <w:temporary/>
              <w:showingPlcHdr/>
              <w15:appearance w15:val="hidden"/>
            </w:sdtPr>
            <w:sdtEndPr/>
            <w:sdtContent>
              <w:p w14:paraId="662D51F5" w14:textId="77777777" w:rsidR="004D3011" w:rsidRDefault="004D3011" w:rsidP="004D3011">
                <w:r w:rsidRPr="004D3011">
                  <w:t>WEBSITE:</w:t>
                </w:r>
              </w:p>
            </w:sdtContent>
          </w:sdt>
          <w:p w14:paraId="73AE0FAC" w14:textId="2525656E" w:rsidR="004D3011" w:rsidRDefault="00F45718" w:rsidP="004D3011">
            <w:r>
              <w:t>www.nistassist.com</w:t>
            </w:r>
          </w:p>
          <w:p w14:paraId="779C3A5C" w14:textId="77777777" w:rsidR="004D3011" w:rsidRDefault="004D3011" w:rsidP="004D3011"/>
          <w:sdt>
            <w:sdtPr>
              <w:id w:val="-240260293"/>
              <w:placeholder>
                <w:docPart w:val="DDEC41C328ED428E872349894880E344"/>
              </w:placeholder>
              <w:temporary/>
              <w:showingPlcHdr/>
              <w15:appearance w15:val="hidden"/>
            </w:sdtPr>
            <w:sdtEndPr/>
            <w:sdtContent>
              <w:p w14:paraId="3F77C572" w14:textId="77777777" w:rsidR="004D3011" w:rsidRDefault="004D3011" w:rsidP="004D3011">
                <w:r w:rsidRPr="004D3011">
                  <w:t>EMAIL:</w:t>
                </w:r>
              </w:p>
            </w:sdtContent>
          </w:sdt>
          <w:p w14:paraId="70DE8126" w14:textId="220CF9A1" w:rsidR="00036450" w:rsidRPr="00E4381A" w:rsidRDefault="00426DB2" w:rsidP="004D3011">
            <w:pPr>
              <w:rPr>
                <w:rStyle w:val="Hyperlink"/>
              </w:rPr>
            </w:pPr>
            <w:r>
              <w:t>scott@nistassist.com</w:t>
            </w:r>
          </w:p>
          <w:sdt>
            <w:sdtPr>
              <w:id w:val="-1444214663"/>
              <w:placeholder>
                <w:docPart w:val="86AFF4078BAC484B8284047141A0A66D"/>
              </w:placeholder>
              <w:temporary/>
              <w:showingPlcHdr/>
              <w15:appearance w15:val="hidden"/>
            </w:sdtPr>
            <w:sdtEndPr/>
            <w:sdtContent>
              <w:p w14:paraId="230D8DBC" w14:textId="77777777" w:rsidR="004D3011" w:rsidRPr="00CB0055" w:rsidRDefault="00CB0055" w:rsidP="00CB0055">
                <w:pPr>
                  <w:pStyle w:val="Heading3"/>
                </w:pPr>
                <w:r w:rsidRPr="00CB0055">
                  <w:t>Hobbies</w:t>
                </w:r>
              </w:p>
            </w:sdtContent>
          </w:sdt>
          <w:p w14:paraId="5A0333BF" w14:textId="38D79332" w:rsidR="004D3011" w:rsidRDefault="005856D4" w:rsidP="004D3011">
            <w:r>
              <w:t>Astronomy</w:t>
            </w:r>
          </w:p>
          <w:p w14:paraId="47E5070B" w14:textId="77A73507" w:rsidR="004D3011" w:rsidRDefault="005856D4" w:rsidP="004D3011">
            <w:r>
              <w:t>Model Rocketry</w:t>
            </w:r>
          </w:p>
          <w:p w14:paraId="384C16F9" w14:textId="1D68D061" w:rsidR="004D3011" w:rsidRDefault="00FA1CDE" w:rsidP="004D3011">
            <w:r>
              <w:t>Automotive Restoration</w:t>
            </w:r>
          </w:p>
          <w:p w14:paraId="5A1A3076" w14:textId="54D7EBCF" w:rsidR="004D3011" w:rsidRPr="004D3011" w:rsidRDefault="004D3011" w:rsidP="004D3011"/>
        </w:tc>
        <w:tc>
          <w:tcPr>
            <w:tcW w:w="720" w:type="dxa"/>
          </w:tcPr>
          <w:p w14:paraId="39C20F2F" w14:textId="77777777" w:rsidR="001B2ABD" w:rsidRDefault="001B2ABD" w:rsidP="000C45FF">
            <w:pPr>
              <w:tabs>
                <w:tab w:val="left" w:pos="990"/>
              </w:tabs>
            </w:pPr>
          </w:p>
        </w:tc>
        <w:tc>
          <w:tcPr>
            <w:tcW w:w="6470" w:type="dxa"/>
          </w:tcPr>
          <w:sdt>
            <w:sdtPr>
              <w:id w:val="1049110328"/>
              <w:placeholder>
                <w:docPart w:val="BA5B02CC8B0B4CB4AFBCA35532F57C5C"/>
              </w:placeholder>
              <w:temporary/>
              <w:showingPlcHdr/>
              <w15:appearance w15:val="hidden"/>
            </w:sdtPr>
            <w:sdtEndPr/>
            <w:sdtContent>
              <w:p w14:paraId="64CD62A0" w14:textId="77777777" w:rsidR="001B2ABD" w:rsidRDefault="00E25A26" w:rsidP="00036450">
                <w:pPr>
                  <w:pStyle w:val="Heading2"/>
                </w:pPr>
                <w:r w:rsidRPr="00036450">
                  <w:t>EDUCATION</w:t>
                </w:r>
              </w:p>
            </w:sdtContent>
          </w:sdt>
          <w:p w14:paraId="364D8B30" w14:textId="06B5DF8A" w:rsidR="00036450" w:rsidRPr="00036450" w:rsidRDefault="00426DB2" w:rsidP="00B359E4">
            <w:pPr>
              <w:pStyle w:val="Heading4"/>
            </w:pPr>
            <w:r>
              <w:t>Harper College</w:t>
            </w:r>
          </w:p>
          <w:p w14:paraId="1BD2F3D3" w14:textId="77777777" w:rsidR="004B3E5C" w:rsidRDefault="004B3E5C" w:rsidP="004B3E5C">
            <w:pPr>
              <w:pStyle w:val="Date"/>
            </w:pPr>
            <w:r>
              <w:t>1985-1989</w:t>
            </w:r>
          </w:p>
          <w:p w14:paraId="005D902C" w14:textId="1639B689" w:rsidR="004D3011" w:rsidRDefault="004B3E5C" w:rsidP="004B3E5C">
            <w:pPr>
              <w:pStyle w:val="Date"/>
            </w:pPr>
            <w:r>
              <w:t xml:space="preserve">Earned </w:t>
            </w:r>
            <w:r w:rsidR="00737920">
              <w:t>GED and Associates in Computer Science</w:t>
            </w:r>
          </w:p>
          <w:p w14:paraId="20708881" w14:textId="77777777" w:rsidR="00036450" w:rsidRDefault="00036450" w:rsidP="00036450"/>
          <w:p w14:paraId="18319043" w14:textId="6F53F2BD" w:rsidR="00036450" w:rsidRPr="00B359E4" w:rsidRDefault="007C0A0B" w:rsidP="00B359E4">
            <w:pPr>
              <w:pStyle w:val="Heading4"/>
            </w:pPr>
            <w:r>
              <w:t xml:space="preserve">Technical </w:t>
            </w:r>
            <w:r w:rsidR="00447960">
              <w:t>Certifications</w:t>
            </w:r>
          </w:p>
          <w:p w14:paraId="40782292" w14:textId="4DE0E0A1" w:rsidR="00036450" w:rsidRPr="00B359E4" w:rsidRDefault="00851E81" w:rsidP="00B359E4">
            <w:pPr>
              <w:pStyle w:val="Date"/>
            </w:pPr>
            <w:r>
              <w:t>1992</w:t>
            </w:r>
            <w:r w:rsidR="00036450" w:rsidRPr="00B359E4">
              <w:t xml:space="preserve"> - </w:t>
            </w:r>
            <w:r>
              <w:t>2019</w:t>
            </w:r>
          </w:p>
          <w:p w14:paraId="5BD318C6" w14:textId="35176A98" w:rsidR="00036450" w:rsidRDefault="00851E81" w:rsidP="00036450">
            <w:r>
              <w:t xml:space="preserve">Earned more than 125 Certifications from </w:t>
            </w:r>
            <w:r w:rsidR="00FC0484">
              <w:t>Novel Network Engineer to Microsoft Competencies in Azure</w:t>
            </w:r>
            <w:r w:rsidR="001B0DFB">
              <w:t>, DevOps</w:t>
            </w:r>
            <w:r w:rsidR="00E95FD1">
              <w:t>,</w:t>
            </w:r>
            <w:r w:rsidR="00FC0484">
              <w:t xml:space="preserve"> and Office 365.</w:t>
            </w:r>
          </w:p>
          <w:sdt>
            <w:sdtPr>
              <w:id w:val="1001553383"/>
              <w:placeholder>
                <w:docPart w:val="7385ED1A86AD476AB9843557412E367C"/>
              </w:placeholder>
              <w:temporary/>
              <w:showingPlcHdr/>
              <w15:appearance w15:val="hidden"/>
            </w:sdtPr>
            <w:sdtEndPr/>
            <w:sdtContent>
              <w:p w14:paraId="4C6A46AF" w14:textId="77777777" w:rsidR="00036450" w:rsidRDefault="00036450" w:rsidP="00036450">
                <w:pPr>
                  <w:pStyle w:val="Heading2"/>
                </w:pPr>
                <w:r w:rsidRPr="00036450">
                  <w:t>WORK EXPERIENCE</w:t>
                </w:r>
              </w:p>
            </w:sdtContent>
          </w:sdt>
          <w:p w14:paraId="242690DA" w14:textId="318AFF67" w:rsidR="00036450" w:rsidRDefault="006A4FED" w:rsidP="00B359E4">
            <w:pPr>
              <w:pStyle w:val="Heading4"/>
              <w:rPr>
                <w:bCs/>
              </w:rPr>
            </w:pPr>
            <w:r>
              <w:t xml:space="preserve">NIST </w:t>
            </w:r>
            <w:r w:rsidR="00AB4239">
              <w:t xml:space="preserve">Assist </w:t>
            </w:r>
            <w:r w:rsidR="005212C9">
              <w:t xml:space="preserve">- </w:t>
            </w:r>
            <w:r w:rsidR="00AB4239" w:rsidRPr="00036450">
              <w:t>Principal</w:t>
            </w:r>
            <w:r w:rsidR="005212C9">
              <w:t xml:space="preserve"> </w:t>
            </w:r>
            <w:r w:rsidR="00AB4239">
              <w:t>Owner / Founder</w:t>
            </w:r>
          </w:p>
          <w:p w14:paraId="768FB689" w14:textId="77AD18A2" w:rsidR="00036450" w:rsidRPr="00036450" w:rsidRDefault="006472B6" w:rsidP="00B359E4">
            <w:pPr>
              <w:pStyle w:val="Date"/>
            </w:pPr>
            <w:r>
              <w:t>2013</w:t>
            </w:r>
            <w:r w:rsidR="00036450" w:rsidRPr="00036450">
              <w:t>–</w:t>
            </w:r>
            <w:r>
              <w:t>Present</w:t>
            </w:r>
          </w:p>
          <w:p w14:paraId="025AA095" w14:textId="4DA80063" w:rsidR="00036450" w:rsidRDefault="006472B6" w:rsidP="00036450">
            <w:r>
              <w:t xml:space="preserve">Founder and Principle Owner of the National Institute of Standards and Technology </w:t>
            </w:r>
            <w:r w:rsidR="006A4FED">
              <w:t>Assistance</w:t>
            </w:r>
            <w:r>
              <w:t xml:space="preserve"> Pr</w:t>
            </w:r>
            <w:r w:rsidR="006A4FED">
              <w:t>ogram in the Microsoft Partner Network</w:t>
            </w:r>
            <w:r w:rsidR="00B57FB3">
              <w:t xml:space="preserve"> run by Ready Tech Services</w:t>
            </w:r>
            <w:r w:rsidR="006A4FED">
              <w:t>.</w:t>
            </w:r>
          </w:p>
          <w:p w14:paraId="69CF1C83" w14:textId="77777777" w:rsidR="004D3011" w:rsidRDefault="004D3011" w:rsidP="00036450"/>
          <w:p w14:paraId="4985CA1F" w14:textId="2D2B3CE5" w:rsidR="004D3011" w:rsidRPr="004D3011" w:rsidRDefault="00DB4D9B" w:rsidP="00B359E4">
            <w:pPr>
              <w:pStyle w:val="Heading4"/>
              <w:rPr>
                <w:bCs/>
              </w:rPr>
            </w:pPr>
            <w:r w:rsidRPr="00DB4D9B">
              <w:t>AIIM Technology</w:t>
            </w:r>
            <w:r w:rsidR="004D3011" w:rsidRPr="004D3011">
              <w:t xml:space="preserve"> </w:t>
            </w:r>
            <w:r w:rsidR="0024708F">
              <w:t>–</w:t>
            </w:r>
            <w:r w:rsidR="004D3011" w:rsidRPr="004D3011">
              <w:t xml:space="preserve"> </w:t>
            </w:r>
            <w:r>
              <w:t>CIO</w:t>
            </w:r>
            <w:r w:rsidR="0024708F">
              <w:t xml:space="preserve"> / CTO</w:t>
            </w:r>
          </w:p>
          <w:p w14:paraId="2CA7F3C2" w14:textId="12DAA354" w:rsidR="004D3011" w:rsidRPr="004D3011" w:rsidRDefault="00B57FB3" w:rsidP="00B359E4">
            <w:pPr>
              <w:pStyle w:val="Date"/>
            </w:pPr>
            <w:r>
              <w:t>2008</w:t>
            </w:r>
            <w:r w:rsidR="004D3011" w:rsidRPr="004D3011">
              <w:t>–</w:t>
            </w:r>
            <w:r>
              <w:t>2013</w:t>
            </w:r>
          </w:p>
          <w:p w14:paraId="423F33EA" w14:textId="67E959F7" w:rsidR="004D3011" w:rsidRPr="004D3011" w:rsidRDefault="005A780E" w:rsidP="004D3011">
            <w:r>
              <w:t>I</w:t>
            </w:r>
            <w:r w:rsidR="004A4295" w:rsidRPr="004A4295">
              <w:t xml:space="preserve">T </w:t>
            </w:r>
            <w:r w:rsidR="00BF1E77">
              <w:t>sub-contractor</w:t>
            </w:r>
            <w:r w:rsidR="004A4295" w:rsidRPr="004A4295">
              <w:t xml:space="preserve"> for Top 5 Government Security Service Contractors.  Planned</w:t>
            </w:r>
            <w:r w:rsidR="00BF1E77">
              <w:t xml:space="preserve">, </w:t>
            </w:r>
            <w:r w:rsidR="0015313C">
              <w:t>designed,</w:t>
            </w:r>
            <w:r w:rsidR="00BF1E77">
              <w:t xml:space="preserve"> </w:t>
            </w:r>
            <w:r w:rsidR="004A4295" w:rsidRPr="004A4295">
              <w:t xml:space="preserve">and </w:t>
            </w:r>
            <w:r w:rsidR="00BF1E77">
              <w:t>d</w:t>
            </w:r>
            <w:r w:rsidR="004A4295" w:rsidRPr="004A4295">
              <w:t xml:space="preserve">eployed </w:t>
            </w:r>
            <w:r w:rsidR="00AD045E">
              <w:t xml:space="preserve">Line of Business </w:t>
            </w:r>
            <w:r w:rsidR="0047412A">
              <w:t>applications</w:t>
            </w:r>
            <w:r w:rsidR="005E42FD">
              <w:t xml:space="preserve"> to meet operational </w:t>
            </w:r>
            <w:r w:rsidR="00C94088">
              <w:t>needs</w:t>
            </w:r>
            <w:r w:rsidR="00CC5DF4">
              <w:t xml:space="preserve"> with advanced </w:t>
            </w:r>
            <w:r w:rsidR="0047412A">
              <w:t>technical requirements</w:t>
            </w:r>
            <w:r w:rsidR="004A4295" w:rsidRPr="004A4295">
              <w:t>.</w:t>
            </w:r>
            <w:r w:rsidR="00036450" w:rsidRPr="004D3011">
              <w:t xml:space="preserve"> </w:t>
            </w:r>
          </w:p>
          <w:p w14:paraId="0DB77B11" w14:textId="77777777" w:rsidR="004D3011" w:rsidRDefault="004D3011" w:rsidP="00036450"/>
          <w:p w14:paraId="52F8F399" w14:textId="08290AA0" w:rsidR="004D3011" w:rsidRPr="004D3011" w:rsidRDefault="009727DD" w:rsidP="00B359E4">
            <w:pPr>
              <w:pStyle w:val="Heading4"/>
              <w:rPr>
                <w:bCs/>
              </w:rPr>
            </w:pPr>
            <w:r w:rsidRPr="00C868ED">
              <w:rPr>
                <w:rFonts w:asciiTheme="majorHAnsi" w:hAnsiTheme="majorHAnsi" w:cstheme="majorHAnsi"/>
              </w:rPr>
              <w:t>Covenant Services Worldwide, LTD</w:t>
            </w:r>
            <w:r w:rsidR="004D3011" w:rsidRPr="004D3011">
              <w:t xml:space="preserve"> </w:t>
            </w:r>
            <w:r w:rsidR="005A0AAC">
              <w:t>–</w:t>
            </w:r>
            <w:r w:rsidR="004D3011" w:rsidRPr="004D3011">
              <w:t xml:space="preserve"> </w:t>
            </w:r>
            <w:r w:rsidR="005A0AAC">
              <w:t xml:space="preserve">Director of IT </w:t>
            </w:r>
            <w:r w:rsidR="00120D60">
              <w:t xml:space="preserve">- </w:t>
            </w:r>
            <w:r>
              <w:t>CIO</w:t>
            </w:r>
          </w:p>
          <w:p w14:paraId="33A605CE" w14:textId="14F8CE74" w:rsidR="004D3011" w:rsidRPr="004D3011" w:rsidRDefault="009727DD" w:rsidP="00B359E4">
            <w:pPr>
              <w:pStyle w:val="Date"/>
            </w:pPr>
            <w:r>
              <w:t>2002</w:t>
            </w:r>
            <w:r w:rsidR="004D3011" w:rsidRPr="004D3011">
              <w:t>–</w:t>
            </w:r>
            <w:r>
              <w:t>2008</w:t>
            </w:r>
          </w:p>
          <w:p w14:paraId="50CE0A3E" w14:textId="69FDE4E7" w:rsidR="004D3011" w:rsidRDefault="004F636A" w:rsidP="00036450">
            <w:r>
              <w:t>Managed $2.5M budget</w:t>
            </w:r>
            <w:r w:rsidR="00F64DFC" w:rsidRPr="00F64DFC">
              <w:t xml:space="preserve">, </w:t>
            </w:r>
            <w:r w:rsidR="00425F3B">
              <w:t>managed team of 12 expert</w:t>
            </w:r>
            <w:r w:rsidR="005A0AAC">
              <w:t>s</w:t>
            </w:r>
            <w:r w:rsidR="00425F3B">
              <w:t xml:space="preserve">, </w:t>
            </w:r>
            <w:r w:rsidR="00F64DFC" w:rsidRPr="00F64DFC">
              <w:t xml:space="preserve">instituted all policies and procedures in government compliance environment, </w:t>
            </w:r>
            <w:r w:rsidR="00A553B7">
              <w:t>created</w:t>
            </w:r>
            <w:r>
              <w:t xml:space="preserve"> 100’s of </w:t>
            </w:r>
            <w:r w:rsidR="00425F3B">
              <w:t xml:space="preserve">custom </w:t>
            </w:r>
            <w:r w:rsidR="00F64DFC" w:rsidRPr="00F64DFC">
              <w:t xml:space="preserve">IT products, </w:t>
            </w:r>
            <w:r w:rsidR="00B27B0E">
              <w:t>authored</w:t>
            </w:r>
            <w:r w:rsidR="00A553B7">
              <w:t xml:space="preserve"> polic</w:t>
            </w:r>
            <w:r w:rsidR="005A0AAC">
              <w:t>ies</w:t>
            </w:r>
            <w:r w:rsidR="00A553B7">
              <w:t xml:space="preserve"> and procedures</w:t>
            </w:r>
            <w:r w:rsidR="00425F3B">
              <w:t>.</w:t>
            </w:r>
          </w:p>
          <w:sdt>
            <w:sdtPr>
              <w:id w:val="1669594239"/>
              <w:placeholder>
                <w:docPart w:val="0DD3F491704048B09A68D58861285CC4"/>
              </w:placeholder>
              <w:temporary/>
              <w:showingPlcHdr/>
              <w15:appearance w15:val="hidden"/>
            </w:sdtPr>
            <w:sdtEndPr/>
            <w:sdtContent>
              <w:p w14:paraId="0B6BDC66" w14:textId="77777777" w:rsidR="00036450" w:rsidRDefault="00180329" w:rsidP="00036450">
                <w:pPr>
                  <w:pStyle w:val="Heading2"/>
                </w:pPr>
                <w:r w:rsidRPr="00036450">
                  <w:rPr>
                    <w:rStyle w:val="Heading2Char"/>
                    <w:b/>
                    <w:bCs/>
                    <w:caps/>
                  </w:rPr>
                  <w:t>SKILLS</w:t>
                </w:r>
              </w:p>
            </w:sdtContent>
          </w:sdt>
          <w:p w14:paraId="43F2E070"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314CE104" wp14:editId="12588230">
                  <wp:extent cx="4010025"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24FCDB77" w14:textId="77777777" w:rsidR="0043117B" w:rsidRDefault="00785BFA" w:rsidP="00F64DFC">
      <w:pPr>
        <w:tabs>
          <w:tab w:val="left" w:pos="990"/>
        </w:tabs>
      </w:pPr>
    </w:p>
    <w:sectPr w:rsidR="0043117B"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EA5DC" w14:textId="77777777" w:rsidR="00785BFA" w:rsidRDefault="00785BFA" w:rsidP="000C45FF">
      <w:r>
        <w:separator/>
      </w:r>
    </w:p>
  </w:endnote>
  <w:endnote w:type="continuationSeparator" w:id="0">
    <w:p w14:paraId="40758043" w14:textId="77777777" w:rsidR="00785BFA" w:rsidRDefault="00785BF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D5C6C" w14:textId="77777777" w:rsidR="00785BFA" w:rsidRDefault="00785BFA" w:rsidP="000C45FF">
      <w:r>
        <w:separator/>
      </w:r>
    </w:p>
  </w:footnote>
  <w:footnote w:type="continuationSeparator" w:id="0">
    <w:p w14:paraId="22337A52" w14:textId="77777777" w:rsidR="00785BFA" w:rsidRDefault="00785BF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9B380" w14:textId="77777777" w:rsidR="000C45FF" w:rsidRDefault="000C45FF">
    <w:pPr>
      <w:pStyle w:val="Header"/>
    </w:pPr>
    <w:r>
      <w:rPr>
        <w:noProof/>
      </w:rPr>
      <w:drawing>
        <wp:anchor distT="0" distB="0" distL="114300" distR="114300" simplePos="0" relativeHeight="251658240" behindDoc="1" locked="0" layoutInCell="1" allowOverlap="1" wp14:anchorId="61EA1316" wp14:editId="6BEB1E5D">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D9"/>
    <w:rsid w:val="00012597"/>
    <w:rsid w:val="00036450"/>
    <w:rsid w:val="00050055"/>
    <w:rsid w:val="00094499"/>
    <w:rsid w:val="000C45FF"/>
    <w:rsid w:val="000D55C6"/>
    <w:rsid w:val="000E3FD1"/>
    <w:rsid w:val="000E72E6"/>
    <w:rsid w:val="00112054"/>
    <w:rsid w:val="00120D60"/>
    <w:rsid w:val="001525E1"/>
    <w:rsid w:val="0015313C"/>
    <w:rsid w:val="00155EE1"/>
    <w:rsid w:val="00180329"/>
    <w:rsid w:val="0019001F"/>
    <w:rsid w:val="001A74A5"/>
    <w:rsid w:val="001A7FA5"/>
    <w:rsid w:val="001B0DFB"/>
    <w:rsid w:val="001B2ABD"/>
    <w:rsid w:val="001E0391"/>
    <w:rsid w:val="001E09D4"/>
    <w:rsid w:val="001E1759"/>
    <w:rsid w:val="001F1ECC"/>
    <w:rsid w:val="002400EB"/>
    <w:rsid w:val="0024708F"/>
    <w:rsid w:val="00256CF7"/>
    <w:rsid w:val="00281FD5"/>
    <w:rsid w:val="00285D6E"/>
    <w:rsid w:val="0030481B"/>
    <w:rsid w:val="003156FC"/>
    <w:rsid w:val="003254B5"/>
    <w:rsid w:val="003634F7"/>
    <w:rsid w:val="0037121F"/>
    <w:rsid w:val="0038736A"/>
    <w:rsid w:val="003A6B7D"/>
    <w:rsid w:val="003B06CA"/>
    <w:rsid w:val="004071FC"/>
    <w:rsid w:val="00413BDA"/>
    <w:rsid w:val="00425F3B"/>
    <w:rsid w:val="00426DB2"/>
    <w:rsid w:val="00445947"/>
    <w:rsid w:val="00447960"/>
    <w:rsid w:val="0047412A"/>
    <w:rsid w:val="004813B3"/>
    <w:rsid w:val="0049119E"/>
    <w:rsid w:val="00493290"/>
    <w:rsid w:val="00496591"/>
    <w:rsid w:val="004A4295"/>
    <w:rsid w:val="004B3E5C"/>
    <w:rsid w:val="004C63E4"/>
    <w:rsid w:val="004D3011"/>
    <w:rsid w:val="004F636A"/>
    <w:rsid w:val="005212C9"/>
    <w:rsid w:val="005262AC"/>
    <w:rsid w:val="00573BD0"/>
    <w:rsid w:val="00574AD9"/>
    <w:rsid w:val="005856D4"/>
    <w:rsid w:val="005A0AAC"/>
    <w:rsid w:val="005A780E"/>
    <w:rsid w:val="005B7D68"/>
    <w:rsid w:val="005E24E6"/>
    <w:rsid w:val="005E39D5"/>
    <w:rsid w:val="005E42FD"/>
    <w:rsid w:val="005F1755"/>
    <w:rsid w:val="00600670"/>
    <w:rsid w:val="0062123A"/>
    <w:rsid w:val="00646E75"/>
    <w:rsid w:val="006472B6"/>
    <w:rsid w:val="006771D0"/>
    <w:rsid w:val="006A4FED"/>
    <w:rsid w:val="00715FCB"/>
    <w:rsid w:val="0072686B"/>
    <w:rsid w:val="00737920"/>
    <w:rsid w:val="00743101"/>
    <w:rsid w:val="007775E1"/>
    <w:rsid w:val="00785BFA"/>
    <w:rsid w:val="007867A0"/>
    <w:rsid w:val="007927F5"/>
    <w:rsid w:val="007C0A0B"/>
    <w:rsid w:val="007D553E"/>
    <w:rsid w:val="00802CA0"/>
    <w:rsid w:val="00803261"/>
    <w:rsid w:val="00851E81"/>
    <w:rsid w:val="00884543"/>
    <w:rsid w:val="009260CD"/>
    <w:rsid w:val="00952C25"/>
    <w:rsid w:val="009727DD"/>
    <w:rsid w:val="009758A4"/>
    <w:rsid w:val="00A2118D"/>
    <w:rsid w:val="00A217AE"/>
    <w:rsid w:val="00A553B7"/>
    <w:rsid w:val="00AB4239"/>
    <w:rsid w:val="00AC4B97"/>
    <w:rsid w:val="00AD045E"/>
    <w:rsid w:val="00AD76E2"/>
    <w:rsid w:val="00B20152"/>
    <w:rsid w:val="00B27B0E"/>
    <w:rsid w:val="00B333B1"/>
    <w:rsid w:val="00B359E4"/>
    <w:rsid w:val="00B4617A"/>
    <w:rsid w:val="00B57D98"/>
    <w:rsid w:val="00B57FB3"/>
    <w:rsid w:val="00B70850"/>
    <w:rsid w:val="00BF1E77"/>
    <w:rsid w:val="00BF4DD4"/>
    <w:rsid w:val="00C066B6"/>
    <w:rsid w:val="00C171E0"/>
    <w:rsid w:val="00C37BA1"/>
    <w:rsid w:val="00C4674C"/>
    <w:rsid w:val="00C506CF"/>
    <w:rsid w:val="00C53461"/>
    <w:rsid w:val="00C72BED"/>
    <w:rsid w:val="00C94088"/>
    <w:rsid w:val="00C9578B"/>
    <w:rsid w:val="00CB0055"/>
    <w:rsid w:val="00CB0DC2"/>
    <w:rsid w:val="00CC2125"/>
    <w:rsid w:val="00CC5DF4"/>
    <w:rsid w:val="00D022C0"/>
    <w:rsid w:val="00D2522B"/>
    <w:rsid w:val="00D354C9"/>
    <w:rsid w:val="00D422DE"/>
    <w:rsid w:val="00D5459D"/>
    <w:rsid w:val="00DA1F4D"/>
    <w:rsid w:val="00DB4D9B"/>
    <w:rsid w:val="00DD172A"/>
    <w:rsid w:val="00DE4513"/>
    <w:rsid w:val="00E03BB4"/>
    <w:rsid w:val="00E25A26"/>
    <w:rsid w:val="00E4381A"/>
    <w:rsid w:val="00E55D74"/>
    <w:rsid w:val="00E95FD1"/>
    <w:rsid w:val="00ED192D"/>
    <w:rsid w:val="00F10BCF"/>
    <w:rsid w:val="00F24C5D"/>
    <w:rsid w:val="00F37955"/>
    <w:rsid w:val="00F45718"/>
    <w:rsid w:val="00F60274"/>
    <w:rsid w:val="00F64DFC"/>
    <w:rsid w:val="00F77FB9"/>
    <w:rsid w:val="00FA1CDE"/>
    <w:rsid w:val="00FB068F"/>
    <w:rsid w:val="00FC0484"/>
    <w:rsid w:val="00FD25ED"/>
    <w:rsid w:val="1E65C8CA"/>
    <w:rsid w:val="1F2E61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2AB8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696672714010511"/>
          <c:y val="0"/>
          <c:w val="0.61996645906197589"/>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IT Policy and Procedure</c:v>
                </c:pt>
                <c:pt idx="1">
                  <c:v>Software Development</c:v>
                </c:pt>
                <c:pt idx="2">
                  <c:v>Microsoft Profesional</c:v>
                </c:pt>
                <c:pt idx="3">
                  <c:v>Business Administration</c:v>
                </c:pt>
                <c:pt idx="4">
                  <c:v>Network Engineering</c:v>
                </c:pt>
              </c:strCache>
            </c:strRef>
          </c:cat>
          <c:val>
            <c:numRef>
              <c:f>Sheet1!$B$2:$B$6</c:f>
              <c:numCache>
                <c:formatCode>General</c:formatCode>
                <c:ptCount val="5"/>
                <c:pt idx="0">
                  <c:v>0.85</c:v>
                </c:pt>
                <c:pt idx="1">
                  <c:v>1</c:v>
                </c:pt>
                <c:pt idx="2">
                  <c:v>0.95</c:v>
                </c:pt>
                <c:pt idx="3">
                  <c:v>0.85</c:v>
                </c:pt>
                <c:pt idx="4">
                  <c:v>0.75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289024B25704B5AA14ECFADC5EE4497"/>
        <w:category>
          <w:name w:val="General"/>
          <w:gallery w:val="placeholder"/>
        </w:category>
        <w:types>
          <w:type w:val="bbPlcHdr"/>
        </w:types>
        <w:behaviors>
          <w:behavior w:val="content"/>
        </w:behaviors>
        <w:guid w:val="{463713B2-1C9D-4FBD-9DE2-D4ED504D4C80}"/>
      </w:docPartPr>
      <w:docPartBody>
        <w:p w:rsidR="00013D24" w:rsidRDefault="00AC4B97">
          <w:pPr>
            <w:pStyle w:val="3289024B25704B5AA14ECFADC5EE4497"/>
          </w:pPr>
          <w:r w:rsidRPr="00D5459D">
            <w:t>Profile</w:t>
          </w:r>
        </w:p>
      </w:docPartBody>
    </w:docPart>
    <w:docPart>
      <w:docPartPr>
        <w:name w:val="B3DBC8B8485A4B84AA4FBE7FB9B42F8A"/>
        <w:category>
          <w:name w:val="General"/>
          <w:gallery w:val="placeholder"/>
        </w:category>
        <w:types>
          <w:type w:val="bbPlcHdr"/>
        </w:types>
        <w:behaviors>
          <w:behavior w:val="content"/>
        </w:behaviors>
        <w:guid w:val="{BF4CEB26-24BF-421E-ABC2-8A19A59920F2}"/>
      </w:docPartPr>
      <w:docPartBody>
        <w:p w:rsidR="00013D24" w:rsidRDefault="00AC4B97">
          <w:pPr>
            <w:pStyle w:val="B3DBC8B8485A4B84AA4FBE7FB9B42F8A"/>
          </w:pPr>
          <w:r w:rsidRPr="00CB0055">
            <w:t>Contact</w:t>
          </w:r>
        </w:p>
      </w:docPartBody>
    </w:docPart>
    <w:docPart>
      <w:docPartPr>
        <w:name w:val="6CE812CF2123470390A8A96555BBB286"/>
        <w:category>
          <w:name w:val="General"/>
          <w:gallery w:val="placeholder"/>
        </w:category>
        <w:types>
          <w:type w:val="bbPlcHdr"/>
        </w:types>
        <w:behaviors>
          <w:behavior w:val="content"/>
        </w:behaviors>
        <w:guid w:val="{69AD50F9-7566-49B4-B522-D9625BDF28EC}"/>
      </w:docPartPr>
      <w:docPartBody>
        <w:p w:rsidR="00013D24" w:rsidRDefault="00AC4B97">
          <w:pPr>
            <w:pStyle w:val="6CE812CF2123470390A8A96555BBB286"/>
          </w:pPr>
          <w:r w:rsidRPr="004D3011">
            <w:t>PHONE:</w:t>
          </w:r>
        </w:p>
      </w:docPartBody>
    </w:docPart>
    <w:docPart>
      <w:docPartPr>
        <w:name w:val="D48E8772D38544A3B66054F272FBFD48"/>
        <w:category>
          <w:name w:val="General"/>
          <w:gallery w:val="placeholder"/>
        </w:category>
        <w:types>
          <w:type w:val="bbPlcHdr"/>
        </w:types>
        <w:behaviors>
          <w:behavior w:val="content"/>
        </w:behaviors>
        <w:guid w:val="{F890821B-56A2-40C1-A33A-CED60B3D5BAD}"/>
      </w:docPartPr>
      <w:docPartBody>
        <w:p w:rsidR="00013D24" w:rsidRDefault="00AC4B97">
          <w:pPr>
            <w:pStyle w:val="D48E8772D38544A3B66054F272FBFD48"/>
          </w:pPr>
          <w:r w:rsidRPr="004D3011">
            <w:t>WEBSITE:</w:t>
          </w:r>
        </w:p>
      </w:docPartBody>
    </w:docPart>
    <w:docPart>
      <w:docPartPr>
        <w:name w:val="DDEC41C328ED428E872349894880E344"/>
        <w:category>
          <w:name w:val="General"/>
          <w:gallery w:val="placeholder"/>
        </w:category>
        <w:types>
          <w:type w:val="bbPlcHdr"/>
        </w:types>
        <w:behaviors>
          <w:behavior w:val="content"/>
        </w:behaviors>
        <w:guid w:val="{13773933-8862-462F-9C26-FE356B051EE2}"/>
      </w:docPartPr>
      <w:docPartBody>
        <w:p w:rsidR="00013D24" w:rsidRDefault="00AC4B97">
          <w:pPr>
            <w:pStyle w:val="DDEC41C328ED428E872349894880E344"/>
          </w:pPr>
          <w:r w:rsidRPr="004D3011">
            <w:t>EMAIL:</w:t>
          </w:r>
        </w:p>
      </w:docPartBody>
    </w:docPart>
    <w:docPart>
      <w:docPartPr>
        <w:name w:val="86AFF4078BAC484B8284047141A0A66D"/>
        <w:category>
          <w:name w:val="General"/>
          <w:gallery w:val="placeholder"/>
        </w:category>
        <w:types>
          <w:type w:val="bbPlcHdr"/>
        </w:types>
        <w:behaviors>
          <w:behavior w:val="content"/>
        </w:behaviors>
        <w:guid w:val="{6E60EE9A-3AC7-497D-9EFB-70E4E04F0B43}"/>
      </w:docPartPr>
      <w:docPartBody>
        <w:p w:rsidR="00013D24" w:rsidRDefault="00AC4B97">
          <w:pPr>
            <w:pStyle w:val="86AFF4078BAC484B8284047141A0A66D"/>
          </w:pPr>
          <w:r w:rsidRPr="00CB0055">
            <w:t>Hobbies</w:t>
          </w:r>
        </w:p>
      </w:docPartBody>
    </w:docPart>
    <w:docPart>
      <w:docPartPr>
        <w:name w:val="BA5B02CC8B0B4CB4AFBCA35532F57C5C"/>
        <w:category>
          <w:name w:val="General"/>
          <w:gallery w:val="placeholder"/>
        </w:category>
        <w:types>
          <w:type w:val="bbPlcHdr"/>
        </w:types>
        <w:behaviors>
          <w:behavior w:val="content"/>
        </w:behaviors>
        <w:guid w:val="{B4AE993E-2829-4B17-9C0C-D7E1181FFFDB}"/>
      </w:docPartPr>
      <w:docPartBody>
        <w:p w:rsidR="00013D24" w:rsidRDefault="00AC4B97">
          <w:pPr>
            <w:pStyle w:val="BA5B02CC8B0B4CB4AFBCA35532F57C5C"/>
          </w:pPr>
          <w:r w:rsidRPr="00036450">
            <w:t>EDUCATION</w:t>
          </w:r>
        </w:p>
      </w:docPartBody>
    </w:docPart>
    <w:docPart>
      <w:docPartPr>
        <w:name w:val="7385ED1A86AD476AB9843557412E367C"/>
        <w:category>
          <w:name w:val="General"/>
          <w:gallery w:val="placeholder"/>
        </w:category>
        <w:types>
          <w:type w:val="bbPlcHdr"/>
        </w:types>
        <w:behaviors>
          <w:behavior w:val="content"/>
        </w:behaviors>
        <w:guid w:val="{8CAFCCEA-8D5D-4AB3-9352-D1F9A9F055D3}"/>
      </w:docPartPr>
      <w:docPartBody>
        <w:p w:rsidR="00013D24" w:rsidRDefault="00AC4B97">
          <w:pPr>
            <w:pStyle w:val="7385ED1A86AD476AB9843557412E367C"/>
          </w:pPr>
          <w:r w:rsidRPr="00036450">
            <w:t>WORK EXPERIENCE</w:t>
          </w:r>
        </w:p>
      </w:docPartBody>
    </w:docPart>
    <w:docPart>
      <w:docPartPr>
        <w:name w:val="0DD3F491704048B09A68D58861285CC4"/>
        <w:category>
          <w:name w:val="General"/>
          <w:gallery w:val="placeholder"/>
        </w:category>
        <w:types>
          <w:type w:val="bbPlcHdr"/>
        </w:types>
        <w:behaviors>
          <w:behavior w:val="content"/>
        </w:behaviors>
        <w:guid w:val="{44D3797D-300E-4895-9A01-2E83D81B7667}"/>
      </w:docPartPr>
      <w:docPartBody>
        <w:p w:rsidR="00013D24" w:rsidRDefault="00AC4B97">
          <w:pPr>
            <w:pStyle w:val="0DD3F491704048B09A68D58861285CC4"/>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97"/>
    <w:rsid w:val="00013D24"/>
    <w:rsid w:val="00AC4B97"/>
    <w:rsid w:val="00C5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89024B25704B5AA14ECFADC5EE4497">
    <w:name w:val="3289024B25704B5AA14ECFADC5EE4497"/>
  </w:style>
  <w:style w:type="paragraph" w:customStyle="1" w:styleId="B3DBC8B8485A4B84AA4FBE7FB9B42F8A">
    <w:name w:val="B3DBC8B8485A4B84AA4FBE7FB9B42F8A"/>
  </w:style>
  <w:style w:type="paragraph" w:customStyle="1" w:styleId="6CE812CF2123470390A8A96555BBB286">
    <w:name w:val="6CE812CF2123470390A8A96555BBB286"/>
  </w:style>
  <w:style w:type="paragraph" w:customStyle="1" w:styleId="D48E8772D38544A3B66054F272FBFD48">
    <w:name w:val="D48E8772D38544A3B66054F272FBFD48"/>
  </w:style>
  <w:style w:type="paragraph" w:customStyle="1" w:styleId="DDEC41C328ED428E872349894880E344">
    <w:name w:val="DDEC41C328ED428E872349894880E344"/>
  </w:style>
  <w:style w:type="character" w:styleId="Hyperlink">
    <w:name w:val="Hyperlink"/>
    <w:basedOn w:val="DefaultParagraphFont"/>
    <w:uiPriority w:val="99"/>
    <w:unhideWhenUsed/>
    <w:rPr>
      <w:color w:val="C45911" w:themeColor="accent2" w:themeShade="BF"/>
      <w:u w:val="single"/>
    </w:rPr>
  </w:style>
  <w:style w:type="paragraph" w:customStyle="1" w:styleId="86AFF4078BAC484B8284047141A0A66D">
    <w:name w:val="86AFF4078BAC484B8284047141A0A66D"/>
  </w:style>
  <w:style w:type="paragraph" w:customStyle="1" w:styleId="BA5B02CC8B0B4CB4AFBCA35532F57C5C">
    <w:name w:val="BA5B02CC8B0B4CB4AFBCA35532F57C5C"/>
  </w:style>
  <w:style w:type="paragraph" w:customStyle="1" w:styleId="7385ED1A86AD476AB9843557412E367C">
    <w:name w:val="7385ED1A86AD476AB9843557412E367C"/>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0DD3F491704048B09A68D58861285CC4">
    <w:name w:val="0DD3F491704048B09A68D58861285C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nant xmlns="cddfbb08-8c45-434e-8ae5-bee491fdbdc6">NA</Tenant>
    <Article_x0020_Type xmlns="cddfbb08-8c45-434e-8ae5-bee491fdbdc6">NIST SOP</Article_x0020_Type>
  </documentManagement>
</p:properties>
</file>

<file path=customXml/item3.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0bc77436-f026-4174-97dc-5fd7a18b0982" ContentTypeId="0x0101001D27F52787CB344A8D5732B56A2413B1" PreviousValue="false"/>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b2825fc3-12a7-4cb3-9858-b8b2c38349dd"/>
  </ds:schemaRefs>
</ds:datastoreItem>
</file>

<file path=customXml/itemProps3.xml><?xml version="1.0" encoding="utf-8"?>
<ds:datastoreItem xmlns:ds="http://schemas.openxmlformats.org/officeDocument/2006/customXml" ds:itemID="{C2A40224-60B0-4C8C-AAE0-9D78C55085EC}"/>
</file>

<file path=customXml/itemProps4.xml><?xml version="1.0" encoding="utf-8"?>
<ds:datastoreItem xmlns:ds="http://schemas.openxmlformats.org/officeDocument/2006/customXml" ds:itemID="{B207BA37-0E29-4C51-84BA-AB1ABEED76CD}"/>
</file>

<file path=docProps/app.xml><?xml version="1.0" encoding="utf-8"?>
<Properties xmlns="http://schemas.openxmlformats.org/officeDocument/2006/extended-properties" xmlns:vt="http://schemas.openxmlformats.org/officeDocument/2006/docPropsVTypes">
  <Template>Blue grey resume</Template>
  <TotalTime>0</TotalTime>
  <Pages>1</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2020-08-11T21:17:00Z</dcterms:created>
  <dcterms:modified xsi:type="dcterms:W3CDTF">2021-01-05T19:40:00Z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0x01010003EC07D4BF5AE4498D39BEC22A47A0BA</vt:lpwstr>
  </property>
</Properties>
</file>